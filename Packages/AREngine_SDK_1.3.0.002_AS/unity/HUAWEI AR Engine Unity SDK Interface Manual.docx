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4914" w:type="pct"/>
        <w:jc w:val="center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CellMar>
          <w:left w:w="57" w:type="dxa"/>
          <w:right w:w="57" w:type="dxa"/>
        </w:tblCellMar>
        <w:tblLook w:val="00A0" w:firstRow="1" w:lastRow="0" w:firstColumn="1" w:lastColumn="0" w:noHBand="0" w:noVBand="0"/>
      </w:tblPr>
      <w:tblGrid>
        <w:gridCol w:w="4302"/>
        <w:gridCol w:w="4518"/>
      </w:tblGrid>
      <w:tr w:rsidR="00A10242">
        <w:trPr>
          <w:cantSplit/>
          <w:trHeight w:val="269"/>
          <w:jc w:val="center"/>
        </w:trPr>
        <w:tc>
          <w:tcPr>
            <w:tcW w:w="2439" w:type="pct"/>
          </w:tcPr>
          <w:p w:rsidR="00A10242" w:rsidRPr="00A20D15" w:rsidRDefault="00A10242" w:rsidP="00A10242">
            <w:pPr>
              <w:pStyle w:val="af0"/>
            </w:pPr>
            <w:r w:rsidRPr="00A20D15">
              <w:t>Product name</w:t>
            </w:r>
          </w:p>
        </w:tc>
        <w:tc>
          <w:tcPr>
            <w:tcW w:w="2561" w:type="pct"/>
          </w:tcPr>
          <w:p w:rsidR="00A10242" w:rsidRPr="00A20D15" w:rsidRDefault="00A10242" w:rsidP="00A10242">
            <w:pPr>
              <w:pStyle w:val="af0"/>
            </w:pPr>
            <w:r w:rsidRPr="00A20D15">
              <w:t>Confidentiality level</w:t>
            </w:r>
          </w:p>
        </w:tc>
      </w:tr>
      <w:tr w:rsidR="00A10242">
        <w:trPr>
          <w:cantSplit/>
          <w:trHeight w:val="241"/>
          <w:jc w:val="center"/>
        </w:trPr>
        <w:tc>
          <w:tcPr>
            <w:tcW w:w="2439" w:type="pct"/>
          </w:tcPr>
          <w:p w:rsidR="00A10242" w:rsidRPr="00A20D15" w:rsidRDefault="00A10242" w:rsidP="00A10242">
            <w:pPr>
              <w:pStyle w:val="af0"/>
            </w:pPr>
          </w:p>
        </w:tc>
        <w:tc>
          <w:tcPr>
            <w:tcW w:w="2561" w:type="pct"/>
          </w:tcPr>
          <w:p w:rsidR="00A10242" w:rsidRPr="007E171F" w:rsidRDefault="00A10242" w:rsidP="00A10242">
            <w:pPr>
              <w:pStyle w:val="af0"/>
            </w:pPr>
          </w:p>
        </w:tc>
      </w:tr>
      <w:tr w:rsidR="00A10242">
        <w:trPr>
          <w:cantSplit/>
          <w:trHeight w:val="283"/>
          <w:jc w:val="center"/>
        </w:trPr>
        <w:tc>
          <w:tcPr>
            <w:tcW w:w="2439" w:type="pct"/>
          </w:tcPr>
          <w:p w:rsidR="00A10242" w:rsidRPr="00A20D15" w:rsidRDefault="00A10242" w:rsidP="00A10242">
            <w:pPr>
              <w:pStyle w:val="af0"/>
            </w:pPr>
            <w:r w:rsidRPr="00A20D15">
              <w:t>Product version</w:t>
            </w:r>
          </w:p>
        </w:tc>
        <w:tc>
          <w:tcPr>
            <w:tcW w:w="2561" w:type="pct"/>
            <w:vMerge w:val="restart"/>
            <w:vAlign w:val="center"/>
          </w:tcPr>
          <w:p w:rsidR="00A10242" w:rsidRPr="00A20D15" w:rsidRDefault="00A10242" w:rsidP="00C31D8B">
            <w:pPr>
              <w:pStyle w:val="af0"/>
            </w:pPr>
            <w:r w:rsidRPr="00A20D15">
              <w:t xml:space="preserve">Total </w:t>
            </w:r>
            <w:r w:rsidR="006A0A4A">
              <w:t>2</w:t>
            </w:r>
            <w:r w:rsidR="00C31D8B">
              <w:t>9</w:t>
            </w:r>
            <w:r w:rsidR="00B5797B">
              <w:t xml:space="preserve">  </w:t>
            </w:r>
            <w:r w:rsidRPr="00A20D15">
              <w:t>pages</w:t>
            </w:r>
            <w:r w:rsidRPr="00A20D15">
              <w:rPr>
                <w:rFonts w:hint="eastAsia"/>
              </w:rPr>
              <w:t xml:space="preserve"> </w:t>
            </w:r>
          </w:p>
        </w:tc>
      </w:tr>
      <w:tr w:rsidR="00A10242">
        <w:trPr>
          <w:cantSplit/>
          <w:trHeight w:val="241"/>
          <w:jc w:val="center"/>
        </w:trPr>
        <w:tc>
          <w:tcPr>
            <w:tcW w:w="2439" w:type="pct"/>
          </w:tcPr>
          <w:p w:rsidR="00A10242" w:rsidRDefault="00A10242" w:rsidP="00A10242">
            <w:pPr>
              <w:pStyle w:val="af0"/>
            </w:pPr>
          </w:p>
        </w:tc>
        <w:tc>
          <w:tcPr>
            <w:tcW w:w="2561" w:type="pct"/>
            <w:vMerge/>
          </w:tcPr>
          <w:p w:rsidR="00A10242" w:rsidRDefault="00A10242" w:rsidP="00A10242">
            <w:pPr>
              <w:pStyle w:val="af0"/>
            </w:pPr>
          </w:p>
        </w:tc>
      </w:tr>
    </w:tbl>
    <w:p w:rsidR="00A10242" w:rsidRPr="00AB5B92" w:rsidRDefault="00A10242" w:rsidP="00A10242">
      <w:pPr>
        <w:pStyle w:val="af7"/>
      </w:pPr>
    </w:p>
    <w:p w:rsidR="004B03F9" w:rsidRDefault="00385B5D" w:rsidP="00DC026A">
      <w:pPr>
        <w:pStyle w:val="af7"/>
        <w:outlineLvl w:val="0"/>
      </w:pPr>
      <w:bookmarkStart w:id="0" w:name="文档名称"/>
      <w:r>
        <w:rPr>
          <w:rFonts w:hint="eastAsia"/>
        </w:rPr>
        <w:t>HUAWEI</w:t>
      </w:r>
      <w:r w:rsidR="00A11D2C">
        <w:rPr>
          <w:rFonts w:hint="eastAsia"/>
        </w:rPr>
        <w:t xml:space="preserve"> </w:t>
      </w:r>
      <w:r>
        <w:rPr>
          <w:rFonts w:hint="eastAsia"/>
        </w:rPr>
        <w:t xml:space="preserve">AR Engine </w:t>
      </w:r>
      <w:r w:rsidR="0066030B">
        <w:t xml:space="preserve">Unity </w:t>
      </w:r>
      <w:r w:rsidR="00D53FDA">
        <w:t>SDK</w:t>
      </w:r>
      <w:r w:rsidR="00F469C0">
        <w:rPr>
          <w:rFonts w:hint="eastAsia"/>
        </w:rPr>
        <w:t xml:space="preserve"> </w:t>
      </w:r>
      <w:r w:rsidR="00F469C0">
        <w:t>Interface Manual</w:t>
      </w:r>
      <w:r w:rsidR="00AB32B0">
        <w:t xml:space="preserve"> </w:t>
      </w:r>
      <w:bookmarkEnd w:id="0"/>
    </w:p>
    <w:p w:rsidR="00A10242" w:rsidRDefault="00A10242" w:rsidP="00A10242">
      <w:pPr>
        <w:pStyle w:val="af0"/>
      </w:pPr>
    </w:p>
    <w:p w:rsidR="00A10242" w:rsidRDefault="00A10242" w:rsidP="00A10242">
      <w:pPr>
        <w:pStyle w:val="af0"/>
      </w:pPr>
    </w:p>
    <w:p w:rsidR="00A10242" w:rsidRDefault="00A10242" w:rsidP="00A10242">
      <w:pPr>
        <w:pStyle w:val="af0"/>
      </w:pP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999"/>
        <w:gridCol w:w="2638"/>
        <w:gridCol w:w="1076"/>
        <w:gridCol w:w="2200"/>
      </w:tblGrid>
      <w:tr w:rsidR="00105828" w:rsidRPr="00105828">
        <w:trPr>
          <w:jc w:val="center"/>
        </w:trPr>
        <w:tc>
          <w:tcPr>
            <w:tcW w:w="1999" w:type="dxa"/>
          </w:tcPr>
          <w:p w:rsidR="00F469C0" w:rsidRDefault="00F469C0" w:rsidP="00F469C0">
            <w:pPr>
              <w:pStyle w:val="af0"/>
            </w:pPr>
          </w:p>
          <w:p w:rsidR="00105828" w:rsidRPr="00702379" w:rsidRDefault="00063BAE" w:rsidP="00F469C0">
            <w:pPr>
              <w:pStyle w:val="af0"/>
            </w:pPr>
            <w:r w:rsidRPr="00702379">
              <w:t>Prepared by</w:t>
            </w:r>
            <w:r w:rsidR="00105828" w:rsidRPr="00702379">
              <w:t xml:space="preserve"> </w:t>
            </w:r>
          </w:p>
        </w:tc>
        <w:tc>
          <w:tcPr>
            <w:tcW w:w="2638" w:type="dxa"/>
            <w:tcBorders>
              <w:bottom w:val="single" w:sz="6" w:space="0" w:color="auto"/>
            </w:tcBorders>
          </w:tcPr>
          <w:p w:rsidR="00B5797B" w:rsidRDefault="00B5797B" w:rsidP="00D74C29">
            <w:pPr>
              <w:pStyle w:val="af0"/>
            </w:pPr>
          </w:p>
          <w:p w:rsidR="00105828" w:rsidRDefault="009B15D5" w:rsidP="009B15D5">
            <w:pPr>
              <w:pStyle w:val="af0"/>
            </w:pPr>
            <w:r>
              <w:rPr>
                <w:rFonts w:hint="eastAsia"/>
              </w:rPr>
              <w:t>H</w:t>
            </w:r>
            <w:r>
              <w:t>u Chang</w:t>
            </w:r>
            <w:r w:rsidR="00B5797B">
              <w:rPr>
                <w:rFonts w:hint="eastAsia"/>
              </w:rPr>
              <w:t>/00422988</w:t>
            </w:r>
          </w:p>
          <w:p w:rsidR="00622AC8" w:rsidRPr="00105828" w:rsidRDefault="00622AC8" w:rsidP="009B15D5">
            <w:pPr>
              <w:pStyle w:val="af0"/>
            </w:pPr>
            <w:r>
              <w:t>Qianpeng/00227536</w:t>
            </w:r>
          </w:p>
        </w:tc>
        <w:tc>
          <w:tcPr>
            <w:tcW w:w="1076" w:type="dxa"/>
          </w:tcPr>
          <w:p w:rsidR="00F469C0" w:rsidRDefault="00F469C0" w:rsidP="00F469C0">
            <w:pPr>
              <w:pStyle w:val="af0"/>
            </w:pPr>
          </w:p>
          <w:p w:rsidR="00105828" w:rsidRPr="00702379" w:rsidRDefault="00063BAE" w:rsidP="00F469C0">
            <w:pPr>
              <w:pStyle w:val="af0"/>
            </w:pPr>
            <w:r w:rsidRPr="00702379">
              <w:t>Date</w:t>
            </w:r>
          </w:p>
        </w:tc>
        <w:tc>
          <w:tcPr>
            <w:tcW w:w="2200" w:type="dxa"/>
            <w:tcBorders>
              <w:bottom w:val="single" w:sz="6" w:space="0" w:color="auto"/>
            </w:tcBorders>
          </w:tcPr>
          <w:p w:rsidR="00F469C0" w:rsidRDefault="00F469C0" w:rsidP="0027551C">
            <w:pPr>
              <w:pStyle w:val="af0"/>
            </w:pPr>
          </w:p>
          <w:p w:rsidR="00105828" w:rsidRPr="00702379" w:rsidRDefault="00330D41" w:rsidP="00835D7D">
            <w:pPr>
              <w:pStyle w:val="af0"/>
            </w:pPr>
            <w:r>
              <w:t>201</w:t>
            </w:r>
            <w:r w:rsidR="00F469C0">
              <w:t>8</w:t>
            </w:r>
            <w:r w:rsidR="0027551C">
              <w:t>-</w:t>
            </w:r>
            <w:r w:rsidR="00F469C0">
              <w:rPr>
                <w:rFonts w:hint="eastAsia"/>
              </w:rPr>
              <w:t>0</w:t>
            </w:r>
            <w:r w:rsidR="00835D7D">
              <w:t>5</w:t>
            </w:r>
            <w:r>
              <w:t>-</w:t>
            </w:r>
            <w:r w:rsidR="00835D7D">
              <w:t>03</w:t>
            </w:r>
          </w:p>
        </w:tc>
      </w:tr>
      <w:tr w:rsidR="00105828" w:rsidRPr="00105828">
        <w:trPr>
          <w:jc w:val="center"/>
        </w:trPr>
        <w:tc>
          <w:tcPr>
            <w:tcW w:w="1999" w:type="dxa"/>
          </w:tcPr>
          <w:p w:rsidR="00F469C0" w:rsidRDefault="00F469C0" w:rsidP="00F469C0">
            <w:pPr>
              <w:pStyle w:val="af0"/>
            </w:pPr>
          </w:p>
          <w:p w:rsidR="00105828" w:rsidRPr="00702379" w:rsidRDefault="00063BAE" w:rsidP="00F469C0">
            <w:pPr>
              <w:pStyle w:val="af0"/>
            </w:pPr>
            <w:r w:rsidRPr="00702379">
              <w:t>Reviewed by</w:t>
            </w:r>
            <w:r w:rsidR="00105828" w:rsidRPr="00702379">
              <w:t xml:space="preserve"> </w:t>
            </w:r>
          </w:p>
        </w:tc>
        <w:tc>
          <w:tcPr>
            <w:tcW w:w="2638" w:type="dxa"/>
            <w:tcBorders>
              <w:top w:val="single" w:sz="6" w:space="0" w:color="auto"/>
              <w:bottom w:val="single" w:sz="6" w:space="0" w:color="auto"/>
            </w:tcBorders>
          </w:tcPr>
          <w:p w:rsidR="00105828" w:rsidRDefault="00105828" w:rsidP="00F03034">
            <w:pPr>
              <w:pStyle w:val="af0"/>
            </w:pPr>
          </w:p>
          <w:p w:rsidR="005C6D33" w:rsidRPr="00105828" w:rsidRDefault="001C0C46" w:rsidP="00F03034">
            <w:pPr>
              <w:pStyle w:val="af0"/>
            </w:pPr>
            <w:proofErr w:type="spellStart"/>
            <w:r>
              <w:t>Guozejin</w:t>
            </w:r>
            <w:proofErr w:type="spellEnd"/>
            <w:r>
              <w:t>/00449655</w:t>
            </w:r>
          </w:p>
        </w:tc>
        <w:tc>
          <w:tcPr>
            <w:tcW w:w="1076" w:type="dxa"/>
          </w:tcPr>
          <w:p w:rsidR="00F469C0" w:rsidRDefault="00F469C0" w:rsidP="00702379">
            <w:pPr>
              <w:pStyle w:val="af0"/>
            </w:pPr>
          </w:p>
          <w:p w:rsidR="00105828" w:rsidRPr="00702379" w:rsidRDefault="00063BAE" w:rsidP="00F469C0">
            <w:pPr>
              <w:pStyle w:val="af0"/>
            </w:pPr>
            <w:r w:rsidRPr="00702379">
              <w:t>Date</w:t>
            </w:r>
          </w:p>
        </w:tc>
        <w:tc>
          <w:tcPr>
            <w:tcW w:w="2200" w:type="dxa"/>
            <w:tcBorders>
              <w:top w:val="single" w:sz="6" w:space="0" w:color="auto"/>
              <w:bottom w:val="single" w:sz="6" w:space="0" w:color="auto"/>
            </w:tcBorders>
          </w:tcPr>
          <w:p w:rsidR="00105828" w:rsidRDefault="00105828" w:rsidP="00702379">
            <w:pPr>
              <w:pStyle w:val="af0"/>
            </w:pPr>
          </w:p>
          <w:p w:rsidR="00656660" w:rsidRPr="00702379" w:rsidRDefault="001C0C46" w:rsidP="00622AC8">
            <w:pPr>
              <w:pStyle w:val="af0"/>
            </w:pPr>
            <w:r>
              <w:t>2018-</w:t>
            </w:r>
            <w:r w:rsidR="00622AC8">
              <w:t>10</w:t>
            </w:r>
            <w:r>
              <w:t>-</w:t>
            </w:r>
            <w:r w:rsidR="00622AC8">
              <w:t>31</w:t>
            </w:r>
          </w:p>
        </w:tc>
      </w:tr>
      <w:tr w:rsidR="00105828" w:rsidRPr="00105828">
        <w:trPr>
          <w:jc w:val="center"/>
        </w:trPr>
        <w:tc>
          <w:tcPr>
            <w:tcW w:w="1999" w:type="dxa"/>
          </w:tcPr>
          <w:p w:rsidR="00F469C0" w:rsidRDefault="00F469C0" w:rsidP="00F469C0">
            <w:pPr>
              <w:pStyle w:val="af0"/>
            </w:pPr>
          </w:p>
          <w:p w:rsidR="00105828" w:rsidRPr="00702379" w:rsidRDefault="00063BAE" w:rsidP="00F469C0">
            <w:pPr>
              <w:pStyle w:val="af0"/>
            </w:pPr>
            <w:r w:rsidRPr="00702379">
              <w:t>Approved by</w:t>
            </w:r>
          </w:p>
        </w:tc>
        <w:tc>
          <w:tcPr>
            <w:tcW w:w="2638" w:type="dxa"/>
            <w:tcBorders>
              <w:top w:val="single" w:sz="6" w:space="0" w:color="auto"/>
              <w:bottom w:val="single" w:sz="6" w:space="0" w:color="auto"/>
            </w:tcBorders>
          </w:tcPr>
          <w:p w:rsidR="00105828" w:rsidRDefault="00105828" w:rsidP="00F03034">
            <w:pPr>
              <w:pStyle w:val="af0"/>
            </w:pPr>
          </w:p>
          <w:p w:rsidR="005C6D33" w:rsidRPr="00105828" w:rsidRDefault="005C6D33" w:rsidP="00F03034">
            <w:pPr>
              <w:pStyle w:val="af0"/>
            </w:pPr>
          </w:p>
        </w:tc>
        <w:tc>
          <w:tcPr>
            <w:tcW w:w="1076" w:type="dxa"/>
          </w:tcPr>
          <w:p w:rsidR="00F469C0" w:rsidRDefault="00F469C0" w:rsidP="00702379">
            <w:pPr>
              <w:pStyle w:val="af0"/>
            </w:pPr>
          </w:p>
          <w:p w:rsidR="00105828" w:rsidRPr="00702379" w:rsidRDefault="00063BAE" w:rsidP="00F469C0">
            <w:pPr>
              <w:pStyle w:val="af0"/>
            </w:pPr>
            <w:r w:rsidRPr="00702379">
              <w:t>Date</w:t>
            </w:r>
          </w:p>
        </w:tc>
        <w:tc>
          <w:tcPr>
            <w:tcW w:w="2200" w:type="dxa"/>
            <w:tcBorders>
              <w:top w:val="single" w:sz="6" w:space="0" w:color="auto"/>
              <w:bottom w:val="single" w:sz="6" w:space="0" w:color="auto"/>
            </w:tcBorders>
          </w:tcPr>
          <w:p w:rsidR="00105828" w:rsidRPr="00702379" w:rsidRDefault="00105828" w:rsidP="00702379">
            <w:pPr>
              <w:pStyle w:val="af0"/>
            </w:pPr>
          </w:p>
        </w:tc>
      </w:tr>
    </w:tbl>
    <w:p w:rsidR="00A10242" w:rsidRDefault="00A10242" w:rsidP="00A10242">
      <w:pPr>
        <w:pStyle w:val="af0"/>
      </w:pPr>
    </w:p>
    <w:p w:rsidR="00A10242" w:rsidRDefault="00A10242" w:rsidP="00A10242">
      <w:pPr>
        <w:pStyle w:val="af0"/>
      </w:pPr>
    </w:p>
    <w:p w:rsidR="00A10242" w:rsidRDefault="00A10242" w:rsidP="00A10242">
      <w:pPr>
        <w:pStyle w:val="af0"/>
      </w:pPr>
    </w:p>
    <w:p w:rsidR="004B03F9" w:rsidRPr="00460BB8" w:rsidRDefault="004B03F9" w:rsidP="00460BB8">
      <w:pPr>
        <w:pStyle w:val="aff0"/>
      </w:pPr>
    </w:p>
    <w:p w:rsidR="00105828" w:rsidRPr="00105828" w:rsidRDefault="00973EC5" w:rsidP="00C31A99">
      <w:pPr>
        <w:pStyle w:val="aff0"/>
        <w:spacing w:before="120"/>
        <w:jc w:val="center"/>
      </w:pPr>
      <w:r>
        <w:rPr>
          <w:noProof/>
        </w:rPr>
        <w:drawing>
          <wp:inline distT="0" distB="0" distL="0" distR="0">
            <wp:extent cx="622935" cy="622300"/>
            <wp:effectExtent l="0" t="0" r="5715" b="6350"/>
            <wp:docPr id="12" name="图片 3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828" w:rsidRPr="00105828" w:rsidRDefault="00063BAE">
      <w:pPr>
        <w:pStyle w:val="af4"/>
      </w:pPr>
      <w:r w:rsidRPr="00105828">
        <w:t>Huawei Technologies Co., Ltd.</w:t>
      </w:r>
      <w:r w:rsidR="00105828" w:rsidRPr="00105828">
        <w:t xml:space="preserve"> </w:t>
      </w:r>
    </w:p>
    <w:p w:rsidR="00105828" w:rsidRPr="00105828" w:rsidRDefault="00105828" w:rsidP="002C7338">
      <w:pPr>
        <w:pStyle w:val="af4"/>
      </w:pPr>
    </w:p>
    <w:p w:rsidR="00105828" w:rsidRPr="00702379" w:rsidRDefault="00063BAE" w:rsidP="00702379">
      <w:pPr>
        <w:pStyle w:val="af0"/>
      </w:pPr>
      <w:r w:rsidRPr="00702379">
        <w:t>All rights reserved</w:t>
      </w:r>
    </w:p>
    <w:p w:rsidR="00105828" w:rsidRPr="00702379" w:rsidRDefault="00105828" w:rsidP="00702379">
      <w:pPr>
        <w:pStyle w:val="af0"/>
      </w:pPr>
    </w:p>
    <w:p w:rsidR="00105828" w:rsidRPr="00702379" w:rsidRDefault="00105828" w:rsidP="00702379">
      <w:pPr>
        <w:pStyle w:val="af0"/>
      </w:pPr>
    </w:p>
    <w:p w:rsidR="004E10C1" w:rsidRPr="00105828" w:rsidRDefault="00460BB8" w:rsidP="00AE5D49">
      <w:pPr>
        <w:pStyle w:val="afc"/>
        <w:outlineLvl w:val="1"/>
      </w:pPr>
      <w:r>
        <w:br w:type="page"/>
      </w:r>
      <w:r w:rsidR="00C810F3">
        <w:lastRenderedPageBreak/>
        <w:t>Revision Record</w:t>
      </w:r>
    </w:p>
    <w:tbl>
      <w:tblPr>
        <w:tblW w:w="8930" w:type="dxa"/>
        <w:jc w:val="center"/>
        <w:tblLayout w:type="fixed"/>
        <w:tblLook w:val="0000" w:firstRow="0" w:lastRow="0" w:firstColumn="0" w:lastColumn="0" w:noHBand="0" w:noVBand="0"/>
      </w:tblPr>
      <w:tblGrid>
        <w:gridCol w:w="1268"/>
        <w:gridCol w:w="1097"/>
        <w:gridCol w:w="992"/>
        <w:gridCol w:w="709"/>
        <w:gridCol w:w="3119"/>
        <w:gridCol w:w="1745"/>
      </w:tblGrid>
      <w:tr w:rsidR="004E10C1" w:rsidTr="00847560">
        <w:trPr>
          <w:cantSplit/>
          <w:tblHeader/>
          <w:jc w:val="center"/>
        </w:trPr>
        <w:tc>
          <w:tcPr>
            <w:tcW w:w="1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10C1" w:rsidRPr="00F91259" w:rsidRDefault="004E10C1" w:rsidP="004E10C1">
            <w:pPr>
              <w:pStyle w:val="Char"/>
            </w:pPr>
            <w:r w:rsidRPr="00F91259">
              <w:t>Date</w:t>
            </w:r>
          </w:p>
          <w:p w:rsidR="004E10C1" w:rsidRPr="00F91259" w:rsidRDefault="004E10C1" w:rsidP="004E10C1">
            <w:pPr>
              <w:pStyle w:val="Char"/>
            </w:pP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10C1" w:rsidRPr="00F91259" w:rsidRDefault="004E10C1" w:rsidP="0026676B">
            <w:pPr>
              <w:pStyle w:val="Char"/>
            </w:pPr>
            <w:r w:rsidRPr="00F91259">
              <w:t>Revision Version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10C1" w:rsidRPr="00F91259" w:rsidRDefault="004E10C1" w:rsidP="0026676B">
            <w:pPr>
              <w:pStyle w:val="Char"/>
            </w:pPr>
            <w:r w:rsidRPr="00F91259">
              <w:t>CR ID / Defect ID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10C1" w:rsidRPr="00F91259" w:rsidRDefault="004E10C1" w:rsidP="0026676B">
            <w:pPr>
              <w:pStyle w:val="Char"/>
            </w:pPr>
            <w:r w:rsidRPr="00F91259">
              <w:t xml:space="preserve">Sec No. </w:t>
            </w:r>
            <w:r w:rsidRPr="00F91259">
              <w:br/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10C1" w:rsidRPr="00F91259" w:rsidRDefault="004E10C1" w:rsidP="004E10C1">
            <w:pPr>
              <w:pStyle w:val="Char"/>
            </w:pPr>
            <w:r w:rsidRPr="00F91259">
              <w:t>Change Description</w:t>
            </w:r>
          </w:p>
          <w:p w:rsidR="004E10C1" w:rsidRPr="00F91259" w:rsidRDefault="004E10C1" w:rsidP="004E10C1">
            <w:pPr>
              <w:pStyle w:val="Char"/>
            </w:pPr>
          </w:p>
        </w:tc>
        <w:tc>
          <w:tcPr>
            <w:tcW w:w="1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10C1" w:rsidRPr="00F91259" w:rsidRDefault="004E10C1" w:rsidP="004E10C1">
            <w:pPr>
              <w:pStyle w:val="Char"/>
            </w:pPr>
            <w:r w:rsidRPr="00F91259">
              <w:t>Author</w:t>
            </w:r>
          </w:p>
          <w:p w:rsidR="004E10C1" w:rsidRPr="00F91259" w:rsidRDefault="004E10C1" w:rsidP="004E10C1">
            <w:pPr>
              <w:pStyle w:val="Char"/>
            </w:pPr>
          </w:p>
        </w:tc>
      </w:tr>
      <w:tr w:rsidR="00C97D25" w:rsidTr="006250B6">
        <w:trPr>
          <w:cantSplit/>
          <w:jc w:val="center"/>
        </w:trPr>
        <w:tc>
          <w:tcPr>
            <w:tcW w:w="1268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C97D25" w:rsidRPr="00CA5F38" w:rsidRDefault="00C97D25" w:rsidP="00C97D25">
            <w:pPr>
              <w:pStyle w:val="aff"/>
            </w:pPr>
            <w:r>
              <w:t>2018/05/03</w:t>
            </w:r>
          </w:p>
        </w:tc>
        <w:tc>
          <w:tcPr>
            <w:tcW w:w="1097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C97D25" w:rsidRPr="00CA5F38" w:rsidRDefault="00C97D25" w:rsidP="00C97D25">
            <w:pPr>
              <w:pStyle w:val="aff"/>
            </w:pPr>
            <w:r>
              <w:t>0.6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C97D25" w:rsidRDefault="00C97D25" w:rsidP="00C97D25">
            <w:pPr>
              <w:pStyle w:val="aff"/>
              <w:rPr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C97D25" w:rsidRDefault="00C97D25" w:rsidP="00C97D25">
            <w:pPr>
              <w:pStyle w:val="aff"/>
              <w:rPr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C97D25" w:rsidRDefault="00C97D25" w:rsidP="00C97D25">
            <w:pPr>
              <w:pStyle w:val="aff"/>
            </w:pPr>
            <w:r>
              <w:t>Initialize this manual.</w:t>
            </w:r>
          </w:p>
        </w:tc>
        <w:tc>
          <w:tcPr>
            <w:tcW w:w="174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C97D25" w:rsidRDefault="00C97D25" w:rsidP="007340C9">
            <w:pPr>
              <w:pStyle w:val="aff"/>
            </w:pPr>
            <w:r>
              <w:rPr>
                <w:rFonts w:hint="eastAsia"/>
              </w:rPr>
              <w:t>H</w:t>
            </w:r>
            <w:r w:rsidR="007340C9">
              <w:t>uc</w:t>
            </w:r>
            <w:r>
              <w:t>hang</w:t>
            </w:r>
            <w:r>
              <w:rPr>
                <w:rFonts w:hint="eastAsia"/>
              </w:rPr>
              <w:t>/</w:t>
            </w:r>
            <w:r w:rsidR="007340C9">
              <w:t>00</w:t>
            </w:r>
            <w:r>
              <w:t>422988</w:t>
            </w:r>
          </w:p>
        </w:tc>
      </w:tr>
      <w:tr w:rsidR="00C97D25" w:rsidTr="006250B6">
        <w:trPr>
          <w:cantSplit/>
          <w:jc w:val="center"/>
        </w:trPr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:rsidR="00C97D25" w:rsidRPr="00CA5F38" w:rsidRDefault="001C0C46" w:rsidP="008D0D3F">
            <w:pPr>
              <w:pStyle w:val="aff"/>
            </w:pPr>
            <w:r>
              <w:t>2018/</w:t>
            </w:r>
            <w:r w:rsidR="008D0D3F">
              <w:t>08</w:t>
            </w:r>
            <w:r>
              <w:t>/2</w:t>
            </w:r>
            <w:r w:rsidR="008D0D3F">
              <w:t>1</w:t>
            </w:r>
          </w:p>
        </w:tc>
        <w:tc>
          <w:tcPr>
            <w:tcW w:w="109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C97D25" w:rsidRPr="00CA5F38" w:rsidRDefault="001C0C46" w:rsidP="00C97D25">
            <w:pPr>
              <w:pStyle w:val="aff"/>
            </w:pPr>
            <w:r>
              <w:t>0.9.5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C97D25" w:rsidRDefault="00C97D25" w:rsidP="00C97D25">
            <w:pPr>
              <w:pStyle w:val="aff"/>
              <w:rPr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C97D25" w:rsidRDefault="00C97D25" w:rsidP="00C97D25">
            <w:pPr>
              <w:pStyle w:val="aff"/>
              <w:rPr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C97D25" w:rsidRDefault="001C0C46" w:rsidP="00C97D25">
            <w:pPr>
              <w:pStyle w:val="aff"/>
            </w:pPr>
            <w:r w:rsidRPr="001C0C46">
              <w:t>Synchronize</w:t>
            </w:r>
            <w:r>
              <w:t xml:space="preserve"> with Chinese version</w:t>
            </w:r>
          </w:p>
        </w:tc>
        <w:tc>
          <w:tcPr>
            <w:tcW w:w="174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C97D25" w:rsidRDefault="007340C9" w:rsidP="00C97D25">
            <w:pPr>
              <w:pStyle w:val="aff"/>
            </w:pPr>
            <w:r>
              <w:rPr>
                <w:rFonts w:hint="eastAsia"/>
              </w:rPr>
              <w:t>H</w:t>
            </w:r>
            <w:r>
              <w:t>uchang</w:t>
            </w:r>
            <w:r w:rsidRPr="009205D5">
              <w:t xml:space="preserve"> </w:t>
            </w:r>
            <w:r w:rsidR="009205D5" w:rsidRPr="009205D5">
              <w:t>/</w:t>
            </w:r>
            <w:r>
              <w:t>00</w:t>
            </w:r>
            <w:r w:rsidR="009205D5" w:rsidRPr="009205D5">
              <w:t>422988</w:t>
            </w:r>
          </w:p>
        </w:tc>
      </w:tr>
    </w:tbl>
    <w:p w:rsidR="00D95E80" w:rsidRDefault="004E10C1" w:rsidP="0077206E">
      <w:pPr>
        <w:pStyle w:val="afd"/>
      </w:pPr>
      <w:r>
        <w:t xml:space="preserve"> </w:t>
      </w:r>
    </w:p>
    <w:p w:rsidR="00105828" w:rsidRPr="00105828" w:rsidRDefault="00D95E80" w:rsidP="0077206E">
      <w:pPr>
        <w:pStyle w:val="afd"/>
      </w:pPr>
      <w:r>
        <w:br w:type="page"/>
      </w:r>
      <w:r w:rsidR="00063BAE" w:rsidRPr="00105828">
        <w:lastRenderedPageBreak/>
        <w:t>Catalog</w:t>
      </w:r>
    </w:p>
    <w:p w:rsidR="000D12B2" w:rsidRDefault="005D356B">
      <w:pPr>
        <w:pStyle w:val="10"/>
        <w:tabs>
          <w:tab w:val="left" w:pos="453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b/>
          <w:bCs/>
          <w:caps/>
        </w:rPr>
        <w:fldChar w:fldCharType="begin"/>
      </w:r>
      <w:r>
        <w:rPr>
          <w:b/>
          <w:bCs/>
          <w:caps/>
        </w:rPr>
        <w:instrText xml:space="preserve"> TOC \o "2-4" \t "</w:instrText>
      </w:r>
      <w:r>
        <w:rPr>
          <w:b/>
          <w:bCs/>
          <w:caps/>
        </w:rPr>
        <w:instrText>标题</w:instrText>
      </w:r>
      <w:r>
        <w:rPr>
          <w:b/>
          <w:bCs/>
          <w:caps/>
        </w:rPr>
        <w:instrText xml:space="preserve"> 1,1" </w:instrText>
      </w:r>
      <w:r>
        <w:rPr>
          <w:b/>
          <w:bCs/>
          <w:caps/>
        </w:rPr>
        <w:fldChar w:fldCharType="separate"/>
      </w:r>
      <w:r w:rsidR="000D12B2">
        <w:rPr>
          <w:noProof/>
        </w:rPr>
        <w:t>1</w:t>
      </w:r>
      <w:r w:rsidR="000D12B2"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 w:rsidR="000D12B2">
        <w:rPr>
          <w:noProof/>
        </w:rPr>
        <w:t>Introduction</w:t>
      </w:r>
      <w:r w:rsidR="000D12B2">
        <w:rPr>
          <w:noProof/>
        </w:rPr>
        <w:tab/>
      </w:r>
      <w:r w:rsidR="000D12B2">
        <w:rPr>
          <w:noProof/>
        </w:rPr>
        <w:fldChar w:fldCharType="begin"/>
      </w:r>
      <w:r w:rsidR="000D12B2">
        <w:rPr>
          <w:noProof/>
        </w:rPr>
        <w:instrText xml:space="preserve"> PAGEREF _Toc530494148 \h </w:instrText>
      </w:r>
      <w:r w:rsidR="000D12B2">
        <w:rPr>
          <w:noProof/>
        </w:rPr>
      </w:r>
      <w:r w:rsidR="000D12B2">
        <w:rPr>
          <w:noProof/>
        </w:rPr>
        <w:fldChar w:fldCharType="separate"/>
      </w:r>
      <w:r w:rsidR="000D12B2">
        <w:rPr>
          <w:noProof/>
        </w:rPr>
        <w:t>6</w:t>
      </w:r>
      <w:r w:rsidR="000D12B2">
        <w:rPr>
          <w:noProof/>
        </w:rPr>
        <w:fldChar w:fldCharType="end"/>
      </w:r>
    </w:p>
    <w:p w:rsidR="000D12B2" w:rsidRDefault="000D12B2">
      <w:pPr>
        <w:pStyle w:val="20"/>
        <w:tabs>
          <w:tab w:val="left" w:pos="794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Intention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0D12B2" w:rsidRDefault="000D12B2">
      <w:pPr>
        <w:pStyle w:val="20"/>
        <w:tabs>
          <w:tab w:val="left" w:pos="794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0D12B2" w:rsidRDefault="000D12B2">
      <w:pPr>
        <w:pStyle w:val="20"/>
        <w:tabs>
          <w:tab w:val="left" w:pos="794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Constraint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0D12B2" w:rsidRDefault="000D12B2">
      <w:pPr>
        <w:pStyle w:val="10"/>
        <w:tabs>
          <w:tab w:val="left" w:pos="453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HUAWEI AR Engine Unity SDK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0D12B2" w:rsidRDefault="000D12B2">
      <w:pPr>
        <w:pStyle w:val="20"/>
        <w:tabs>
          <w:tab w:val="left" w:pos="794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Process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0D12B2" w:rsidRDefault="000D12B2">
      <w:pPr>
        <w:pStyle w:val="20"/>
        <w:tabs>
          <w:tab w:val="left" w:pos="794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Interface Introduction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0D12B2" w:rsidRDefault="000D12B2">
      <w:pPr>
        <w:pStyle w:val="30"/>
        <w:tabs>
          <w:tab w:val="left" w:pos="1134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 w:rsidRPr="004F3541">
        <w:rPr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2.2.1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Basic data class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2.2.1.1.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ARTrackable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2.2.1.2.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ARAnchor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2.2.1.3.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ARPlane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2.2.1.4.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ARPoint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2.2.1.5.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ARBody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2.2.1.6.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ARHand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2.2.1.7.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ARPointCloud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2.2.1.8.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AREnvironmentalLight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2.2.1.9.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ARCameraMetadataValue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0D12B2" w:rsidRDefault="000D12B2">
      <w:pPr>
        <w:pStyle w:val="30"/>
        <w:tabs>
          <w:tab w:val="left" w:pos="1134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 w:rsidRPr="004F3541">
        <w:rPr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2.2.2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Functionality class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2.2.2.1.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AREnginesSelector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2.2.2.2.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AREnginesApk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2.2.2.3.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ARConfigBase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2.2.2.4.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ARWorldTrackingConfig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2.2.2.5.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ARFaceTrackingConfig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2.2.2.6.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ARBodyTrackingConfig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2.2.2.7.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ARWorldBodyTrackingConfig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2.2.2.8.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ARCameraConfig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2.2.2.9.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ARHandTrackingConfig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2.2.2.10.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ARCameraMetadata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2.2.2.11.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ARSession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2.2.2.12.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ARFrame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2.2.2.13.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ARHitResult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2.2.2.14.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 xml:space="preserve">ARPlaneHitResult </w:t>
      </w:r>
      <w:r w:rsidRPr="004F3541">
        <w:rPr>
          <w:noProof/>
          <w:color w:val="FF0000"/>
        </w:rPr>
        <w:t>[Obsolete]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2.2.2.15.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 xml:space="preserve">ARPointCloudHitResult </w:t>
      </w:r>
      <w:r w:rsidRPr="004F3541">
        <w:rPr>
          <w:noProof/>
          <w:color w:val="FF0000"/>
        </w:rPr>
        <w:t>[Obsolete]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2.2.2.16.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BackGroundRenderer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2.2.2.17.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AsyncTask&lt;T&gt;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2.2.2.18.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AndroidPermissionsRequest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2.2.2.19.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AndroidPermissionsRequestResult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0D12B2" w:rsidRDefault="000D12B2">
      <w:pPr>
        <w:pStyle w:val="30"/>
        <w:tabs>
          <w:tab w:val="left" w:pos="1134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 w:rsidRPr="004F3541">
        <w:rPr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2.2.3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Exception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2.2.3.1.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ARMissingGlContextException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2.2.3.2.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ARNotTrackingException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2.2.3.3.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ARSessionNotPausedException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2.2.3.4.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ARSessionPausedException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2.2.3.5.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ARTextureNotSetException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2.2.3.6.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ARCameraPermissionDeniedException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2.2.3.7.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ARUnSupportedConfigurationException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2.2.3.8.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ARUnavailableException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2.2.3.9.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ARUnavailableClientSdkTooOldException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2.2.3.10.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ARUnavailableServiceApkTooOldException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2.2.3.11.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ARUnavailableDeviceNotCompatibleException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2.2.3.12.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ARUnavailableEmuiNotCompatibleException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2.2.3.13.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ARUnavailableServiceNotInstalledException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2.2.3.14.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ARUnavailableUserDeclinedInstallationException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_Toc530494199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2.2.3.15.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ARUnavailableConnectServerTimeOutException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_Toc530494200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lastRenderedPageBreak/>
        <w:t>2.2.3.16.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ARNotYetAvailableException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_Toc530494201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2.2.3.17.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ARResourceExhaustedException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_Toc530494202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0D12B2" w:rsidRDefault="000D12B2">
      <w:pPr>
        <w:pStyle w:val="40"/>
        <w:tabs>
          <w:tab w:val="left" w:pos="1680"/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noProof/>
        </w:rPr>
        <w:t>2.2.3.18.</w:t>
      </w:r>
      <w:r>
        <w:rPr>
          <w:rFonts w:asciiTheme="minorHAnsi" w:eastAsiaTheme="minorEastAsia" w:hAnsiTheme="minorHAnsi" w:cstheme="minorBidi"/>
          <w:noProof/>
          <w:kern w:val="2"/>
          <w:szCs w:val="22"/>
        </w:rPr>
        <w:tab/>
      </w:r>
      <w:r>
        <w:rPr>
          <w:noProof/>
        </w:rPr>
        <w:t>ARDeadlineExceededException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_Toc530494203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105828" w:rsidRPr="00105828" w:rsidRDefault="005D356B" w:rsidP="0091000E">
      <w:pPr>
        <w:pStyle w:val="10"/>
        <w:tabs>
          <w:tab w:val="left" w:pos="453"/>
        </w:tabs>
      </w:pPr>
      <w:r>
        <w:rPr>
          <w:b/>
          <w:bCs/>
          <w:caps/>
        </w:rPr>
        <w:fldChar w:fldCharType="end"/>
      </w:r>
    </w:p>
    <w:p w:rsidR="006A0A4A" w:rsidRDefault="0077206E" w:rsidP="00AE5D49">
      <w:pPr>
        <w:pStyle w:val="afd"/>
        <w:outlineLvl w:val="1"/>
        <w:rPr>
          <w:noProof/>
        </w:rPr>
      </w:pPr>
      <w:r>
        <w:br w:type="page"/>
      </w:r>
      <w:r w:rsidR="00D95E80" w:rsidRPr="00105828">
        <w:lastRenderedPageBreak/>
        <w:t>Figure List</w:t>
      </w:r>
      <w:r w:rsidR="00C810F3">
        <w:t xml:space="preserve"> </w:t>
      </w:r>
      <w:r w:rsidR="00D95E80">
        <w:fldChar w:fldCharType="begin"/>
      </w:r>
      <w:r w:rsidR="00D95E80">
        <w:instrText xml:space="preserve"> TOC \t "</w:instrText>
      </w:r>
      <w:r w:rsidR="00D95E80">
        <w:rPr>
          <w:rFonts w:hint="eastAsia"/>
        </w:rPr>
        <w:instrText>图号去除自动编号</w:instrText>
      </w:r>
      <w:r w:rsidR="00D95E80">
        <w:instrText>,1,</w:instrText>
      </w:r>
      <w:r w:rsidR="00D95E80">
        <w:rPr>
          <w:rFonts w:hint="eastAsia"/>
        </w:rPr>
        <w:instrText>图号</w:instrText>
      </w:r>
      <w:r w:rsidR="00D95E80">
        <w:instrText>,1</w:instrText>
      </w:r>
      <w:r w:rsidR="00882833">
        <w:rPr>
          <w:rFonts w:hint="eastAsia"/>
        </w:rPr>
        <w:instrText>,</w:instrText>
      </w:r>
      <w:r w:rsidR="001D4473" w:rsidRPr="001D4473">
        <w:instrText xml:space="preserve"> figure description</w:instrText>
      </w:r>
      <w:r w:rsidR="00882833">
        <w:rPr>
          <w:rFonts w:hint="eastAsia"/>
        </w:rPr>
        <w:instrText>,1</w:instrText>
      </w:r>
      <w:r w:rsidR="00D95E80">
        <w:instrText xml:space="preserve">" </w:instrText>
      </w:r>
      <w:r w:rsidR="00D95E80">
        <w:fldChar w:fldCharType="separate"/>
      </w:r>
    </w:p>
    <w:p w:rsidR="006A0A4A" w:rsidRDefault="006A0A4A">
      <w:pPr>
        <w:pStyle w:val="10"/>
        <w:rPr>
          <w:rFonts w:asciiTheme="minorHAnsi" w:hAnsiTheme="minorHAnsi" w:cstheme="minorBidi"/>
          <w:noProof/>
          <w:sz w:val="22"/>
          <w:szCs w:val="22"/>
        </w:rPr>
      </w:pPr>
      <w:r w:rsidRPr="000838AF">
        <w:rPr>
          <w:rFonts w:eastAsia="黑体"/>
          <w:noProof/>
        </w:rPr>
        <w:t>Fig.1</w:t>
      </w:r>
      <w:r>
        <w:rPr>
          <w:noProof/>
        </w:rPr>
        <w:t xml:space="preserve"> Brief introduction of HUAWEI AR Engine process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_Toc522643919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D95E80" w:rsidRDefault="00D95E80" w:rsidP="00AE5D49">
      <w:pPr>
        <w:pStyle w:val="10"/>
        <w:tabs>
          <w:tab w:val="left" w:pos="794"/>
        </w:tabs>
      </w:pPr>
      <w:r>
        <w:fldChar w:fldCharType="end"/>
      </w:r>
    </w:p>
    <w:p w:rsidR="009D09EA" w:rsidRDefault="007D710B" w:rsidP="001A0577">
      <w:pPr>
        <w:pStyle w:val="1"/>
      </w:pPr>
      <w:bookmarkStart w:id="1" w:name="_Toc33949675"/>
      <w:r>
        <w:br w:type="page"/>
      </w:r>
      <w:bookmarkStart w:id="2" w:name="_Toc530494148"/>
      <w:bookmarkEnd w:id="1"/>
      <w:r w:rsidR="00322D8F">
        <w:lastRenderedPageBreak/>
        <w:t>Introduction</w:t>
      </w:r>
      <w:bookmarkEnd w:id="2"/>
    </w:p>
    <w:p w:rsidR="009D09EA" w:rsidRDefault="0000447D" w:rsidP="00097B06">
      <w:pPr>
        <w:pStyle w:val="2"/>
      </w:pPr>
      <w:bookmarkStart w:id="3" w:name="_Toc530494149"/>
      <w:r>
        <w:rPr>
          <w:rFonts w:hint="eastAsia"/>
        </w:rPr>
        <w:t>I</w:t>
      </w:r>
      <w:r>
        <w:t>ntention</w:t>
      </w:r>
      <w:bookmarkEnd w:id="3"/>
    </w:p>
    <w:p w:rsidR="003864B5" w:rsidRDefault="00BF3D45" w:rsidP="00404EF7">
      <w:pPr>
        <w:ind w:firstLineChars="200" w:firstLine="400"/>
      </w:pPr>
      <w:r>
        <w:rPr>
          <w:rFonts w:hint="eastAsia"/>
        </w:rPr>
        <w:t xml:space="preserve">This manual </w:t>
      </w:r>
      <w:r w:rsidR="00404EF7">
        <w:t>will describe</w:t>
      </w:r>
      <w:r>
        <w:rPr>
          <w:rFonts w:hint="eastAsia"/>
        </w:rPr>
        <w:t xml:space="preserve"> the interface of </w:t>
      </w:r>
      <w:r w:rsidR="00385B5D">
        <w:rPr>
          <w:rFonts w:hint="eastAsia"/>
        </w:rPr>
        <w:t>HUAWEI</w:t>
      </w:r>
      <w:r w:rsidR="00A11D2C">
        <w:rPr>
          <w:rFonts w:hint="eastAsia"/>
        </w:rPr>
        <w:t xml:space="preserve"> </w:t>
      </w:r>
      <w:r w:rsidR="00385B5D">
        <w:rPr>
          <w:rFonts w:hint="eastAsia"/>
        </w:rPr>
        <w:t xml:space="preserve">AR Engine </w:t>
      </w:r>
      <w:r w:rsidR="008064FA">
        <w:t xml:space="preserve">Unity </w:t>
      </w:r>
      <w:r>
        <w:rPr>
          <w:rFonts w:hint="eastAsia"/>
        </w:rPr>
        <w:t xml:space="preserve">SDK, and </w:t>
      </w:r>
      <w:r>
        <w:t xml:space="preserve">it </w:t>
      </w:r>
      <w:r w:rsidR="00404EF7">
        <w:rPr>
          <w:rFonts w:hint="eastAsia"/>
        </w:rPr>
        <w:t xml:space="preserve">is </w:t>
      </w:r>
      <w:r>
        <w:rPr>
          <w:rFonts w:hint="eastAsia"/>
        </w:rPr>
        <w:t xml:space="preserve">applicable to </w:t>
      </w:r>
      <w:r>
        <w:t xml:space="preserve">developers who will adopt the </w:t>
      </w:r>
      <w:r w:rsidR="00385B5D">
        <w:t>HUAWEI</w:t>
      </w:r>
      <w:r w:rsidR="00A11D2C">
        <w:t xml:space="preserve"> </w:t>
      </w:r>
      <w:r w:rsidR="00385B5D">
        <w:t xml:space="preserve">AR Engine </w:t>
      </w:r>
      <w:r>
        <w:t>service in their applications.</w:t>
      </w:r>
    </w:p>
    <w:p w:rsidR="009D09EA" w:rsidRDefault="00404EF7" w:rsidP="00097B06">
      <w:pPr>
        <w:pStyle w:val="2"/>
      </w:pPr>
      <w:bookmarkStart w:id="4" w:name="_Toc530494150"/>
      <w:r>
        <w:rPr>
          <w:rFonts w:hint="eastAsia"/>
        </w:rPr>
        <w:t>Scope</w:t>
      </w:r>
      <w:bookmarkEnd w:id="4"/>
    </w:p>
    <w:p w:rsidR="00404EF7" w:rsidRDefault="00404EF7" w:rsidP="003B3E6B">
      <w:pPr>
        <w:ind w:firstLineChars="200" w:firstLine="400"/>
      </w:pPr>
      <w:r>
        <w:rPr>
          <w:rFonts w:hint="eastAsia"/>
        </w:rPr>
        <w:t xml:space="preserve">This manual </w:t>
      </w:r>
      <w:r>
        <w:t>includes</w:t>
      </w:r>
      <w:r>
        <w:rPr>
          <w:rFonts w:hint="eastAsia"/>
        </w:rPr>
        <w:t xml:space="preserve"> </w:t>
      </w:r>
      <w:r>
        <w:t xml:space="preserve">the process of </w:t>
      </w:r>
      <w:r w:rsidR="00385B5D">
        <w:t>HUAWEI</w:t>
      </w:r>
      <w:r w:rsidR="00A11D2C">
        <w:t xml:space="preserve"> </w:t>
      </w:r>
      <w:r w:rsidR="00385B5D">
        <w:t xml:space="preserve">AR Engine </w:t>
      </w:r>
      <w:r w:rsidR="008064FA">
        <w:t xml:space="preserve">Unity </w:t>
      </w:r>
      <w:r>
        <w:t>SDK, f</w:t>
      </w:r>
      <w:r w:rsidRPr="00404EF7">
        <w:t>unctionalit</w:t>
      </w:r>
      <w:r w:rsidR="002F4547">
        <w:t>ies</w:t>
      </w:r>
      <w:r>
        <w:t xml:space="preserve">, </w:t>
      </w:r>
      <w:r w:rsidR="002F4547">
        <w:t>parameters and returns.</w:t>
      </w:r>
    </w:p>
    <w:p w:rsidR="00A10CA5" w:rsidRDefault="00A10CA5" w:rsidP="00A10CA5">
      <w:pPr>
        <w:pStyle w:val="2"/>
      </w:pPr>
      <w:bookmarkStart w:id="5" w:name="_Toc530494151"/>
      <w:r>
        <w:t>C</w:t>
      </w:r>
      <w:r w:rsidRPr="00A10CA5">
        <w:t>onstraint</w:t>
      </w:r>
      <w:bookmarkEnd w:id="5"/>
    </w:p>
    <w:p w:rsidR="00A10CA5" w:rsidRPr="00BD7A07" w:rsidRDefault="00A10CA5" w:rsidP="00A10CA5">
      <w:pPr>
        <w:ind w:firstLineChars="200" w:firstLine="400"/>
        <w:rPr>
          <w:color w:val="FF0000"/>
        </w:rPr>
      </w:pPr>
      <w:r>
        <w:t xml:space="preserve">The HUAWEI AR Engine Unity SDK is based on the </w:t>
      </w:r>
      <w:r w:rsidR="00F74CCD">
        <w:t>NDK</w:t>
      </w:r>
      <w:r>
        <w:t xml:space="preserve"> interface of HUAWEI AR Engine. As to the adoption of new features of Unity, Unity 2017.</w:t>
      </w:r>
      <w:r w:rsidR="00F74CCD">
        <w:t>4</w:t>
      </w:r>
      <w:r>
        <w:t xml:space="preserve"> or higher version is recommended. In your building, please choose the build system as Internal, and </w:t>
      </w:r>
      <w:r w:rsidRPr="00F74CCD">
        <w:rPr>
          <w:b/>
        </w:rPr>
        <w:t xml:space="preserve">shutdown the </w:t>
      </w:r>
      <w:r w:rsidR="008B2AF0" w:rsidRPr="00F74CCD">
        <w:rPr>
          <w:b/>
        </w:rPr>
        <w:t>M</w:t>
      </w:r>
      <w:r w:rsidRPr="00F74CCD">
        <w:rPr>
          <w:b/>
        </w:rPr>
        <w:t>ultithread</w:t>
      </w:r>
      <w:r w:rsidR="000B7EBE" w:rsidRPr="00F74CCD">
        <w:rPr>
          <w:b/>
        </w:rPr>
        <w:t>ed</w:t>
      </w:r>
      <w:r w:rsidRPr="00F74CCD">
        <w:rPr>
          <w:b/>
        </w:rPr>
        <w:t xml:space="preserve"> </w:t>
      </w:r>
      <w:r w:rsidR="008B2AF0" w:rsidRPr="00F74CCD">
        <w:rPr>
          <w:b/>
        </w:rPr>
        <w:t>R</w:t>
      </w:r>
      <w:r w:rsidRPr="00F74CCD">
        <w:rPr>
          <w:b/>
        </w:rPr>
        <w:t>endering</w:t>
      </w:r>
      <w:r w:rsidR="00A13F78" w:rsidRPr="00F74CCD">
        <w:rPr>
          <w:b/>
        </w:rPr>
        <w:t xml:space="preserve"> in </w:t>
      </w:r>
      <w:proofErr w:type="spellStart"/>
      <w:r w:rsidR="008B2AF0" w:rsidRPr="00F74CCD">
        <w:rPr>
          <w:b/>
        </w:rPr>
        <w:t>P</w:t>
      </w:r>
      <w:r w:rsidR="00A13F78" w:rsidRPr="00F74CCD">
        <w:rPr>
          <w:b/>
        </w:rPr>
        <w:t>layer</w:t>
      </w:r>
      <w:r w:rsidR="008B2AF0" w:rsidRPr="00F74CCD">
        <w:rPr>
          <w:b/>
        </w:rPr>
        <w:t>S</w:t>
      </w:r>
      <w:r w:rsidR="00A13F78" w:rsidRPr="00F74CCD">
        <w:rPr>
          <w:b/>
        </w:rPr>
        <w:t>etting</w:t>
      </w:r>
      <w:r w:rsidR="000B7EBE" w:rsidRPr="00F74CCD">
        <w:rPr>
          <w:b/>
        </w:rPr>
        <w:t>s</w:t>
      </w:r>
      <w:proofErr w:type="spellEnd"/>
      <w:r>
        <w:t xml:space="preserve">. </w:t>
      </w:r>
      <w:r w:rsidR="00A461A5">
        <w:t>Note</w:t>
      </w:r>
      <w:r w:rsidR="00024439">
        <w:t>:</w:t>
      </w:r>
      <w:r w:rsidR="00A461A5">
        <w:t xml:space="preserve"> </w:t>
      </w:r>
      <w:proofErr w:type="spellStart"/>
      <w:r w:rsidR="00A461A5" w:rsidRPr="00BD7A07">
        <w:rPr>
          <w:color w:val="FF0000"/>
        </w:rPr>
        <w:t>HandAR</w:t>
      </w:r>
      <w:proofErr w:type="spellEnd"/>
      <w:r w:rsidR="00A461A5" w:rsidRPr="00BD7A07">
        <w:rPr>
          <w:rFonts w:hint="eastAsia"/>
          <w:color w:val="FF0000"/>
        </w:rPr>
        <w:t xml:space="preserve">, </w:t>
      </w:r>
      <w:proofErr w:type="spellStart"/>
      <w:r w:rsidR="00A461A5" w:rsidRPr="00BD7A07">
        <w:rPr>
          <w:rFonts w:hint="eastAsia"/>
          <w:color w:val="FF0000"/>
        </w:rPr>
        <w:t>BodyAR</w:t>
      </w:r>
      <w:proofErr w:type="spellEnd"/>
      <w:r w:rsidR="00A461A5" w:rsidRPr="00BD7A07">
        <w:rPr>
          <w:rFonts w:hint="eastAsia"/>
          <w:color w:val="FF0000"/>
        </w:rPr>
        <w:t xml:space="preserve"> and Face AR</w:t>
      </w:r>
      <w:r w:rsidR="00A461A5" w:rsidRPr="00BD7A07">
        <w:rPr>
          <w:color w:val="FF0000"/>
        </w:rPr>
        <w:t xml:space="preserve"> is only </w:t>
      </w:r>
      <w:r w:rsidR="000952AF" w:rsidRPr="00BD7A07">
        <w:rPr>
          <w:color w:val="FF0000"/>
        </w:rPr>
        <w:t xml:space="preserve">used in Huawei AR Engine. If </w:t>
      </w:r>
      <w:proofErr w:type="spellStart"/>
      <w:r w:rsidR="000952AF" w:rsidRPr="00BD7A07">
        <w:rPr>
          <w:color w:val="FF0000"/>
        </w:rPr>
        <w:t>ARCore</w:t>
      </w:r>
      <w:proofErr w:type="spellEnd"/>
      <w:r w:rsidR="000952AF" w:rsidRPr="00BD7A07">
        <w:rPr>
          <w:color w:val="FF0000"/>
        </w:rPr>
        <w:t xml:space="preserve"> is set as the </w:t>
      </w:r>
      <w:r w:rsidR="00A86460" w:rsidRPr="00BD7A07">
        <w:rPr>
          <w:color w:val="FF0000"/>
        </w:rPr>
        <w:t xml:space="preserve">running time </w:t>
      </w:r>
      <w:r w:rsidR="000952AF" w:rsidRPr="00BD7A07">
        <w:rPr>
          <w:color w:val="FF0000"/>
        </w:rPr>
        <w:t>engine, these three features is not available.</w:t>
      </w:r>
    </w:p>
    <w:p w:rsidR="00A10CA5" w:rsidRPr="00A10CA5" w:rsidRDefault="00A10CA5" w:rsidP="00A10CA5"/>
    <w:p w:rsidR="009D09EA" w:rsidRDefault="00C82EB7" w:rsidP="0086015E">
      <w:pPr>
        <w:pStyle w:val="1"/>
      </w:pPr>
      <w:bookmarkStart w:id="6" w:name="_Toc33949681"/>
      <w:r>
        <w:br w:type="page"/>
      </w:r>
      <w:bookmarkStart w:id="7" w:name="_Toc530494152"/>
      <w:bookmarkEnd w:id="6"/>
      <w:r w:rsidR="00385B5D">
        <w:lastRenderedPageBreak/>
        <w:t>HUAWEI</w:t>
      </w:r>
      <w:r w:rsidR="00A11D2C">
        <w:t xml:space="preserve"> </w:t>
      </w:r>
      <w:r w:rsidR="00385B5D">
        <w:t xml:space="preserve">AR Engine </w:t>
      </w:r>
      <w:r w:rsidR="00FA0ABB">
        <w:t xml:space="preserve">Unity </w:t>
      </w:r>
      <w:r w:rsidR="0099107D">
        <w:t>SDK</w:t>
      </w:r>
      <w:r w:rsidR="002F4547">
        <w:rPr>
          <w:rFonts w:hint="eastAsia"/>
        </w:rPr>
        <w:t xml:space="preserve"> </w:t>
      </w:r>
      <w:r w:rsidR="002F4547">
        <w:t>Interface</w:t>
      </w:r>
      <w:bookmarkEnd w:id="7"/>
    </w:p>
    <w:p w:rsidR="000D381F" w:rsidRDefault="00BA5341" w:rsidP="000D381F">
      <w:pPr>
        <w:pStyle w:val="2"/>
      </w:pPr>
      <w:bookmarkStart w:id="8" w:name="_Toc530494153"/>
      <w:r>
        <w:rPr>
          <w:rFonts w:hint="eastAsia"/>
        </w:rPr>
        <w:t>Process</w:t>
      </w:r>
      <w:bookmarkEnd w:id="8"/>
    </w:p>
    <w:p w:rsidR="000D381F" w:rsidRDefault="00CB0436" w:rsidP="00CC454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1F97A76" wp14:editId="3ADBEAD1">
            <wp:extent cx="3276600" cy="3503318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878" cy="35057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D381F" w:rsidRPr="00B0618F" w:rsidRDefault="00CC454B" w:rsidP="00CB0436">
      <w:pPr>
        <w:pStyle w:val="a2"/>
        <w:ind w:left="3261" w:hanging="567"/>
        <w:jc w:val="left"/>
      </w:pPr>
      <w:bookmarkStart w:id="9" w:name="_Toc522643919"/>
      <w:r>
        <w:t xml:space="preserve">Brief introduction of </w:t>
      </w:r>
      <w:r w:rsidR="00385B5D">
        <w:t>HUAWEI</w:t>
      </w:r>
      <w:r w:rsidR="00A11D2C">
        <w:t xml:space="preserve"> </w:t>
      </w:r>
      <w:r w:rsidR="00385B5D">
        <w:t xml:space="preserve">AR Engine </w:t>
      </w:r>
      <w:r>
        <w:t>process</w:t>
      </w:r>
      <w:bookmarkEnd w:id="9"/>
    </w:p>
    <w:p w:rsidR="00B0618F" w:rsidRDefault="00250B83" w:rsidP="003A76C4">
      <w:pPr>
        <w:pStyle w:val="2"/>
      </w:pPr>
      <w:bookmarkStart w:id="10" w:name="_Toc530494154"/>
      <w:r>
        <w:rPr>
          <w:rFonts w:hint="eastAsia"/>
        </w:rPr>
        <w:t>I</w:t>
      </w:r>
      <w:r>
        <w:t>nterface Introduction</w:t>
      </w:r>
      <w:bookmarkEnd w:id="10"/>
    </w:p>
    <w:p w:rsidR="00453E2F" w:rsidRDefault="00755512" w:rsidP="00453E2F">
      <w:pPr>
        <w:pStyle w:val="3"/>
      </w:pPr>
      <w:bookmarkStart w:id="11" w:name="_Toc530494155"/>
      <w:r>
        <w:rPr>
          <w:rFonts w:hint="eastAsia"/>
        </w:rPr>
        <w:t>B</w:t>
      </w:r>
      <w:r>
        <w:t>asic data class</w:t>
      </w:r>
      <w:bookmarkEnd w:id="11"/>
    </w:p>
    <w:p w:rsidR="006F4B0C" w:rsidRDefault="009B5D04" w:rsidP="009B5D04">
      <w:pPr>
        <w:pStyle w:val="4"/>
      </w:pPr>
      <w:bookmarkStart w:id="12" w:name="_Toc513151573"/>
      <w:bookmarkStart w:id="13" w:name="_Toc530494156"/>
      <w:proofErr w:type="spellStart"/>
      <w:r>
        <w:t>AR</w:t>
      </w:r>
      <w:r>
        <w:rPr>
          <w:rFonts w:hint="eastAsia"/>
        </w:rPr>
        <w:t>Tracka</w:t>
      </w:r>
      <w:r>
        <w:t>ble</w:t>
      </w:r>
      <w:bookmarkEnd w:id="12"/>
      <w:bookmarkEnd w:id="13"/>
      <w:proofErr w:type="spellEnd"/>
    </w:p>
    <w:p w:rsidR="00133E84" w:rsidRPr="00133E84" w:rsidRDefault="00755512" w:rsidP="00133E84">
      <w:pPr>
        <w:pStyle w:val="5"/>
      </w:pPr>
      <w:r>
        <w:rPr>
          <w:rFonts w:hint="eastAsia"/>
        </w:rPr>
        <w:t>D</w:t>
      </w:r>
      <w:r w:rsidR="00312878">
        <w:t>escription</w:t>
      </w:r>
      <w:r w:rsidR="00024439">
        <w:t>:</w:t>
      </w:r>
      <w:r w:rsidR="002D6910">
        <w:t xml:space="preserve"> </w:t>
      </w:r>
      <w:r w:rsidR="00C67ADE">
        <w:t>This class is abstract</w:t>
      </w:r>
      <w:r w:rsidR="00133E84">
        <w:t xml:space="preserve">, and is used to describe something in the real world that </w:t>
      </w:r>
      <w:proofErr w:type="spellStart"/>
      <w:r w:rsidR="00133E84">
        <w:t>AREngine</w:t>
      </w:r>
      <w:proofErr w:type="spellEnd"/>
      <w:r w:rsidR="00133E84">
        <w:t xml:space="preserve"> can track</w:t>
      </w:r>
      <w:r w:rsidR="00C67ADE">
        <w:t xml:space="preserve">. It’s the </w:t>
      </w:r>
      <w:r w:rsidR="00133E84">
        <w:t xml:space="preserve">superclass of </w:t>
      </w:r>
      <w:proofErr w:type="spellStart"/>
      <w:r w:rsidR="00133E84">
        <w:t>ARPlane</w:t>
      </w:r>
      <w:proofErr w:type="spellEnd"/>
      <w:r w:rsidR="00133E84">
        <w:rPr>
          <w:rFonts w:hint="eastAsia"/>
        </w:rPr>
        <w:t xml:space="preserve">, </w:t>
      </w:r>
      <w:proofErr w:type="spellStart"/>
      <w:r w:rsidR="00133E84">
        <w:rPr>
          <w:rFonts w:hint="eastAsia"/>
        </w:rPr>
        <w:t>AR</w:t>
      </w:r>
      <w:r w:rsidR="00133E84">
        <w:t>Point</w:t>
      </w:r>
      <w:proofErr w:type="spellEnd"/>
      <w:r w:rsidR="00133E84">
        <w:t xml:space="preserve">, </w:t>
      </w:r>
      <w:proofErr w:type="spellStart"/>
      <w:r w:rsidR="00133E84">
        <w:t>ARHand</w:t>
      </w:r>
      <w:proofErr w:type="spellEnd"/>
      <w:r w:rsidR="00133E84">
        <w:t xml:space="preserve">, </w:t>
      </w:r>
      <w:proofErr w:type="spellStart"/>
      <w:r w:rsidR="00133E84">
        <w:t>ARFace</w:t>
      </w:r>
      <w:proofErr w:type="spellEnd"/>
      <w:r w:rsidR="00133E84">
        <w:t xml:space="preserve">, and </w:t>
      </w:r>
      <w:proofErr w:type="spellStart"/>
      <w:r w:rsidR="00133E84">
        <w:t>ARBody</w:t>
      </w:r>
      <w:proofErr w:type="spellEnd"/>
      <w:r w:rsidR="00133E84">
        <w:t xml:space="preserve">. </w:t>
      </w:r>
    </w:p>
    <w:p w:rsidR="00133E84" w:rsidRDefault="00133E84" w:rsidP="000D6D7D">
      <w:pPr>
        <w:pStyle w:val="5"/>
      </w:pPr>
      <w:r>
        <w:t>Methods</w:t>
      </w:r>
      <w:r w:rsidR="00024439">
        <w:t>:</w:t>
      </w:r>
    </w:p>
    <w:p w:rsidR="00133E84" w:rsidRDefault="00133E84" w:rsidP="00B116D6">
      <w:pPr>
        <w:pStyle w:val="6"/>
      </w:pPr>
      <w:proofErr w:type="gramStart"/>
      <w:r w:rsidRPr="00482F5B">
        <w:t>public</w:t>
      </w:r>
      <w:proofErr w:type="gramEnd"/>
      <w:r w:rsidRPr="00482F5B">
        <w:t xml:space="preserve"> virtual </w:t>
      </w:r>
      <w:proofErr w:type="spellStart"/>
      <w:r w:rsidRPr="00482F5B">
        <w:t>TrackingState</w:t>
      </w:r>
      <w:proofErr w:type="spellEnd"/>
      <w:r w:rsidRPr="00482F5B">
        <w:t xml:space="preserve"> </w:t>
      </w:r>
      <w:proofErr w:type="spellStart"/>
      <w:r w:rsidRPr="00482F5B">
        <w:t>GetTrackingState</w:t>
      </w:r>
      <w:proofErr w:type="spellEnd"/>
      <w:r w:rsidRPr="00482F5B">
        <w:t>()</w:t>
      </w:r>
    </w:p>
    <w:p w:rsidR="008E4772" w:rsidRDefault="00985CF0" w:rsidP="00985CF0">
      <w:pPr>
        <w:pStyle w:val="7"/>
      </w:pPr>
      <w:r>
        <w:rPr>
          <w:rFonts w:hint="eastAsia"/>
        </w:rPr>
        <w:t>Illustration</w:t>
      </w:r>
      <w:r w:rsidR="00024439">
        <w:rPr>
          <w:rFonts w:hint="eastAsia"/>
        </w:rPr>
        <w:t>:</w:t>
      </w:r>
      <w:r>
        <w:rPr>
          <w:rFonts w:hint="eastAsia"/>
        </w:rPr>
        <w:t xml:space="preserve"> </w:t>
      </w:r>
      <w:r>
        <w:t xml:space="preserve">This method returns the tracking state of current trackable. </w:t>
      </w:r>
      <w:proofErr w:type="spellStart"/>
      <w:r w:rsidRPr="00985CF0">
        <w:rPr>
          <w:i/>
        </w:rPr>
        <w:t>E</w:t>
      </w:r>
      <w:r w:rsidR="009B5D04" w:rsidRPr="00985CF0">
        <w:rPr>
          <w:rFonts w:hint="eastAsia"/>
          <w:i/>
        </w:rPr>
        <w:t>num</w:t>
      </w:r>
      <w:proofErr w:type="spellEnd"/>
      <w:r w:rsidR="009B5D04" w:rsidRPr="00985CF0">
        <w:rPr>
          <w:rFonts w:hint="eastAsia"/>
          <w:i/>
        </w:rPr>
        <w:t xml:space="preserve"> </w:t>
      </w:r>
      <w:proofErr w:type="spellStart"/>
      <w:proofErr w:type="gramStart"/>
      <w:r w:rsidR="009B5D04" w:rsidRPr="00985CF0">
        <w:rPr>
          <w:rFonts w:hint="eastAsia"/>
          <w:i/>
        </w:rPr>
        <w:t>TrackingState</w:t>
      </w:r>
      <w:proofErr w:type="spellEnd"/>
      <w:r w:rsidR="009B5D04" w:rsidRPr="00985CF0">
        <w:rPr>
          <w:rFonts w:hint="eastAsia"/>
          <w:i/>
        </w:rPr>
        <w:t>{</w:t>
      </w:r>
      <w:proofErr w:type="gramEnd"/>
      <w:r w:rsidR="009B5D04" w:rsidRPr="00985CF0">
        <w:rPr>
          <w:rFonts w:hint="eastAsia"/>
          <w:i/>
        </w:rPr>
        <w:t xml:space="preserve"> TRACKING, PAUSED, STOPPED}</w:t>
      </w:r>
      <w:r w:rsidR="00024439">
        <w:rPr>
          <w:rFonts w:hint="eastAsia"/>
        </w:rPr>
        <w:t>.</w:t>
      </w:r>
    </w:p>
    <w:tbl>
      <w:tblPr>
        <w:tblStyle w:val="affc"/>
        <w:tblW w:w="0" w:type="auto"/>
        <w:tblInd w:w="1134" w:type="dxa"/>
        <w:tblLook w:val="04A0" w:firstRow="1" w:lastRow="0" w:firstColumn="1" w:lastColumn="0" w:noHBand="0" w:noVBand="1"/>
      </w:tblPr>
      <w:tblGrid>
        <w:gridCol w:w="1980"/>
        <w:gridCol w:w="5896"/>
      </w:tblGrid>
      <w:tr w:rsidR="00551DE1" w:rsidTr="008471CF">
        <w:tc>
          <w:tcPr>
            <w:tcW w:w="1980" w:type="dxa"/>
          </w:tcPr>
          <w:p w:rsidR="00551DE1" w:rsidRPr="00C314E9" w:rsidRDefault="00CA70FF" w:rsidP="000D6D7D">
            <w:pPr>
              <w:pStyle w:val="5"/>
              <w:numPr>
                <w:ilvl w:val="0"/>
                <w:numId w:val="0"/>
              </w:numPr>
              <w:outlineLvl w:val="4"/>
              <w:rPr>
                <w:b/>
                <w:sz w:val="18"/>
              </w:rPr>
            </w:pPr>
            <w:proofErr w:type="spellStart"/>
            <w:r w:rsidRPr="00C314E9">
              <w:rPr>
                <w:rFonts w:hint="eastAsia"/>
                <w:b/>
                <w:sz w:val="18"/>
              </w:rPr>
              <w:t>TrackingState</w:t>
            </w:r>
            <w:proofErr w:type="spellEnd"/>
          </w:p>
        </w:tc>
        <w:tc>
          <w:tcPr>
            <w:tcW w:w="5896" w:type="dxa"/>
          </w:tcPr>
          <w:p w:rsidR="00551DE1" w:rsidRPr="00C314E9" w:rsidRDefault="00CA70FF" w:rsidP="000D6D7D">
            <w:pPr>
              <w:pStyle w:val="5"/>
              <w:numPr>
                <w:ilvl w:val="0"/>
                <w:numId w:val="0"/>
              </w:numPr>
              <w:outlineLvl w:val="4"/>
              <w:rPr>
                <w:b/>
                <w:sz w:val="18"/>
              </w:rPr>
            </w:pPr>
            <w:r w:rsidRPr="00C314E9">
              <w:rPr>
                <w:b/>
                <w:sz w:val="18"/>
              </w:rPr>
              <w:t>Description</w:t>
            </w:r>
          </w:p>
        </w:tc>
      </w:tr>
      <w:tr w:rsidR="000D6D7D" w:rsidTr="008471CF">
        <w:tc>
          <w:tcPr>
            <w:tcW w:w="1980" w:type="dxa"/>
          </w:tcPr>
          <w:p w:rsidR="000D6D7D" w:rsidRPr="00C314E9" w:rsidRDefault="000D6D7D" w:rsidP="000D6D7D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C314E9">
              <w:rPr>
                <w:sz w:val="18"/>
              </w:rPr>
              <w:t>TRACKING</w:t>
            </w:r>
          </w:p>
        </w:tc>
        <w:tc>
          <w:tcPr>
            <w:tcW w:w="5896" w:type="dxa"/>
          </w:tcPr>
          <w:p w:rsidR="000D6D7D" w:rsidRPr="00C314E9" w:rsidRDefault="000D6D7D" w:rsidP="000D6D7D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C314E9">
              <w:rPr>
                <w:sz w:val="18"/>
              </w:rPr>
              <w:t xml:space="preserve">This state means the object is being tracked and </w:t>
            </w:r>
            <w:r w:rsidR="00C314E9" w:rsidRPr="00C314E9">
              <w:rPr>
                <w:sz w:val="18"/>
              </w:rPr>
              <w:t>its</w:t>
            </w:r>
            <w:r w:rsidRPr="00C314E9">
              <w:rPr>
                <w:sz w:val="18"/>
              </w:rPr>
              <w:t xml:space="preserve"> state is valid.</w:t>
            </w:r>
          </w:p>
        </w:tc>
      </w:tr>
      <w:tr w:rsidR="000D6D7D" w:rsidTr="008471CF">
        <w:tc>
          <w:tcPr>
            <w:tcW w:w="1980" w:type="dxa"/>
          </w:tcPr>
          <w:p w:rsidR="000D6D7D" w:rsidRPr="00C314E9" w:rsidRDefault="000D6D7D" w:rsidP="000D6D7D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C314E9">
              <w:rPr>
                <w:sz w:val="18"/>
              </w:rPr>
              <w:t>PAUSED</w:t>
            </w:r>
          </w:p>
        </w:tc>
        <w:tc>
          <w:tcPr>
            <w:tcW w:w="5896" w:type="dxa"/>
          </w:tcPr>
          <w:p w:rsidR="000D6D7D" w:rsidRPr="00C314E9" w:rsidRDefault="000D6D7D" w:rsidP="000D6D7D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C314E9">
              <w:rPr>
                <w:sz w:val="18"/>
              </w:rPr>
              <w:t xml:space="preserve">This state indicates that HUAWEI AR Engine has paused tracking, and the related data is not accurate.  </w:t>
            </w:r>
          </w:p>
        </w:tc>
      </w:tr>
      <w:tr w:rsidR="000D6D7D" w:rsidTr="008471CF">
        <w:tc>
          <w:tcPr>
            <w:tcW w:w="1980" w:type="dxa"/>
          </w:tcPr>
          <w:p w:rsidR="000D6D7D" w:rsidRPr="00C314E9" w:rsidRDefault="000D6D7D" w:rsidP="000D6D7D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C314E9">
              <w:rPr>
                <w:sz w:val="18"/>
              </w:rPr>
              <w:lastRenderedPageBreak/>
              <w:t>STOPPED</w:t>
            </w:r>
          </w:p>
        </w:tc>
        <w:tc>
          <w:tcPr>
            <w:tcW w:w="5896" w:type="dxa"/>
          </w:tcPr>
          <w:p w:rsidR="000D6D7D" w:rsidRPr="00C314E9" w:rsidRDefault="000D6D7D" w:rsidP="000D6D7D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C314E9">
              <w:rPr>
                <w:sz w:val="18"/>
              </w:rPr>
              <w:t>This state means that HUAWEI AR Engine has stopped tracking, and will never resume tracking.</w:t>
            </w:r>
          </w:p>
        </w:tc>
      </w:tr>
    </w:tbl>
    <w:p w:rsidR="00CE79DD" w:rsidRPr="00CE79DD" w:rsidRDefault="00CE79DD" w:rsidP="00B116D6">
      <w:pPr>
        <w:pStyle w:val="6"/>
      </w:pPr>
      <w:proofErr w:type="gramStart"/>
      <w:r w:rsidRPr="00CE79DD">
        <w:t>public</w:t>
      </w:r>
      <w:proofErr w:type="gramEnd"/>
      <w:r w:rsidRPr="00CE79DD">
        <w:t xml:space="preserve"> virtual </w:t>
      </w:r>
      <w:proofErr w:type="spellStart"/>
      <w:r w:rsidRPr="00CE79DD">
        <w:t>ARAnchor</w:t>
      </w:r>
      <w:proofErr w:type="spellEnd"/>
      <w:r w:rsidRPr="00CE79DD">
        <w:t xml:space="preserve"> </w:t>
      </w:r>
      <w:proofErr w:type="spellStart"/>
      <w:r w:rsidRPr="00CE79DD">
        <w:t>CreateAnchor</w:t>
      </w:r>
      <w:proofErr w:type="spellEnd"/>
      <w:r w:rsidRPr="00CE79DD">
        <w:t>(Pose pose)</w:t>
      </w:r>
    </w:p>
    <w:p w:rsidR="00CE79DD" w:rsidRDefault="002916A7" w:rsidP="00CE79DD">
      <w:pPr>
        <w:pStyle w:val="7"/>
      </w:pPr>
      <w:r>
        <w:t>Illustration</w:t>
      </w:r>
      <w:r w:rsidR="00024439">
        <w:t>:</w:t>
      </w:r>
      <w:r w:rsidR="00CE79DD">
        <w:rPr>
          <w:rFonts w:hint="eastAsia"/>
        </w:rPr>
        <w:t xml:space="preserve"> </w:t>
      </w:r>
      <w:r w:rsidR="00CE79DD" w:rsidRPr="00CE79DD">
        <w:t xml:space="preserve">Creates an </w:t>
      </w:r>
      <w:proofErr w:type="spellStart"/>
      <w:r w:rsidR="00CE79DD">
        <w:t>AR</w:t>
      </w:r>
      <w:r w:rsidR="00CE79DD" w:rsidRPr="00CE79DD">
        <w:t>Anchor</w:t>
      </w:r>
      <w:proofErr w:type="spellEnd"/>
      <w:r w:rsidR="00CE79DD" w:rsidRPr="00CE79DD">
        <w:t xml:space="preserve"> at the given Pose in the world coordinate space that is attached to this Trackable. Note that the relative offset between the Pose of multiple Anchors attached to a Trackable may adjust slightly over time as </w:t>
      </w:r>
      <w:proofErr w:type="spellStart"/>
      <w:r w:rsidR="00CE79DD" w:rsidRPr="00CE79DD">
        <w:t>ARCore</w:t>
      </w:r>
      <w:proofErr w:type="spellEnd"/>
      <w:r w:rsidR="00CE79DD" w:rsidRPr="00CE79DD">
        <w:t xml:space="preserve"> updates its model of the world.</w:t>
      </w:r>
    </w:p>
    <w:p w:rsidR="00CE79DD" w:rsidRDefault="00CE79DD" w:rsidP="00B116D6">
      <w:pPr>
        <w:pStyle w:val="6"/>
      </w:pPr>
      <w:proofErr w:type="gramStart"/>
      <w:r w:rsidRPr="00CE79DD">
        <w:rPr>
          <w:rFonts w:hint="eastAsia"/>
        </w:rPr>
        <w:t>public</w:t>
      </w:r>
      <w:proofErr w:type="gramEnd"/>
      <w:r w:rsidRPr="00CE79DD">
        <w:rPr>
          <w:rFonts w:hint="eastAsia"/>
        </w:rPr>
        <w:t xml:space="preserve"> virtual void </w:t>
      </w:r>
      <w:proofErr w:type="spellStart"/>
      <w:r w:rsidRPr="00CE79DD">
        <w:rPr>
          <w:rFonts w:hint="eastAsia"/>
        </w:rPr>
        <w:t>GetAllAnchors</w:t>
      </w:r>
      <w:proofErr w:type="spellEnd"/>
      <w:r w:rsidRPr="00CE79DD">
        <w:rPr>
          <w:rFonts w:hint="eastAsia"/>
        </w:rPr>
        <w:t>(List&lt;</w:t>
      </w:r>
      <w:proofErr w:type="spellStart"/>
      <w:r w:rsidRPr="00CE79DD">
        <w:rPr>
          <w:rFonts w:hint="eastAsia"/>
        </w:rPr>
        <w:t>ARAnchor</w:t>
      </w:r>
      <w:proofErr w:type="spellEnd"/>
      <w:r w:rsidRPr="00CE79DD">
        <w:rPr>
          <w:rFonts w:hint="eastAsia"/>
        </w:rPr>
        <w:t>&gt; anchors)</w:t>
      </w:r>
    </w:p>
    <w:p w:rsidR="00CE79DD" w:rsidRDefault="002916A7" w:rsidP="00CE79DD">
      <w:pPr>
        <w:pStyle w:val="7"/>
      </w:pPr>
      <w:r>
        <w:t>Illustration</w:t>
      </w:r>
      <w:r w:rsidR="00024439">
        <w:t>:</w:t>
      </w:r>
      <w:r w:rsidR="00CE79DD">
        <w:t xml:space="preserve"> </w:t>
      </w:r>
      <w:r w:rsidR="00CE79DD" w:rsidRPr="00CE79DD">
        <w:t>Gets the Anchors attached to this Trackable.</w:t>
      </w:r>
    </w:p>
    <w:p w:rsidR="00CE79DD" w:rsidRDefault="00CE79DD" w:rsidP="00B116D6">
      <w:pPr>
        <w:pStyle w:val="6"/>
      </w:pPr>
      <w:proofErr w:type="gramStart"/>
      <w:r w:rsidRPr="00CE79DD">
        <w:rPr>
          <w:rFonts w:hint="eastAsia"/>
        </w:rPr>
        <w:t>public</w:t>
      </w:r>
      <w:proofErr w:type="gramEnd"/>
      <w:r w:rsidRPr="00CE79DD">
        <w:rPr>
          <w:rFonts w:hint="eastAsia"/>
        </w:rPr>
        <w:t xml:space="preserve"> override bool Equals(object </w:t>
      </w:r>
      <w:proofErr w:type="spellStart"/>
      <w:r w:rsidRPr="00CE79DD">
        <w:rPr>
          <w:rFonts w:hint="eastAsia"/>
        </w:rPr>
        <w:t>obj</w:t>
      </w:r>
      <w:proofErr w:type="spellEnd"/>
      <w:r w:rsidRPr="00CE79DD">
        <w:rPr>
          <w:rFonts w:hint="eastAsia"/>
        </w:rPr>
        <w:t>)</w:t>
      </w:r>
    </w:p>
    <w:p w:rsidR="002916A7" w:rsidRDefault="002916A7" w:rsidP="002916A7">
      <w:pPr>
        <w:pStyle w:val="7"/>
      </w:pPr>
      <w:r>
        <w:t>Illustration</w:t>
      </w:r>
      <w:r w:rsidR="00024439">
        <w:t>:</w:t>
      </w:r>
      <w:r w:rsidRPr="002916A7">
        <w:t xml:space="preserve"> Indicates whether some other object is an </w:t>
      </w:r>
      <w:proofErr w:type="spellStart"/>
      <w:r>
        <w:t>AR</w:t>
      </w:r>
      <w:r>
        <w:rPr>
          <w:rFonts w:hint="eastAsia"/>
        </w:rPr>
        <w:t>Tracka</w:t>
      </w:r>
      <w:r>
        <w:t>ble</w:t>
      </w:r>
      <w:proofErr w:type="spellEnd"/>
      <w:r w:rsidRPr="002916A7">
        <w:t xml:space="preserve"> referencing the same logical </w:t>
      </w:r>
      <w:r>
        <w:t>trackable</w:t>
      </w:r>
      <w:r w:rsidRPr="002916A7">
        <w:t xml:space="preserve"> as this one.</w:t>
      </w:r>
    </w:p>
    <w:p w:rsidR="00CE79DD" w:rsidRDefault="00CE79DD" w:rsidP="00B116D6">
      <w:pPr>
        <w:pStyle w:val="6"/>
      </w:pPr>
      <w:proofErr w:type="gramStart"/>
      <w:r w:rsidRPr="00CE79DD">
        <w:rPr>
          <w:rFonts w:hint="eastAsia"/>
        </w:rPr>
        <w:t>public</w:t>
      </w:r>
      <w:proofErr w:type="gramEnd"/>
      <w:r w:rsidRPr="00CE79DD">
        <w:rPr>
          <w:rFonts w:hint="eastAsia"/>
        </w:rPr>
        <w:t xml:space="preserve"> override </w:t>
      </w:r>
      <w:proofErr w:type="spellStart"/>
      <w:r w:rsidRPr="00CE79DD">
        <w:rPr>
          <w:rFonts w:hint="eastAsia"/>
        </w:rPr>
        <w:t>int</w:t>
      </w:r>
      <w:proofErr w:type="spellEnd"/>
      <w:r w:rsidRPr="00CE79DD">
        <w:rPr>
          <w:rFonts w:hint="eastAsia"/>
        </w:rPr>
        <w:t xml:space="preserve"> </w:t>
      </w:r>
      <w:proofErr w:type="spellStart"/>
      <w:r w:rsidRPr="00CE79DD">
        <w:rPr>
          <w:rFonts w:hint="eastAsia"/>
        </w:rPr>
        <w:t>GetHashCode</w:t>
      </w:r>
      <w:proofErr w:type="spellEnd"/>
      <w:r w:rsidRPr="00CE79DD">
        <w:rPr>
          <w:rFonts w:hint="eastAsia"/>
        </w:rPr>
        <w:t>()</w:t>
      </w:r>
    </w:p>
    <w:p w:rsidR="005E2E7E" w:rsidRDefault="005E2E7E" w:rsidP="005E2E7E">
      <w:pPr>
        <w:pStyle w:val="7"/>
      </w:pPr>
      <w:r w:rsidRPr="005E2E7E">
        <w:t>Illustration</w:t>
      </w:r>
      <w:r w:rsidR="00024439">
        <w:t>:</w:t>
      </w:r>
      <w:r w:rsidRPr="005E2E7E">
        <w:t xml:space="preserve"> Returns a hash code value for the object.</w:t>
      </w:r>
    </w:p>
    <w:p w:rsidR="006F4B0C" w:rsidRDefault="00547406" w:rsidP="006F4B0C">
      <w:pPr>
        <w:pStyle w:val="4"/>
      </w:pPr>
      <w:bookmarkStart w:id="14" w:name="_Toc530494157"/>
      <w:proofErr w:type="spellStart"/>
      <w:r>
        <w:t>AR</w:t>
      </w:r>
      <w:r w:rsidR="006F4B0C">
        <w:rPr>
          <w:rFonts w:hint="eastAsia"/>
        </w:rPr>
        <w:t>Anchor</w:t>
      </w:r>
      <w:bookmarkEnd w:id="14"/>
      <w:proofErr w:type="spellEnd"/>
    </w:p>
    <w:p w:rsidR="00262ED5" w:rsidRDefault="00547406" w:rsidP="00547406">
      <w:pPr>
        <w:pStyle w:val="5"/>
      </w:pPr>
      <w:r>
        <w:rPr>
          <w:rFonts w:hint="eastAsia"/>
        </w:rPr>
        <w:t>Description</w:t>
      </w:r>
      <w:r w:rsidR="00024439">
        <w:rPr>
          <w:rFonts w:hint="eastAsia"/>
        </w:rPr>
        <w:t>:</w:t>
      </w:r>
      <w:r w:rsidR="002D6910">
        <w:rPr>
          <w:rFonts w:hint="eastAsia"/>
        </w:rPr>
        <w:t xml:space="preserve"> </w:t>
      </w:r>
      <w:proofErr w:type="spellStart"/>
      <w:r>
        <w:rPr>
          <w:rFonts w:hint="eastAsia"/>
        </w:rPr>
        <w:t>ARAnchor</w:t>
      </w:r>
      <w:proofErr w:type="spellEnd"/>
      <w:r>
        <w:rPr>
          <w:rFonts w:hint="eastAsia"/>
        </w:rPr>
        <w:t xml:space="preserve"> </w:t>
      </w:r>
      <w:r>
        <w:t>d</w:t>
      </w:r>
      <w:r w:rsidRPr="00547406">
        <w:t xml:space="preserve">escribes a fixed location and orientation in the real world. To stay at a fixed location in physical space, the numerical description of this position will update as </w:t>
      </w:r>
      <w:r w:rsidR="00385B5D">
        <w:t>HUAWEI</w:t>
      </w:r>
      <w:r w:rsidR="00A11D2C">
        <w:t xml:space="preserve"> </w:t>
      </w:r>
      <w:proofErr w:type="spellStart"/>
      <w:r w:rsidR="00A11D2C">
        <w:t>AREngine</w:t>
      </w:r>
      <w:r w:rsidRPr="00547406">
        <w:t>'s</w:t>
      </w:r>
      <w:proofErr w:type="spellEnd"/>
      <w:r w:rsidRPr="00547406">
        <w:t xml:space="preserve"> understanding of the space improves.</w:t>
      </w:r>
    </w:p>
    <w:p w:rsidR="00262ED5" w:rsidRDefault="00547406" w:rsidP="00262ED5">
      <w:pPr>
        <w:pStyle w:val="5"/>
      </w:pPr>
      <w:r>
        <w:rPr>
          <w:rFonts w:hint="eastAsia"/>
        </w:rPr>
        <w:t>Methods</w:t>
      </w:r>
      <w:r w:rsidR="00024439">
        <w:rPr>
          <w:rFonts w:hint="eastAsia"/>
        </w:rPr>
        <w:t>:</w:t>
      </w:r>
      <w:r w:rsidR="002D6910">
        <w:rPr>
          <w:rFonts w:hint="eastAsia"/>
        </w:rPr>
        <w:t xml:space="preserve"> </w:t>
      </w:r>
    </w:p>
    <w:p w:rsidR="00262ED5" w:rsidRDefault="00262ED5" w:rsidP="00B116D6">
      <w:pPr>
        <w:pStyle w:val="6"/>
      </w:pPr>
      <w:proofErr w:type="gramStart"/>
      <w:r>
        <w:rPr>
          <w:rFonts w:hint="eastAsia"/>
        </w:rPr>
        <w:t>public</w:t>
      </w:r>
      <w:proofErr w:type="gramEnd"/>
      <w:r>
        <w:rPr>
          <w:rFonts w:hint="eastAsia"/>
        </w:rPr>
        <w:t xml:space="preserve"> Pose </w:t>
      </w:r>
      <w:proofErr w:type="spellStart"/>
      <w:r w:rsidR="00356B4C">
        <w:t>G</w:t>
      </w:r>
      <w:r>
        <w:rPr>
          <w:rFonts w:hint="eastAsia"/>
        </w:rPr>
        <w:t>etPose</w:t>
      </w:r>
      <w:proofErr w:type="spellEnd"/>
      <w:r>
        <w:rPr>
          <w:rFonts w:hint="eastAsia"/>
        </w:rPr>
        <w:t>()</w:t>
      </w:r>
    </w:p>
    <w:p w:rsidR="00262ED5" w:rsidRDefault="00250471" w:rsidP="00AF5D39">
      <w:pPr>
        <w:pStyle w:val="7"/>
      </w:pPr>
      <w:r>
        <w:rPr>
          <w:rFonts w:hint="eastAsia"/>
        </w:rPr>
        <w:t>Illustration</w:t>
      </w:r>
      <w:r w:rsidR="00024439">
        <w:rPr>
          <w:rFonts w:hint="eastAsia"/>
        </w:rPr>
        <w:t>:</w:t>
      </w:r>
      <w:r w:rsidR="002D6910">
        <w:rPr>
          <w:rFonts w:hint="eastAsia"/>
        </w:rPr>
        <w:t xml:space="preserve"> </w:t>
      </w:r>
      <w:r w:rsidR="00AF5D39" w:rsidRPr="00AF5D39">
        <w:t xml:space="preserve">Returns the </w:t>
      </w:r>
      <w:r w:rsidR="00AF5D39">
        <w:t>P</w:t>
      </w:r>
      <w:r w:rsidR="00AF5D39" w:rsidRPr="00AF5D39">
        <w:t xml:space="preserve">ose of the </w:t>
      </w:r>
      <w:proofErr w:type="spellStart"/>
      <w:r w:rsidR="00AF5D39">
        <w:t>ARA</w:t>
      </w:r>
      <w:r w:rsidR="00AF5D39" w:rsidRPr="00AF5D39">
        <w:t>nchor</w:t>
      </w:r>
      <w:proofErr w:type="spellEnd"/>
      <w:r w:rsidR="00AF5D39" w:rsidRPr="00AF5D39">
        <w:t xml:space="preserve"> in the </w:t>
      </w:r>
      <w:r w:rsidR="00616EA8">
        <w:t>unity</w:t>
      </w:r>
      <w:r w:rsidR="00AF5D39" w:rsidRPr="00AF5D39">
        <w:t xml:space="preserve"> coordinate space. This </w:t>
      </w:r>
      <w:r w:rsidR="00AF5D39">
        <w:t>P</w:t>
      </w:r>
      <w:r w:rsidR="00AF5D39" w:rsidRPr="00AF5D39">
        <w:t xml:space="preserve">ose may change each time </w:t>
      </w:r>
      <w:proofErr w:type="spellStart"/>
      <w:proofErr w:type="gramStart"/>
      <w:r w:rsidR="00AF5D39">
        <w:t>ARSession.</w:t>
      </w:r>
      <w:r w:rsidR="00AF5D39" w:rsidRPr="00AF5D39">
        <w:rPr>
          <w:i/>
        </w:rPr>
        <w:t>update</w:t>
      </w:r>
      <w:proofErr w:type="spellEnd"/>
      <w:r w:rsidR="00AF5D39" w:rsidRPr="00AF5D39">
        <w:rPr>
          <w:i/>
        </w:rPr>
        <w:t>(</w:t>
      </w:r>
      <w:proofErr w:type="gramEnd"/>
      <w:r w:rsidR="00AF5D39" w:rsidRPr="00AF5D39">
        <w:rPr>
          <w:i/>
        </w:rPr>
        <w:t>)</w:t>
      </w:r>
      <w:r w:rsidR="00AF5D39" w:rsidRPr="00AF5D39">
        <w:t xml:space="preserve"> is called. This </w:t>
      </w:r>
      <w:proofErr w:type="spellStart"/>
      <w:r w:rsidR="00AF5D39">
        <w:t>ARP</w:t>
      </w:r>
      <w:r w:rsidR="00AF5D39" w:rsidRPr="00AF5D39">
        <w:t>ose</w:t>
      </w:r>
      <w:proofErr w:type="spellEnd"/>
      <w:r w:rsidR="00AF5D39" w:rsidRPr="00AF5D39">
        <w:t xml:space="preserve"> should only be used for rendering if </w:t>
      </w:r>
      <w:proofErr w:type="spellStart"/>
      <w:proofErr w:type="gramStart"/>
      <w:r w:rsidR="00AF5D39" w:rsidRPr="00AF5D39">
        <w:rPr>
          <w:i/>
        </w:rPr>
        <w:t>getTrackingState</w:t>
      </w:r>
      <w:proofErr w:type="spellEnd"/>
      <w:r w:rsidR="00AF5D39" w:rsidRPr="00AF5D39">
        <w:rPr>
          <w:i/>
        </w:rPr>
        <w:t>(</w:t>
      </w:r>
      <w:proofErr w:type="gramEnd"/>
      <w:r w:rsidR="00AF5D39" w:rsidRPr="00AF5D39">
        <w:rPr>
          <w:i/>
        </w:rPr>
        <w:t>)</w:t>
      </w:r>
      <w:r w:rsidR="00AF5D39" w:rsidRPr="00AF5D39">
        <w:t xml:space="preserve"> returns TRACKING.</w:t>
      </w:r>
      <w:r w:rsidR="00AF5D39">
        <w:t xml:space="preserve"> </w:t>
      </w:r>
      <w:r w:rsidR="00616EA8">
        <w:t xml:space="preserve">Note that </w:t>
      </w:r>
      <w:r w:rsidR="00616EA8" w:rsidRPr="00616EA8">
        <w:rPr>
          <w:i/>
        </w:rPr>
        <w:t>Pose</w:t>
      </w:r>
      <w:r w:rsidR="00616EA8">
        <w:rPr>
          <w:i/>
        </w:rPr>
        <w:t xml:space="preserve"> </w:t>
      </w:r>
      <w:r w:rsidR="00616EA8">
        <w:t xml:space="preserve">is a </w:t>
      </w:r>
      <w:proofErr w:type="spellStart"/>
      <w:r w:rsidR="00616EA8">
        <w:t>struct</w:t>
      </w:r>
      <w:proofErr w:type="spellEnd"/>
      <w:r w:rsidR="00616EA8">
        <w:t xml:space="preserve"> in </w:t>
      </w:r>
      <w:proofErr w:type="spellStart"/>
      <w:r w:rsidR="00616EA8">
        <w:t>UnityEngine</w:t>
      </w:r>
      <w:proofErr w:type="spellEnd"/>
      <w:r w:rsidR="00616EA8">
        <w:t xml:space="preserve"> namespace.</w:t>
      </w:r>
    </w:p>
    <w:p w:rsidR="00262ED5" w:rsidRDefault="00262ED5" w:rsidP="00B116D6">
      <w:pPr>
        <w:pStyle w:val="6"/>
      </w:pPr>
      <w:proofErr w:type="gramStart"/>
      <w:r>
        <w:rPr>
          <w:rFonts w:hint="eastAsia"/>
        </w:rPr>
        <w:t>public</w:t>
      </w:r>
      <w:proofErr w:type="gramEnd"/>
      <w:r>
        <w:rPr>
          <w:rFonts w:hint="eastAsia"/>
        </w:rPr>
        <w:t xml:space="preserve"> </w:t>
      </w:r>
      <w:proofErr w:type="spellStart"/>
      <w:r w:rsidR="00333D16">
        <w:t>AR</w:t>
      </w:r>
      <w:r>
        <w:rPr>
          <w:rFonts w:hint="eastAsia"/>
        </w:rPr>
        <w:t>Trackable.TrackingState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getTrackingState</w:t>
      </w:r>
      <w:proofErr w:type="spellEnd"/>
      <w:r>
        <w:rPr>
          <w:rFonts w:hint="eastAsia"/>
        </w:rPr>
        <w:t>()</w:t>
      </w:r>
      <w:r>
        <w:rPr>
          <w:rFonts w:hint="eastAsia"/>
        </w:rPr>
        <w:tab/>
      </w:r>
    </w:p>
    <w:p w:rsidR="00262ED5" w:rsidRDefault="00250471" w:rsidP="00AF5D39">
      <w:pPr>
        <w:pStyle w:val="7"/>
      </w:pPr>
      <w:r>
        <w:rPr>
          <w:rFonts w:hint="eastAsia"/>
        </w:rPr>
        <w:t>Illustration</w:t>
      </w:r>
      <w:r w:rsidR="00024439">
        <w:rPr>
          <w:rFonts w:hint="eastAsia"/>
        </w:rPr>
        <w:t>:</w:t>
      </w:r>
      <w:r w:rsidR="002D6910">
        <w:rPr>
          <w:rFonts w:hint="eastAsia"/>
        </w:rPr>
        <w:t xml:space="preserve"> </w:t>
      </w:r>
      <w:r w:rsidR="00AF5D39" w:rsidRPr="00AF5D39">
        <w:t xml:space="preserve">Returns the </w:t>
      </w:r>
      <w:r w:rsidR="00333D16">
        <w:t xml:space="preserve">current tracking state </w:t>
      </w:r>
      <w:r w:rsidR="00AF5D39" w:rsidRPr="00AF5D39">
        <w:t xml:space="preserve">of this </w:t>
      </w:r>
      <w:proofErr w:type="spellStart"/>
      <w:r w:rsidR="00AF5D39">
        <w:t>ARA</w:t>
      </w:r>
      <w:r w:rsidR="00AF5D39" w:rsidRPr="00AF5D39">
        <w:t>nchor</w:t>
      </w:r>
      <w:proofErr w:type="spellEnd"/>
      <w:r w:rsidR="00AF5D39" w:rsidRPr="00AF5D39">
        <w:t>. If this state is anything other than TRACKING</w:t>
      </w:r>
      <w:r w:rsidR="00DF1E1F">
        <w:t>,</w:t>
      </w:r>
      <w:r w:rsidR="00AF5D39" w:rsidRPr="00AF5D39">
        <w:t xml:space="preserve"> the </w:t>
      </w:r>
      <w:proofErr w:type="spellStart"/>
      <w:r w:rsidR="00AF5D39">
        <w:t>ARP</w:t>
      </w:r>
      <w:r w:rsidR="00AF5D39" w:rsidRPr="00AF5D39">
        <w:t>ose</w:t>
      </w:r>
      <w:proofErr w:type="spellEnd"/>
      <w:r w:rsidR="00AF5D39" w:rsidRPr="00AF5D39">
        <w:t xml:space="preserve"> should not be considered useful.</w:t>
      </w:r>
    </w:p>
    <w:p w:rsidR="004921F0" w:rsidRDefault="004921F0" w:rsidP="00B116D6">
      <w:pPr>
        <w:pStyle w:val="6"/>
      </w:pPr>
      <w:bookmarkStart w:id="15" w:name="_public_void_Detach()"/>
      <w:bookmarkEnd w:id="15"/>
      <w:proofErr w:type="gramStart"/>
      <w:r w:rsidRPr="004921F0">
        <w:rPr>
          <w:rFonts w:hint="eastAsia"/>
        </w:rPr>
        <w:t>public</w:t>
      </w:r>
      <w:proofErr w:type="gramEnd"/>
      <w:r w:rsidRPr="004921F0">
        <w:rPr>
          <w:rFonts w:hint="eastAsia"/>
        </w:rPr>
        <w:t xml:space="preserve"> void Detach()</w:t>
      </w:r>
    </w:p>
    <w:p w:rsidR="004921F0" w:rsidRDefault="004921F0" w:rsidP="004921F0">
      <w:pPr>
        <w:pStyle w:val="7"/>
      </w:pPr>
      <w:r>
        <w:rPr>
          <w:rFonts w:hint="eastAsia"/>
        </w:rPr>
        <w:t>Illustration</w:t>
      </w:r>
      <w:r w:rsidR="00024439">
        <w:rPr>
          <w:rFonts w:hint="eastAsia"/>
        </w:rPr>
        <w:t>:</w:t>
      </w:r>
      <w:r>
        <w:rPr>
          <w:rFonts w:hint="eastAsia"/>
        </w:rPr>
        <w:t xml:space="preserve"> </w:t>
      </w:r>
      <w:r w:rsidRPr="004921F0">
        <w:t xml:space="preserve">Detaches this </w:t>
      </w:r>
      <w:proofErr w:type="spellStart"/>
      <w:r>
        <w:t>AR</w:t>
      </w:r>
      <w:r w:rsidRPr="004921F0">
        <w:t>Anchor</w:t>
      </w:r>
      <w:proofErr w:type="spellEnd"/>
      <w:r w:rsidRPr="004921F0">
        <w:t xml:space="preserve"> from its </w:t>
      </w:r>
      <w:proofErr w:type="spellStart"/>
      <w:r>
        <w:t>AR</w:t>
      </w:r>
      <w:r w:rsidRPr="004921F0">
        <w:t>Trackable</w:t>
      </w:r>
      <w:proofErr w:type="spellEnd"/>
      <w:r w:rsidRPr="004921F0">
        <w:t xml:space="preserve"> removes it from the Session. After calling, </w:t>
      </w:r>
      <w:proofErr w:type="spellStart"/>
      <w:proofErr w:type="gramStart"/>
      <w:r w:rsidR="00B97F0D" w:rsidRPr="00B97F0D">
        <w:rPr>
          <w:i/>
        </w:rPr>
        <w:t>ARAnchor.</w:t>
      </w:r>
      <w:r w:rsidRPr="008C441A">
        <w:rPr>
          <w:i/>
        </w:rPr>
        <w:t>getTrackingState</w:t>
      </w:r>
      <w:proofErr w:type="spellEnd"/>
      <w:r w:rsidRPr="008C441A">
        <w:rPr>
          <w:i/>
        </w:rPr>
        <w:t>(</w:t>
      </w:r>
      <w:proofErr w:type="gramEnd"/>
      <w:r w:rsidRPr="008C441A">
        <w:rPr>
          <w:i/>
        </w:rPr>
        <w:t>)</w:t>
      </w:r>
      <w:r w:rsidRPr="004921F0">
        <w:t xml:space="preserve"> will return </w:t>
      </w:r>
      <w:r w:rsidRPr="008471CF">
        <w:rPr>
          <w:i/>
        </w:rPr>
        <w:t>STOPPED</w:t>
      </w:r>
      <w:r w:rsidRPr="004921F0">
        <w:t>.</w:t>
      </w:r>
    </w:p>
    <w:p w:rsidR="00D42908" w:rsidRDefault="00D42908" w:rsidP="00B116D6">
      <w:pPr>
        <w:pStyle w:val="6"/>
      </w:pPr>
      <w:proofErr w:type="gramStart"/>
      <w:r w:rsidRPr="00D42908">
        <w:t>public</w:t>
      </w:r>
      <w:proofErr w:type="gramEnd"/>
      <w:r w:rsidRPr="00D42908">
        <w:t xml:space="preserve"> </w:t>
      </w:r>
      <w:proofErr w:type="spellStart"/>
      <w:r w:rsidRPr="00D42908">
        <w:t>boolean</w:t>
      </w:r>
      <w:proofErr w:type="spellEnd"/>
      <w:r w:rsidRPr="00D42908">
        <w:t xml:space="preserve"> equals(Object </w:t>
      </w:r>
      <w:proofErr w:type="spellStart"/>
      <w:r w:rsidRPr="00D42908">
        <w:t>obj</w:t>
      </w:r>
      <w:proofErr w:type="spellEnd"/>
      <w:r w:rsidRPr="00D42908">
        <w:t>)</w:t>
      </w:r>
    </w:p>
    <w:p w:rsidR="00D42908" w:rsidRPr="00D42908" w:rsidRDefault="00D42908" w:rsidP="00D42908">
      <w:pPr>
        <w:pStyle w:val="7"/>
      </w:pPr>
      <w:r>
        <w:rPr>
          <w:rFonts w:hint="eastAsia"/>
        </w:rPr>
        <w:t>Illustration</w:t>
      </w:r>
      <w:r w:rsidR="00024439">
        <w:t>:</w:t>
      </w:r>
      <w:r w:rsidRPr="00D42908">
        <w:t xml:space="preserve"> Indicates whether some other object is an </w:t>
      </w:r>
      <w:proofErr w:type="spellStart"/>
      <w:r>
        <w:t>AR</w:t>
      </w:r>
      <w:r w:rsidRPr="00D42908">
        <w:t>Anchor</w:t>
      </w:r>
      <w:proofErr w:type="spellEnd"/>
      <w:r w:rsidRPr="00D42908">
        <w:t xml:space="preserve"> referencing the same logical anchor as this one.</w:t>
      </w:r>
    </w:p>
    <w:p w:rsidR="00D42908" w:rsidRDefault="00D42908" w:rsidP="00B116D6">
      <w:pPr>
        <w:pStyle w:val="6"/>
      </w:pPr>
      <w:proofErr w:type="gramStart"/>
      <w:r w:rsidRPr="00D42908">
        <w:t>public</w:t>
      </w:r>
      <w:proofErr w:type="gramEnd"/>
      <w:r w:rsidRPr="00D42908">
        <w:t xml:space="preserve"> </w:t>
      </w:r>
      <w:proofErr w:type="spellStart"/>
      <w:r w:rsidRPr="00D42908">
        <w:t>int</w:t>
      </w:r>
      <w:proofErr w:type="spellEnd"/>
      <w:r w:rsidRPr="00D42908">
        <w:t xml:space="preserve"> </w:t>
      </w:r>
      <w:proofErr w:type="spellStart"/>
      <w:r w:rsidRPr="00D42908">
        <w:t>hashCode</w:t>
      </w:r>
      <w:proofErr w:type="spellEnd"/>
      <w:r w:rsidRPr="00D42908">
        <w:t>()</w:t>
      </w:r>
    </w:p>
    <w:p w:rsidR="00F761E0" w:rsidRPr="00262ED5" w:rsidRDefault="00F761E0" w:rsidP="00B116D6">
      <w:pPr>
        <w:pStyle w:val="6"/>
        <w:numPr>
          <w:ilvl w:val="0"/>
          <w:numId w:val="0"/>
        </w:numPr>
        <w:ind w:left="1134"/>
      </w:pPr>
      <w:r w:rsidRPr="00F761E0">
        <w:t>Illustration</w:t>
      </w:r>
      <w:r w:rsidR="00024439">
        <w:t>:</w:t>
      </w:r>
      <w:r w:rsidRPr="00F761E0">
        <w:t xml:space="preserve"> Returns a hash code value for the object.</w:t>
      </w:r>
    </w:p>
    <w:p w:rsidR="006F4B0C" w:rsidRDefault="004620B0" w:rsidP="006F4B0C">
      <w:pPr>
        <w:pStyle w:val="4"/>
      </w:pPr>
      <w:bookmarkStart w:id="16" w:name="_Toc530494158"/>
      <w:proofErr w:type="spellStart"/>
      <w:r>
        <w:t>AR</w:t>
      </w:r>
      <w:r w:rsidR="006F4B0C">
        <w:rPr>
          <w:rFonts w:hint="eastAsia"/>
        </w:rPr>
        <w:t>Plane</w:t>
      </w:r>
      <w:bookmarkEnd w:id="16"/>
      <w:proofErr w:type="spellEnd"/>
    </w:p>
    <w:p w:rsidR="003F4ABF" w:rsidRDefault="00547406" w:rsidP="004620B0">
      <w:pPr>
        <w:pStyle w:val="5"/>
      </w:pPr>
      <w:r>
        <w:rPr>
          <w:rFonts w:hint="eastAsia"/>
        </w:rPr>
        <w:lastRenderedPageBreak/>
        <w:t>Description</w:t>
      </w:r>
      <w:r w:rsidR="00024439">
        <w:rPr>
          <w:rFonts w:hint="eastAsia"/>
        </w:rPr>
        <w:t>:</w:t>
      </w:r>
      <w:r w:rsidR="002D6910">
        <w:rPr>
          <w:rFonts w:hint="eastAsia"/>
        </w:rPr>
        <w:t xml:space="preserve"> </w:t>
      </w:r>
      <w:r w:rsidR="00C92600">
        <w:t xml:space="preserve">This class </w:t>
      </w:r>
      <w:r w:rsidR="009A3D3F">
        <w:t>inherit</w:t>
      </w:r>
      <w:r w:rsidR="00B76D4B">
        <w:t>s</w:t>
      </w:r>
      <w:r w:rsidR="009A3D3F">
        <w:t xml:space="preserve"> from </w:t>
      </w:r>
      <w:proofErr w:type="spellStart"/>
      <w:r w:rsidR="009A3D3F" w:rsidRPr="000A686E">
        <w:rPr>
          <w:i/>
        </w:rPr>
        <w:t>ARTrackable</w:t>
      </w:r>
      <w:proofErr w:type="spellEnd"/>
      <w:r w:rsidR="009A3D3F">
        <w:t>.</w:t>
      </w:r>
      <w:r w:rsidR="00C92600">
        <w:t xml:space="preserve"> </w:t>
      </w:r>
      <w:r w:rsidR="004620B0" w:rsidRPr="004620B0">
        <w:t>Describes the current best knowledge of a real-world planar surface.</w:t>
      </w:r>
      <w:r w:rsidR="004620B0">
        <w:t xml:space="preserve"> </w:t>
      </w:r>
      <w:r w:rsidR="004620B0" w:rsidRPr="004620B0">
        <w:t xml:space="preserve">Two or more </w:t>
      </w:r>
      <w:r w:rsidR="008E52B6">
        <w:t>p</w:t>
      </w:r>
      <w:r w:rsidR="004620B0" w:rsidRPr="004620B0">
        <w:t>lanes may be automatically merged into a</w:t>
      </w:r>
      <w:r w:rsidR="003F2F86">
        <w:t xml:space="preserve"> </w:t>
      </w:r>
      <w:r w:rsidR="004620B0" w:rsidRPr="004620B0">
        <w:t>single parent plane</w:t>
      </w:r>
      <w:r w:rsidR="004620B0">
        <w:t xml:space="preserve">. </w:t>
      </w:r>
      <w:r w:rsidR="00D44379">
        <w:t xml:space="preserve"> Assume that plane </w:t>
      </w:r>
      <w:r w:rsidR="00D44379" w:rsidRPr="00D44379">
        <w:rPr>
          <w:i/>
        </w:rPr>
        <w:t>A</w:t>
      </w:r>
      <w:r w:rsidR="00D44379">
        <w:t xml:space="preserve"> and plane </w:t>
      </w:r>
      <w:r w:rsidR="00D44379" w:rsidRPr="00D44379">
        <w:rPr>
          <w:i/>
        </w:rPr>
        <w:t>B</w:t>
      </w:r>
      <w:r w:rsidR="00D44379">
        <w:t xml:space="preserve"> will be merged. And </w:t>
      </w:r>
      <w:r w:rsidR="00D44379" w:rsidRPr="00D44379">
        <w:rPr>
          <w:i/>
        </w:rPr>
        <w:t>A</w:t>
      </w:r>
      <w:r w:rsidR="00D44379">
        <w:t xml:space="preserve"> is recognized earlier than </w:t>
      </w:r>
      <w:r w:rsidR="00D44379" w:rsidRPr="00D44379">
        <w:rPr>
          <w:i/>
        </w:rPr>
        <w:t>B</w:t>
      </w:r>
      <w:r w:rsidR="00D44379">
        <w:t xml:space="preserve">. Then, </w:t>
      </w:r>
      <w:r w:rsidR="00D44379" w:rsidRPr="00D44379">
        <w:rPr>
          <w:i/>
        </w:rPr>
        <w:t>B</w:t>
      </w:r>
      <w:r w:rsidR="00D44379">
        <w:t xml:space="preserve"> will be merged into </w:t>
      </w:r>
      <w:r w:rsidR="00D44379" w:rsidRPr="00D44379">
        <w:rPr>
          <w:i/>
        </w:rPr>
        <w:t>A</w:t>
      </w:r>
      <w:r w:rsidR="00152057">
        <w:t>, which means</w:t>
      </w:r>
      <w:r w:rsidR="00BF4BD2">
        <w:t xml:space="preserve"> B is the child plane of A. </w:t>
      </w:r>
      <w:r w:rsidR="00152057">
        <w:t xml:space="preserve">After that, </w:t>
      </w:r>
      <w:r w:rsidR="00BF4BD2">
        <w:t>B will continue behaving as if it were independently tracked</w:t>
      </w:r>
      <w:r w:rsidR="00D44379">
        <w:t>.</w:t>
      </w:r>
    </w:p>
    <w:p w:rsidR="003F4ABF" w:rsidRDefault="00547406" w:rsidP="003F4ABF">
      <w:pPr>
        <w:pStyle w:val="5"/>
      </w:pPr>
      <w:r>
        <w:rPr>
          <w:rFonts w:hint="eastAsia"/>
        </w:rPr>
        <w:t>Methods</w:t>
      </w:r>
      <w:r w:rsidR="00024439">
        <w:rPr>
          <w:rFonts w:hint="eastAsia"/>
        </w:rPr>
        <w:t>:</w:t>
      </w:r>
      <w:r w:rsidR="002D6910">
        <w:rPr>
          <w:rFonts w:hint="eastAsia"/>
        </w:rPr>
        <w:t xml:space="preserve"> </w:t>
      </w:r>
    </w:p>
    <w:p w:rsidR="003F4ABF" w:rsidRDefault="003F4ABF" w:rsidP="00B116D6">
      <w:pPr>
        <w:pStyle w:val="6"/>
      </w:pPr>
      <w:proofErr w:type="gramStart"/>
      <w:r>
        <w:rPr>
          <w:rFonts w:hint="eastAsia"/>
        </w:rPr>
        <w:t>public</w:t>
      </w:r>
      <w:proofErr w:type="gramEnd"/>
      <w:r>
        <w:rPr>
          <w:rFonts w:hint="eastAsia"/>
        </w:rPr>
        <w:t xml:space="preserve"> Pose </w:t>
      </w:r>
      <w:proofErr w:type="spellStart"/>
      <w:r>
        <w:rPr>
          <w:rFonts w:hint="eastAsia"/>
        </w:rPr>
        <w:t>getCenterPose</w:t>
      </w:r>
      <w:proofErr w:type="spellEnd"/>
      <w:r>
        <w:rPr>
          <w:rFonts w:hint="eastAsia"/>
        </w:rPr>
        <w:t>()</w:t>
      </w:r>
    </w:p>
    <w:p w:rsidR="003F4ABF" w:rsidRDefault="00250471" w:rsidP="004620B0">
      <w:pPr>
        <w:pStyle w:val="7"/>
      </w:pPr>
      <w:r>
        <w:rPr>
          <w:rFonts w:hint="eastAsia"/>
        </w:rPr>
        <w:t>Illustration</w:t>
      </w:r>
      <w:r w:rsidR="00024439">
        <w:rPr>
          <w:rFonts w:hint="eastAsia"/>
        </w:rPr>
        <w:t>:</w:t>
      </w:r>
      <w:r w:rsidR="002D6910">
        <w:rPr>
          <w:rFonts w:hint="eastAsia"/>
        </w:rPr>
        <w:t xml:space="preserve"> </w:t>
      </w:r>
      <w:r w:rsidR="004620B0" w:rsidRPr="004620B0">
        <w:t xml:space="preserve">Returns the </w:t>
      </w:r>
      <w:proofErr w:type="spellStart"/>
      <w:r w:rsidR="00B32086">
        <w:t>ARP</w:t>
      </w:r>
      <w:r w:rsidR="004620B0" w:rsidRPr="004620B0">
        <w:t>ose</w:t>
      </w:r>
      <w:proofErr w:type="spellEnd"/>
      <w:r w:rsidR="004620B0" w:rsidRPr="004620B0">
        <w:t xml:space="preserve"> of the center of the detected </w:t>
      </w:r>
      <w:proofErr w:type="spellStart"/>
      <w:r w:rsidR="004620B0">
        <w:t>ARP</w:t>
      </w:r>
      <w:r w:rsidR="004620B0" w:rsidRPr="004620B0">
        <w:t>lane</w:t>
      </w:r>
      <w:proofErr w:type="spellEnd"/>
      <w:r w:rsidR="004620B0" w:rsidRPr="004620B0">
        <w:t xml:space="preserve">. The </w:t>
      </w:r>
      <w:proofErr w:type="spellStart"/>
      <w:r w:rsidR="00B32086">
        <w:t>ARP</w:t>
      </w:r>
      <w:r w:rsidR="004620B0" w:rsidRPr="004620B0">
        <w:t>ose's</w:t>
      </w:r>
      <w:proofErr w:type="spellEnd"/>
      <w:r w:rsidR="004620B0" w:rsidRPr="004620B0">
        <w:t xml:space="preserve"> transformed +Y axis will be point normal out of the plane, with the +X and +Z axes orienting the extents of the bounding rectangle.</w:t>
      </w:r>
    </w:p>
    <w:p w:rsidR="003F4ABF" w:rsidRDefault="003F4ABF" w:rsidP="00B116D6">
      <w:pPr>
        <w:pStyle w:val="6"/>
      </w:pPr>
      <w:proofErr w:type="gramStart"/>
      <w:r>
        <w:rPr>
          <w:rFonts w:hint="eastAsia"/>
        </w:rPr>
        <w:t>public</w:t>
      </w:r>
      <w:proofErr w:type="gramEnd"/>
      <w:r>
        <w:rPr>
          <w:rFonts w:hint="eastAsia"/>
        </w:rPr>
        <w:t xml:space="preserve"> float </w:t>
      </w:r>
      <w:proofErr w:type="spellStart"/>
      <w:r>
        <w:rPr>
          <w:rFonts w:hint="eastAsia"/>
        </w:rPr>
        <w:t>getExtentX</w:t>
      </w:r>
      <w:proofErr w:type="spellEnd"/>
      <w:r>
        <w:rPr>
          <w:rFonts w:hint="eastAsia"/>
        </w:rPr>
        <w:t>()</w:t>
      </w:r>
    </w:p>
    <w:p w:rsidR="003F4ABF" w:rsidRDefault="00250471" w:rsidP="003F4ABF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rPr>
          <w:rFonts w:hint="eastAsia"/>
        </w:rPr>
        <w:t>:</w:t>
      </w:r>
      <w:r w:rsidR="002D6910">
        <w:rPr>
          <w:rFonts w:hint="eastAsia"/>
        </w:rPr>
        <w:t xml:space="preserve"> </w:t>
      </w:r>
      <w:r w:rsidR="00B32086" w:rsidRPr="00B32086">
        <w:t xml:space="preserve">Returns the length of this </w:t>
      </w:r>
      <w:proofErr w:type="spellStart"/>
      <w:r w:rsidR="00B32086">
        <w:t>ARP</w:t>
      </w:r>
      <w:r w:rsidR="00B32086" w:rsidRPr="00B32086">
        <w:t>lane's</w:t>
      </w:r>
      <w:proofErr w:type="spellEnd"/>
      <w:r w:rsidR="00B32086" w:rsidRPr="00B32086">
        <w:t xml:space="preserve"> bounding rectangle measured along the local X-axis of the coordinate space centered on the plane.</w:t>
      </w:r>
    </w:p>
    <w:p w:rsidR="003F4ABF" w:rsidRDefault="003F4ABF" w:rsidP="00B116D6">
      <w:pPr>
        <w:pStyle w:val="6"/>
      </w:pPr>
      <w:proofErr w:type="gramStart"/>
      <w:r>
        <w:rPr>
          <w:rFonts w:hint="eastAsia"/>
        </w:rPr>
        <w:t>public</w:t>
      </w:r>
      <w:proofErr w:type="gramEnd"/>
      <w:r>
        <w:rPr>
          <w:rFonts w:hint="eastAsia"/>
        </w:rPr>
        <w:t xml:space="preserve"> float </w:t>
      </w:r>
      <w:proofErr w:type="spellStart"/>
      <w:r>
        <w:rPr>
          <w:rFonts w:hint="eastAsia"/>
        </w:rPr>
        <w:t>getExtentZ</w:t>
      </w:r>
      <w:proofErr w:type="spellEnd"/>
      <w:r>
        <w:rPr>
          <w:rFonts w:hint="eastAsia"/>
        </w:rPr>
        <w:t>()</w:t>
      </w:r>
    </w:p>
    <w:p w:rsidR="003F4ABF" w:rsidRDefault="00250471" w:rsidP="003C47D2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rPr>
          <w:rFonts w:hint="eastAsia"/>
        </w:rPr>
        <w:t>:</w:t>
      </w:r>
      <w:r w:rsidR="002D6910">
        <w:rPr>
          <w:rFonts w:hint="eastAsia"/>
        </w:rPr>
        <w:t xml:space="preserve"> </w:t>
      </w:r>
      <w:r w:rsidR="007B530F" w:rsidRPr="007B530F">
        <w:t xml:space="preserve">Returns the length of this </w:t>
      </w:r>
      <w:proofErr w:type="spellStart"/>
      <w:r w:rsidR="007B530F">
        <w:t>ARP</w:t>
      </w:r>
      <w:r w:rsidR="007B530F" w:rsidRPr="007B530F">
        <w:t>lane's</w:t>
      </w:r>
      <w:proofErr w:type="spellEnd"/>
      <w:r w:rsidR="007B530F" w:rsidRPr="007B530F">
        <w:t xml:space="preserve"> bounding rectangle measured along the local Z-axis of the coordinate frame centered on the plane.</w:t>
      </w:r>
    </w:p>
    <w:p w:rsidR="003F4ABF" w:rsidRDefault="00BF4BF2" w:rsidP="00B116D6">
      <w:pPr>
        <w:pStyle w:val="6"/>
      </w:pPr>
      <w:proofErr w:type="gramStart"/>
      <w:r w:rsidRPr="00564E84">
        <w:t>public</w:t>
      </w:r>
      <w:proofErr w:type="gramEnd"/>
      <w:r w:rsidRPr="00564E84">
        <w:t xml:space="preserve"> void </w:t>
      </w:r>
      <w:proofErr w:type="spellStart"/>
      <w:r w:rsidRPr="00564E84">
        <w:t>GetPlanePolygon</w:t>
      </w:r>
      <w:proofErr w:type="spellEnd"/>
      <w:r w:rsidRPr="00564E84">
        <w:t xml:space="preserve">(List&lt;Vector3&gt; </w:t>
      </w:r>
      <w:proofErr w:type="spellStart"/>
      <w:r w:rsidRPr="00564E84">
        <w:t>polygonList</w:t>
      </w:r>
      <w:proofErr w:type="spellEnd"/>
      <w:r w:rsidRPr="00564E84">
        <w:t>)</w:t>
      </w:r>
    </w:p>
    <w:p w:rsidR="003F4ABF" w:rsidRDefault="00250471" w:rsidP="003C47D2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rPr>
          <w:rFonts w:hint="eastAsia"/>
        </w:rPr>
        <w:t>:</w:t>
      </w:r>
      <w:r w:rsidR="002D6910">
        <w:rPr>
          <w:rFonts w:hint="eastAsia"/>
        </w:rPr>
        <w:t xml:space="preserve"> </w:t>
      </w:r>
      <w:r w:rsidR="0096274A" w:rsidRPr="0096274A">
        <w:t xml:space="preserve">Returns the </w:t>
      </w:r>
      <w:r w:rsidR="000D2635">
        <w:t>3</w:t>
      </w:r>
      <w:r w:rsidR="0096274A" w:rsidRPr="0096274A">
        <w:t xml:space="preserve">D vertices of a </w:t>
      </w:r>
      <w:r w:rsidR="009F263D" w:rsidRPr="009F263D">
        <w:t xml:space="preserve">convex </w:t>
      </w:r>
      <w:r w:rsidR="0096274A" w:rsidRPr="0096274A">
        <w:t xml:space="preserve">polygon approximating the detected plane, in the form [x1, </w:t>
      </w:r>
      <w:r w:rsidR="008B3EA1">
        <w:t>0</w:t>
      </w:r>
      <w:proofErr w:type="gramStart"/>
      <w:r w:rsidR="008B3EA1">
        <w:t>,</w:t>
      </w:r>
      <w:r w:rsidR="0096274A" w:rsidRPr="0096274A">
        <w:t>z1</w:t>
      </w:r>
      <w:proofErr w:type="gramEnd"/>
      <w:r w:rsidR="0096274A" w:rsidRPr="0096274A">
        <w:t>, x2,</w:t>
      </w:r>
      <w:r w:rsidR="008B3EA1">
        <w:t>0,</w:t>
      </w:r>
      <w:r w:rsidR="0096274A" w:rsidRPr="0096274A">
        <w:t xml:space="preserve"> z2, ...]. These X-Z values are in the </w:t>
      </w:r>
      <w:proofErr w:type="spellStart"/>
      <w:r w:rsidR="007133E9">
        <w:t>ARP</w:t>
      </w:r>
      <w:r w:rsidR="0096274A" w:rsidRPr="0096274A">
        <w:t>lane's</w:t>
      </w:r>
      <w:proofErr w:type="spellEnd"/>
      <w:r w:rsidR="0096274A" w:rsidRPr="0096274A">
        <w:t xml:space="preserve"> local x-z plane (y=0) and must be transformed by the </w:t>
      </w:r>
      <w:r w:rsidR="008B3EA1">
        <w:t>Pos</w:t>
      </w:r>
      <w:r w:rsidR="0096274A" w:rsidRPr="0096274A">
        <w:t>e (</w:t>
      </w:r>
      <w:proofErr w:type="spellStart"/>
      <w:proofErr w:type="gramStart"/>
      <w:r w:rsidR="008B3EA1" w:rsidRPr="00F17427">
        <w:rPr>
          <w:i/>
        </w:rPr>
        <w:t>G</w:t>
      </w:r>
      <w:r w:rsidR="0096274A" w:rsidRPr="00F17427">
        <w:rPr>
          <w:i/>
        </w:rPr>
        <w:t>etCenterPose</w:t>
      </w:r>
      <w:proofErr w:type="spellEnd"/>
      <w:r w:rsidR="0096274A" w:rsidRPr="00F17427">
        <w:rPr>
          <w:i/>
        </w:rPr>
        <w:t>(</w:t>
      </w:r>
      <w:proofErr w:type="gramEnd"/>
      <w:r w:rsidR="0096274A" w:rsidRPr="00F17427">
        <w:rPr>
          <w:i/>
        </w:rPr>
        <w:t>)</w:t>
      </w:r>
      <w:r w:rsidR="0096274A" w:rsidRPr="0096274A">
        <w:t xml:space="preserve">) to get the boundary in </w:t>
      </w:r>
      <w:r w:rsidR="008B3EA1">
        <w:t>unity</w:t>
      </w:r>
      <w:r w:rsidR="0096274A" w:rsidRPr="0096274A">
        <w:t xml:space="preserve"> coordinates.</w:t>
      </w:r>
    </w:p>
    <w:p w:rsidR="008B3EA1" w:rsidRPr="008B3EA1" w:rsidRDefault="008B3EA1" w:rsidP="00B116D6">
      <w:pPr>
        <w:pStyle w:val="6"/>
      </w:pPr>
      <w:proofErr w:type="gramStart"/>
      <w:r w:rsidRPr="008B3EA1">
        <w:t>public</w:t>
      </w:r>
      <w:proofErr w:type="gramEnd"/>
      <w:r w:rsidRPr="008B3EA1">
        <w:t xml:space="preserve"> void </w:t>
      </w:r>
      <w:proofErr w:type="spellStart"/>
      <w:r w:rsidRPr="008B3EA1">
        <w:t>GetPlanePolygon</w:t>
      </w:r>
      <w:proofErr w:type="spellEnd"/>
      <w:r w:rsidRPr="008B3EA1">
        <w:t xml:space="preserve">(List&lt;Vector2&gt; </w:t>
      </w:r>
      <w:proofErr w:type="spellStart"/>
      <w:r w:rsidRPr="008B3EA1">
        <w:t>polygonList</w:t>
      </w:r>
      <w:proofErr w:type="spellEnd"/>
      <w:r w:rsidRPr="008B3EA1">
        <w:t>)</w:t>
      </w:r>
    </w:p>
    <w:p w:rsidR="008B3EA1" w:rsidRDefault="008B3EA1" w:rsidP="00B116D6">
      <w:pPr>
        <w:pStyle w:val="6"/>
        <w:numPr>
          <w:ilvl w:val="0"/>
          <w:numId w:val="0"/>
        </w:numPr>
        <w:ind w:left="1134"/>
      </w:pPr>
      <w:r>
        <w:t>Illustration</w:t>
      </w:r>
      <w:r w:rsidR="00024439">
        <w:t>:</w:t>
      </w:r>
      <w:r>
        <w:t xml:space="preserve"> Returns the 2</w:t>
      </w:r>
      <w:r w:rsidRPr="008B3EA1">
        <w:t xml:space="preserve">D vertices of a </w:t>
      </w:r>
      <w:r w:rsidR="009F263D" w:rsidRPr="009F263D">
        <w:t xml:space="preserve">convex </w:t>
      </w:r>
      <w:r w:rsidRPr="008B3EA1">
        <w:t>polygon approximating the det</w:t>
      </w:r>
      <w:r>
        <w:t>ected plane, in the form [x1, z1, x2,</w:t>
      </w:r>
      <w:r w:rsidRPr="008B3EA1">
        <w:t xml:space="preserve"> </w:t>
      </w:r>
      <w:proofErr w:type="gramStart"/>
      <w:r w:rsidRPr="008B3EA1">
        <w:t>z2, ...]</w:t>
      </w:r>
      <w:proofErr w:type="gramEnd"/>
      <w:r w:rsidRPr="008B3EA1">
        <w:t xml:space="preserve">. These X-Z values are in the </w:t>
      </w:r>
      <w:proofErr w:type="spellStart"/>
      <w:r w:rsidRPr="008B3EA1">
        <w:t>ARPlane's</w:t>
      </w:r>
      <w:proofErr w:type="spellEnd"/>
      <w:r w:rsidRPr="008B3EA1">
        <w:t xml:space="preserve"> local x-z plane (y=0) and must be transformed by the Pose (</w:t>
      </w:r>
      <w:proofErr w:type="spellStart"/>
      <w:proofErr w:type="gramStart"/>
      <w:r w:rsidRPr="00F17427">
        <w:rPr>
          <w:i/>
        </w:rPr>
        <w:t>GetCenterPose</w:t>
      </w:r>
      <w:proofErr w:type="spellEnd"/>
      <w:r w:rsidRPr="00F17427">
        <w:rPr>
          <w:i/>
        </w:rPr>
        <w:t>(</w:t>
      </w:r>
      <w:proofErr w:type="gramEnd"/>
      <w:r w:rsidRPr="00F17427">
        <w:rPr>
          <w:i/>
        </w:rPr>
        <w:t>)</w:t>
      </w:r>
      <w:r w:rsidRPr="008B3EA1">
        <w:t xml:space="preserve">) to get the boundary in unity coordinates. </w:t>
      </w:r>
      <w:r>
        <w:t xml:space="preserve"> </w:t>
      </w:r>
    </w:p>
    <w:p w:rsidR="003F4ABF" w:rsidRDefault="003F4ABF" w:rsidP="00B116D6">
      <w:pPr>
        <w:pStyle w:val="6"/>
      </w:pPr>
      <w:proofErr w:type="gramStart"/>
      <w:r>
        <w:rPr>
          <w:rFonts w:hint="eastAsia"/>
        </w:rPr>
        <w:t>public</w:t>
      </w:r>
      <w:proofErr w:type="gramEnd"/>
      <w:r>
        <w:rPr>
          <w:rFonts w:hint="eastAsia"/>
        </w:rPr>
        <w:t xml:space="preserve"> </w:t>
      </w:r>
      <w:proofErr w:type="spellStart"/>
      <w:r w:rsidR="00BC7907">
        <w:t>AR</w:t>
      </w:r>
      <w:r>
        <w:rPr>
          <w:rFonts w:hint="eastAsia"/>
        </w:rPr>
        <w:t>Plane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getSubsumedBy</w:t>
      </w:r>
      <w:proofErr w:type="spellEnd"/>
      <w:r>
        <w:rPr>
          <w:rFonts w:hint="eastAsia"/>
        </w:rPr>
        <w:t>()</w:t>
      </w:r>
    </w:p>
    <w:p w:rsidR="003F4ABF" w:rsidRDefault="00250471" w:rsidP="003C47D2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 w:rsidR="002D6910">
        <w:t xml:space="preserve">  </w:t>
      </w:r>
      <w:r w:rsidR="002D478D" w:rsidRPr="002D478D">
        <w:t xml:space="preserve">If this plane has been subsumed, </w:t>
      </w:r>
      <w:r w:rsidR="002D478D">
        <w:t>this method will return</w:t>
      </w:r>
      <w:r w:rsidR="002D478D" w:rsidRPr="002D478D">
        <w:t xml:space="preserve"> the plane this plane was merged into. In cases where a subsuming plane is itself subsumed, this function will always return the topmost non-subsumed plane.</w:t>
      </w:r>
      <w:r w:rsidR="002D478D">
        <w:t xml:space="preserve"> </w:t>
      </w:r>
      <w:r w:rsidR="00BC7907">
        <w:t>It will return null</w:t>
      </w:r>
      <w:r w:rsidR="001761E4">
        <w:t xml:space="preserve"> if there’s no parent plane.</w:t>
      </w:r>
    </w:p>
    <w:p w:rsidR="003F4ABF" w:rsidRDefault="003F4ABF" w:rsidP="00B116D6">
      <w:pPr>
        <w:pStyle w:val="6"/>
      </w:pPr>
      <w:proofErr w:type="gramStart"/>
      <w:r>
        <w:rPr>
          <w:rFonts w:hint="eastAsia"/>
        </w:rPr>
        <w:t>public</w:t>
      </w:r>
      <w:proofErr w:type="gramEnd"/>
      <w:r>
        <w:rPr>
          <w:rFonts w:hint="eastAsia"/>
        </w:rPr>
        <w:t xml:space="preserve"> </w:t>
      </w:r>
      <w:proofErr w:type="spellStart"/>
      <w:r w:rsidR="00C76B7E">
        <w:t>AR</w:t>
      </w:r>
      <w:r>
        <w:rPr>
          <w:rFonts w:hint="eastAsia"/>
        </w:rPr>
        <w:t>Trackable.TrackingState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getTrackingState</w:t>
      </w:r>
      <w:proofErr w:type="spellEnd"/>
      <w:r>
        <w:rPr>
          <w:rFonts w:hint="eastAsia"/>
        </w:rPr>
        <w:t>()</w:t>
      </w:r>
    </w:p>
    <w:p w:rsidR="003F4ABF" w:rsidRDefault="00250471" w:rsidP="003C47D2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rPr>
          <w:rFonts w:hint="eastAsia"/>
        </w:rPr>
        <w:t>:</w:t>
      </w:r>
      <w:r w:rsidR="002D6910">
        <w:rPr>
          <w:rFonts w:hint="eastAsia"/>
        </w:rPr>
        <w:t xml:space="preserve"> </w:t>
      </w:r>
      <w:r w:rsidR="006C4CF0" w:rsidRPr="006C4CF0">
        <w:t xml:space="preserve">Gets this </w:t>
      </w:r>
      <w:proofErr w:type="spellStart"/>
      <w:r w:rsidR="006C4CF0">
        <w:t>ARP</w:t>
      </w:r>
      <w:r w:rsidR="006C4CF0" w:rsidRPr="006C4CF0">
        <w:t>lane's</w:t>
      </w:r>
      <w:proofErr w:type="spellEnd"/>
      <w:r w:rsidR="006C4CF0" w:rsidRPr="006C4CF0">
        <w:t xml:space="preserve"> </w:t>
      </w:r>
      <w:proofErr w:type="spellStart"/>
      <w:r w:rsidR="006C4CF0" w:rsidRPr="006C4CF0">
        <w:t>TrackingState</w:t>
      </w:r>
      <w:proofErr w:type="spellEnd"/>
      <w:r w:rsidR="006C4CF0" w:rsidRPr="006C4CF0">
        <w:t>.</w:t>
      </w:r>
      <w:r w:rsidR="006C4CF0">
        <w:t xml:space="preserve"> The </w:t>
      </w:r>
      <w:proofErr w:type="spellStart"/>
      <w:r w:rsidR="006C4CF0">
        <w:t>ARPlane</w:t>
      </w:r>
      <w:proofErr w:type="spellEnd"/>
      <w:r w:rsidR="006C4CF0">
        <w:t xml:space="preserve"> is valid only when the state is TRACKING.</w:t>
      </w:r>
    </w:p>
    <w:p w:rsidR="003F4ABF" w:rsidRDefault="003F4ABF" w:rsidP="00B116D6">
      <w:pPr>
        <w:pStyle w:val="6"/>
      </w:pPr>
      <w:proofErr w:type="gramStart"/>
      <w:r>
        <w:rPr>
          <w:rFonts w:hint="eastAsia"/>
        </w:rPr>
        <w:t>public</w:t>
      </w:r>
      <w:proofErr w:type="gramEnd"/>
      <w:r>
        <w:rPr>
          <w:rFonts w:hint="eastAsia"/>
        </w:rPr>
        <w:t xml:space="preserve"> </w:t>
      </w:r>
      <w:proofErr w:type="spellStart"/>
      <w:r w:rsidR="000E6942" w:rsidRPr="000E6942">
        <w:t>PlaneType</w:t>
      </w:r>
      <w:proofErr w:type="spellEnd"/>
      <w:r w:rsidR="000E6942" w:rsidRPr="000E6942">
        <w:t xml:space="preserve"> </w:t>
      </w:r>
      <w:r w:rsidR="000E6942">
        <w:t xml:space="preserve"> </w:t>
      </w:r>
      <w:proofErr w:type="spellStart"/>
      <w:r>
        <w:rPr>
          <w:rFonts w:hint="eastAsia"/>
        </w:rPr>
        <w:t>getType</w:t>
      </w:r>
      <w:proofErr w:type="spellEnd"/>
      <w:r>
        <w:rPr>
          <w:rFonts w:hint="eastAsia"/>
        </w:rPr>
        <w:t>()</w:t>
      </w:r>
    </w:p>
    <w:p w:rsidR="00FB4757" w:rsidRDefault="00250471" w:rsidP="00FB4757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rPr>
          <w:rFonts w:hint="eastAsia"/>
        </w:rPr>
        <w:t>:</w:t>
      </w:r>
      <w:r w:rsidR="002D6910">
        <w:rPr>
          <w:rFonts w:hint="eastAsia"/>
        </w:rPr>
        <w:t xml:space="preserve"> </w:t>
      </w:r>
      <w:r w:rsidR="006C4CF0" w:rsidRPr="006C4CF0">
        <w:t xml:space="preserve">Returns the type of this </w:t>
      </w:r>
      <w:proofErr w:type="spellStart"/>
      <w:r w:rsidR="006C4CF0">
        <w:t>ARP</w:t>
      </w:r>
      <w:r w:rsidR="006C4CF0" w:rsidRPr="006C4CF0">
        <w:t>lane</w:t>
      </w:r>
      <w:proofErr w:type="spellEnd"/>
      <w:r w:rsidR="006C4CF0" w:rsidRPr="006C4CF0">
        <w:t>.</w:t>
      </w:r>
    </w:p>
    <w:tbl>
      <w:tblPr>
        <w:tblStyle w:val="affc"/>
        <w:tblW w:w="7876" w:type="dxa"/>
        <w:tblInd w:w="1134" w:type="dxa"/>
        <w:tblLook w:val="04A0" w:firstRow="1" w:lastRow="0" w:firstColumn="1" w:lastColumn="0" w:noHBand="0" w:noVBand="1"/>
      </w:tblPr>
      <w:tblGrid>
        <w:gridCol w:w="3938"/>
        <w:gridCol w:w="3938"/>
      </w:tblGrid>
      <w:tr w:rsidR="002E0D3F" w:rsidTr="002E0D3F">
        <w:tc>
          <w:tcPr>
            <w:tcW w:w="3938" w:type="dxa"/>
          </w:tcPr>
          <w:p w:rsidR="002E0D3F" w:rsidRPr="00991475" w:rsidRDefault="002E0D3F" w:rsidP="00D1090F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b/>
                <w:sz w:val="18"/>
              </w:rPr>
            </w:pPr>
            <w:proofErr w:type="spellStart"/>
            <w:r w:rsidRPr="00991475">
              <w:rPr>
                <w:b/>
                <w:sz w:val="18"/>
              </w:rPr>
              <w:t>PlaneType</w:t>
            </w:r>
            <w:proofErr w:type="spellEnd"/>
          </w:p>
        </w:tc>
        <w:tc>
          <w:tcPr>
            <w:tcW w:w="3938" w:type="dxa"/>
          </w:tcPr>
          <w:p w:rsidR="002E0D3F" w:rsidRPr="00991475" w:rsidRDefault="00991475" w:rsidP="00D1090F">
            <w:pPr>
              <w:pStyle w:val="7"/>
              <w:numPr>
                <w:ilvl w:val="0"/>
                <w:numId w:val="0"/>
              </w:numPr>
              <w:outlineLvl w:val="6"/>
              <w:rPr>
                <w:b/>
                <w:sz w:val="18"/>
              </w:rPr>
            </w:pPr>
            <w:r w:rsidRPr="00991475">
              <w:rPr>
                <w:b/>
                <w:sz w:val="18"/>
              </w:rPr>
              <w:t>Description</w:t>
            </w:r>
          </w:p>
        </w:tc>
      </w:tr>
      <w:tr w:rsidR="002E0D3F" w:rsidTr="002E0D3F">
        <w:tc>
          <w:tcPr>
            <w:tcW w:w="3938" w:type="dxa"/>
          </w:tcPr>
          <w:p w:rsidR="002E0D3F" w:rsidRPr="00BF4364" w:rsidRDefault="002E0D3F" w:rsidP="00D1090F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BF4364">
              <w:rPr>
                <w:sz w:val="18"/>
              </w:rPr>
              <w:lastRenderedPageBreak/>
              <w:t>HORIZONTAL_UPWARD_FACING</w:t>
            </w:r>
          </w:p>
        </w:tc>
        <w:tc>
          <w:tcPr>
            <w:tcW w:w="3938" w:type="dxa"/>
          </w:tcPr>
          <w:p w:rsidR="002E0D3F" w:rsidRPr="00991475" w:rsidRDefault="0002136D" w:rsidP="0002136D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 w:rsidRPr="00991475">
              <w:rPr>
                <w:sz w:val="18"/>
              </w:rPr>
              <w:t>This type means a horizontal plane facing downward.</w:t>
            </w:r>
          </w:p>
        </w:tc>
      </w:tr>
      <w:tr w:rsidR="002E0D3F" w:rsidTr="002E0D3F">
        <w:tc>
          <w:tcPr>
            <w:tcW w:w="3938" w:type="dxa"/>
          </w:tcPr>
          <w:p w:rsidR="002E0D3F" w:rsidRPr="00BF4364" w:rsidRDefault="002E0D3F" w:rsidP="00D1090F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BF4364">
              <w:rPr>
                <w:sz w:val="18"/>
              </w:rPr>
              <w:t>HORIZONTAL_DOWNWARD_FACING</w:t>
            </w:r>
          </w:p>
        </w:tc>
        <w:tc>
          <w:tcPr>
            <w:tcW w:w="3938" w:type="dxa"/>
          </w:tcPr>
          <w:p w:rsidR="002E0D3F" w:rsidRPr="00991475" w:rsidRDefault="0002136D" w:rsidP="00D1090F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 w:rsidRPr="00991475">
              <w:rPr>
                <w:sz w:val="18"/>
              </w:rPr>
              <w:t>This type indicates a horizontal plane facing upward.</w:t>
            </w:r>
          </w:p>
        </w:tc>
      </w:tr>
      <w:tr w:rsidR="002E0D3F" w:rsidTr="002E0D3F">
        <w:tc>
          <w:tcPr>
            <w:tcW w:w="3938" w:type="dxa"/>
          </w:tcPr>
          <w:p w:rsidR="002E0D3F" w:rsidRPr="00BF4364" w:rsidRDefault="002E0D3F" w:rsidP="00D1090F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BF4364">
              <w:rPr>
                <w:sz w:val="18"/>
              </w:rPr>
              <w:t>VERTICAL_FACING</w:t>
            </w:r>
          </w:p>
        </w:tc>
        <w:tc>
          <w:tcPr>
            <w:tcW w:w="3938" w:type="dxa"/>
          </w:tcPr>
          <w:p w:rsidR="002E0D3F" w:rsidRPr="00991475" w:rsidRDefault="0002136D" w:rsidP="00D1090F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 w:rsidRPr="00991475">
              <w:rPr>
                <w:sz w:val="18"/>
              </w:rPr>
              <w:t>This type indicates a vertical plane.</w:t>
            </w:r>
          </w:p>
        </w:tc>
      </w:tr>
      <w:tr w:rsidR="002E0D3F" w:rsidTr="002E0D3F">
        <w:tc>
          <w:tcPr>
            <w:tcW w:w="3938" w:type="dxa"/>
          </w:tcPr>
          <w:p w:rsidR="002E0D3F" w:rsidRPr="00BF4364" w:rsidRDefault="002E0D3F" w:rsidP="00D1090F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BF4364">
              <w:rPr>
                <w:sz w:val="18"/>
              </w:rPr>
              <w:t>UNKNOWN_FACING</w:t>
            </w:r>
          </w:p>
        </w:tc>
        <w:tc>
          <w:tcPr>
            <w:tcW w:w="3938" w:type="dxa"/>
          </w:tcPr>
          <w:p w:rsidR="002E0D3F" w:rsidRPr="00991475" w:rsidRDefault="0002136D" w:rsidP="00D1090F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 w:rsidRPr="00991475">
              <w:rPr>
                <w:sz w:val="18"/>
              </w:rPr>
              <w:t xml:space="preserve">This type means </w:t>
            </w:r>
            <w:r w:rsidR="00A524F4" w:rsidRPr="00991475">
              <w:rPr>
                <w:sz w:val="18"/>
              </w:rPr>
              <w:t>this plane is invalid.</w:t>
            </w:r>
          </w:p>
        </w:tc>
      </w:tr>
    </w:tbl>
    <w:p w:rsidR="00D1090F" w:rsidRDefault="00D1090F" w:rsidP="00434D5C"/>
    <w:p w:rsidR="00B05C54" w:rsidRPr="00B05C54" w:rsidRDefault="002D478D" w:rsidP="00B116D6">
      <w:pPr>
        <w:pStyle w:val="6"/>
      </w:pPr>
      <w:bookmarkStart w:id="17" w:name="_public_bool_IsPoseInExtents(Pose"/>
      <w:bookmarkEnd w:id="17"/>
      <w:proofErr w:type="gramStart"/>
      <w:r w:rsidRPr="002D478D">
        <w:rPr>
          <w:rFonts w:hint="eastAsia"/>
        </w:rPr>
        <w:t>public</w:t>
      </w:r>
      <w:proofErr w:type="gramEnd"/>
      <w:r w:rsidRPr="002D478D">
        <w:rPr>
          <w:rFonts w:hint="eastAsia"/>
        </w:rPr>
        <w:t xml:space="preserve"> bool </w:t>
      </w:r>
      <w:proofErr w:type="spellStart"/>
      <w:r w:rsidRPr="002D478D">
        <w:rPr>
          <w:rFonts w:hint="eastAsia"/>
        </w:rPr>
        <w:t>IsPoseInExtents</w:t>
      </w:r>
      <w:proofErr w:type="spellEnd"/>
      <w:r w:rsidRPr="002D478D">
        <w:rPr>
          <w:rFonts w:hint="eastAsia"/>
        </w:rPr>
        <w:t>(Pose pose)</w:t>
      </w:r>
    </w:p>
    <w:p w:rsidR="000E6942" w:rsidRDefault="00B05C54" w:rsidP="00B05C54">
      <w:pPr>
        <w:pStyle w:val="7"/>
      </w:pPr>
      <w:r w:rsidRPr="00B05C54">
        <w:t>Illustration</w:t>
      </w:r>
      <w:r w:rsidR="00024439">
        <w:t>:</w:t>
      </w:r>
      <w:r w:rsidRPr="00B05C54">
        <w:t xml:space="preserve"> </w:t>
      </w:r>
      <w:r w:rsidR="002D478D">
        <w:t>This method returns whether the</w:t>
      </w:r>
      <w:r w:rsidR="009F284B">
        <w:t xml:space="preserve"> given</w:t>
      </w:r>
      <w:r w:rsidR="002D478D">
        <w:t xml:space="preserve"> </w:t>
      </w:r>
      <w:r w:rsidR="002D478D" w:rsidRPr="002D478D">
        <w:rPr>
          <w:i/>
        </w:rPr>
        <w:t>pose</w:t>
      </w:r>
      <w:r w:rsidR="002D478D">
        <w:t xml:space="preserve"> is in the extent of current plane</w:t>
      </w:r>
      <w:r w:rsidRPr="00B05C54">
        <w:t>.</w:t>
      </w:r>
    </w:p>
    <w:p w:rsidR="004041F7" w:rsidRPr="004041F7" w:rsidRDefault="009F284B" w:rsidP="00B116D6">
      <w:pPr>
        <w:pStyle w:val="6"/>
      </w:pPr>
      <w:bookmarkStart w:id="18" w:name="_public_bool_IsPoseInPolygon(Pose"/>
      <w:bookmarkEnd w:id="18"/>
      <w:proofErr w:type="gramStart"/>
      <w:r w:rsidRPr="00A53A4E">
        <w:t>public</w:t>
      </w:r>
      <w:proofErr w:type="gramEnd"/>
      <w:r w:rsidRPr="00A53A4E">
        <w:t xml:space="preserve"> bool </w:t>
      </w:r>
      <w:proofErr w:type="spellStart"/>
      <w:r w:rsidRPr="00A53A4E">
        <w:t>IsPoseInPolygon</w:t>
      </w:r>
      <w:proofErr w:type="spellEnd"/>
      <w:r w:rsidRPr="00A53A4E">
        <w:t>(Pose pose)</w:t>
      </w:r>
    </w:p>
    <w:p w:rsidR="004041F7" w:rsidRDefault="004041F7" w:rsidP="007750FE">
      <w:pPr>
        <w:pStyle w:val="7"/>
      </w:pPr>
      <w:r w:rsidRPr="00B05C54">
        <w:t>Illustration</w:t>
      </w:r>
      <w:r w:rsidR="00024439">
        <w:t>:</w:t>
      </w:r>
      <w:r w:rsidR="007750FE" w:rsidRPr="007750FE">
        <w:t xml:space="preserve"> Returns</w:t>
      </w:r>
      <w:r w:rsidR="0091227A">
        <w:t xml:space="preserve"> whether the given </w:t>
      </w:r>
      <w:r w:rsidR="0091227A" w:rsidRPr="0091227A">
        <w:rPr>
          <w:i/>
        </w:rPr>
        <w:t>pose</w:t>
      </w:r>
      <w:r w:rsidR="0091227A">
        <w:rPr>
          <w:i/>
        </w:rPr>
        <w:t xml:space="preserve"> </w:t>
      </w:r>
      <w:r w:rsidR="0091227A">
        <w:t>is in the plane’s polygon</w:t>
      </w:r>
      <w:r w:rsidR="007750FE" w:rsidRPr="007750FE">
        <w:t>.</w:t>
      </w:r>
    </w:p>
    <w:p w:rsidR="00C92600" w:rsidRDefault="00B76D4B" w:rsidP="00C92600">
      <w:pPr>
        <w:pStyle w:val="4"/>
      </w:pPr>
      <w:bookmarkStart w:id="19" w:name="_Toc530494159"/>
      <w:proofErr w:type="spellStart"/>
      <w:r>
        <w:t>ARPoint</w:t>
      </w:r>
      <w:bookmarkEnd w:id="19"/>
      <w:proofErr w:type="spellEnd"/>
    </w:p>
    <w:p w:rsidR="00B76D4B" w:rsidRDefault="00B76D4B" w:rsidP="00B76D4B">
      <w:pPr>
        <w:pStyle w:val="5"/>
      </w:pPr>
      <w:r>
        <w:rPr>
          <w:rFonts w:hint="eastAsia"/>
        </w:rPr>
        <w:t>Description</w:t>
      </w:r>
      <w:r w:rsidR="00024439">
        <w:t>:</w:t>
      </w:r>
      <w:r>
        <w:t xml:space="preserve"> This class </w:t>
      </w:r>
      <w:r w:rsidR="00BA1E4B">
        <w:t xml:space="preserve">is the subclass of </w:t>
      </w:r>
      <w:proofErr w:type="spellStart"/>
      <w:r w:rsidR="00BA1E4B">
        <w:t>ARTrackable</w:t>
      </w:r>
      <w:proofErr w:type="spellEnd"/>
      <w:r w:rsidR="00BA1E4B">
        <w:t xml:space="preserve">, and it represents a point in the real world space that </w:t>
      </w:r>
      <w:proofErr w:type="spellStart"/>
      <w:r w:rsidR="00BA1E4B">
        <w:t>AREngine</w:t>
      </w:r>
      <w:proofErr w:type="spellEnd"/>
      <w:r w:rsidR="00BA1E4B">
        <w:t xml:space="preserve"> is tracking.</w:t>
      </w:r>
      <w:r w:rsidR="000F7364">
        <w:t xml:space="preserve"> This object </w:t>
      </w:r>
      <w:proofErr w:type="gramStart"/>
      <w:r w:rsidR="000F7364">
        <w:t xml:space="preserve">usually </w:t>
      </w:r>
      <w:r>
        <w:t xml:space="preserve"> </w:t>
      </w:r>
      <w:r w:rsidR="000F7364">
        <w:t>comes</w:t>
      </w:r>
      <w:proofErr w:type="gramEnd"/>
      <w:r w:rsidR="000F7364">
        <w:t xml:space="preserve"> from a </w:t>
      </w:r>
      <w:proofErr w:type="spellStart"/>
      <w:r w:rsidR="000F7364">
        <w:t>hittest</w:t>
      </w:r>
      <w:proofErr w:type="spellEnd"/>
      <w:r w:rsidR="000F7364">
        <w:t>.</w:t>
      </w:r>
    </w:p>
    <w:p w:rsidR="000F7364" w:rsidRDefault="000F7364" w:rsidP="000F7364">
      <w:pPr>
        <w:pStyle w:val="5"/>
      </w:pPr>
      <w:r>
        <w:t>Methods</w:t>
      </w:r>
      <w:r w:rsidR="00024439">
        <w:t>:</w:t>
      </w:r>
    </w:p>
    <w:p w:rsidR="000F7364" w:rsidRDefault="000F7364" w:rsidP="00B116D6">
      <w:pPr>
        <w:pStyle w:val="6"/>
      </w:pPr>
      <w:proofErr w:type="gramStart"/>
      <w:r w:rsidRPr="000F7364">
        <w:rPr>
          <w:rFonts w:hint="eastAsia"/>
        </w:rPr>
        <w:t>public</w:t>
      </w:r>
      <w:proofErr w:type="gramEnd"/>
      <w:r w:rsidRPr="000F7364">
        <w:rPr>
          <w:rFonts w:hint="eastAsia"/>
        </w:rPr>
        <w:t xml:space="preserve"> Pose </w:t>
      </w:r>
      <w:proofErr w:type="spellStart"/>
      <w:r w:rsidRPr="000F7364">
        <w:rPr>
          <w:rFonts w:hint="eastAsia"/>
        </w:rPr>
        <w:t>GetPose</w:t>
      </w:r>
      <w:proofErr w:type="spellEnd"/>
      <w:r w:rsidRPr="000F7364">
        <w:rPr>
          <w:rFonts w:hint="eastAsia"/>
        </w:rPr>
        <w:t>()</w:t>
      </w:r>
    </w:p>
    <w:p w:rsidR="000F7364" w:rsidRDefault="000F7364" w:rsidP="000F7364">
      <w:pPr>
        <w:pStyle w:val="7"/>
      </w:pPr>
      <w:r w:rsidRPr="00B05C54">
        <w:t>Illustration</w:t>
      </w:r>
      <w:r w:rsidR="00024439">
        <w:t>:</w:t>
      </w:r>
      <w:r>
        <w:t xml:space="preserve"> Returns the pose of current point.</w:t>
      </w:r>
    </w:p>
    <w:p w:rsidR="000F7364" w:rsidRDefault="000F7364" w:rsidP="00B116D6">
      <w:pPr>
        <w:pStyle w:val="6"/>
      </w:pPr>
      <w:proofErr w:type="gramStart"/>
      <w:r w:rsidRPr="000F7364">
        <w:rPr>
          <w:rFonts w:hint="eastAsia"/>
        </w:rPr>
        <w:t>public</w:t>
      </w:r>
      <w:proofErr w:type="gramEnd"/>
      <w:r w:rsidRPr="000F7364">
        <w:rPr>
          <w:rFonts w:hint="eastAsia"/>
        </w:rPr>
        <w:t xml:space="preserve"> </w:t>
      </w:r>
      <w:proofErr w:type="spellStart"/>
      <w:r w:rsidRPr="000F7364">
        <w:rPr>
          <w:rFonts w:hint="eastAsia"/>
        </w:rPr>
        <w:t>OrientationMode</w:t>
      </w:r>
      <w:proofErr w:type="spellEnd"/>
      <w:r w:rsidRPr="000F7364">
        <w:rPr>
          <w:rFonts w:hint="eastAsia"/>
        </w:rPr>
        <w:t xml:space="preserve"> </w:t>
      </w:r>
      <w:proofErr w:type="spellStart"/>
      <w:r w:rsidRPr="000F7364">
        <w:rPr>
          <w:rFonts w:hint="eastAsia"/>
        </w:rPr>
        <w:t>GetOrientationMode</w:t>
      </w:r>
      <w:proofErr w:type="spellEnd"/>
      <w:r w:rsidRPr="000F7364">
        <w:rPr>
          <w:rFonts w:hint="eastAsia"/>
        </w:rPr>
        <w:t>()</w:t>
      </w:r>
    </w:p>
    <w:p w:rsidR="000F7364" w:rsidRDefault="000F7364" w:rsidP="000F7364">
      <w:pPr>
        <w:pStyle w:val="7"/>
      </w:pPr>
      <w:r w:rsidRPr="00B05C54">
        <w:t>Illustration</w:t>
      </w:r>
      <w:r w:rsidR="00024439">
        <w:t>:</w:t>
      </w:r>
      <w:r>
        <w:t xml:space="preserve"> Returns the orientation mode of current point. </w:t>
      </w:r>
    </w:p>
    <w:tbl>
      <w:tblPr>
        <w:tblStyle w:val="affc"/>
        <w:tblW w:w="0" w:type="auto"/>
        <w:tblInd w:w="1134" w:type="dxa"/>
        <w:tblLook w:val="04A0" w:firstRow="1" w:lastRow="0" w:firstColumn="1" w:lastColumn="0" w:noHBand="0" w:noVBand="1"/>
      </w:tblPr>
      <w:tblGrid>
        <w:gridCol w:w="4365"/>
        <w:gridCol w:w="3511"/>
      </w:tblGrid>
      <w:tr w:rsidR="000F7364" w:rsidRPr="00404664" w:rsidTr="00225982">
        <w:tc>
          <w:tcPr>
            <w:tcW w:w="4365" w:type="dxa"/>
          </w:tcPr>
          <w:p w:rsidR="000F7364" w:rsidRPr="00404664" w:rsidRDefault="000F7364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b/>
                <w:sz w:val="18"/>
              </w:rPr>
            </w:pPr>
            <w:proofErr w:type="spellStart"/>
            <w:r w:rsidRPr="00404664">
              <w:rPr>
                <w:b/>
                <w:sz w:val="18"/>
              </w:rPr>
              <w:t>OrientationMode</w:t>
            </w:r>
            <w:proofErr w:type="spellEnd"/>
          </w:p>
        </w:tc>
        <w:tc>
          <w:tcPr>
            <w:tcW w:w="3511" w:type="dxa"/>
          </w:tcPr>
          <w:p w:rsidR="000F7364" w:rsidRPr="00404664" w:rsidRDefault="00991475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b/>
                <w:sz w:val="18"/>
              </w:rPr>
            </w:pPr>
            <w:r w:rsidRPr="00404664">
              <w:rPr>
                <w:b/>
                <w:sz w:val="18"/>
              </w:rPr>
              <w:t>Description</w:t>
            </w:r>
          </w:p>
        </w:tc>
      </w:tr>
      <w:tr w:rsidR="000F7364" w:rsidRPr="00404664" w:rsidTr="00225982">
        <w:tc>
          <w:tcPr>
            <w:tcW w:w="4365" w:type="dxa"/>
          </w:tcPr>
          <w:p w:rsidR="000F7364" w:rsidRPr="00404664" w:rsidRDefault="000F7364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404664">
              <w:rPr>
                <w:sz w:val="18"/>
              </w:rPr>
              <w:t>INITIALIZED_TO_IDENTITY</w:t>
            </w:r>
          </w:p>
        </w:tc>
        <w:tc>
          <w:tcPr>
            <w:tcW w:w="3511" w:type="dxa"/>
            <w:shd w:val="clear" w:color="auto" w:fill="auto"/>
          </w:tcPr>
          <w:p w:rsidR="000F7364" w:rsidRPr="00404664" w:rsidRDefault="00F80C0D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404664">
              <w:rPr>
                <w:sz w:val="18"/>
              </w:rPr>
              <w:t>Same as world space.</w:t>
            </w:r>
          </w:p>
        </w:tc>
      </w:tr>
      <w:tr w:rsidR="000F7364" w:rsidRPr="00404664" w:rsidTr="00225982">
        <w:tc>
          <w:tcPr>
            <w:tcW w:w="4365" w:type="dxa"/>
          </w:tcPr>
          <w:p w:rsidR="000F7364" w:rsidRPr="00404664" w:rsidRDefault="000F7364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404664">
              <w:rPr>
                <w:sz w:val="18"/>
              </w:rPr>
              <w:t>ESTIMATED_SURFACE_NORMAL</w:t>
            </w:r>
          </w:p>
        </w:tc>
        <w:tc>
          <w:tcPr>
            <w:tcW w:w="3511" w:type="dxa"/>
          </w:tcPr>
          <w:p w:rsidR="000F7364" w:rsidRPr="00404664" w:rsidRDefault="00F80C0D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404664">
              <w:rPr>
                <w:sz w:val="18"/>
              </w:rPr>
              <w:t xml:space="preserve">Follow the behavior described in </w:t>
            </w:r>
            <w:proofErr w:type="spellStart"/>
            <w:r w:rsidRPr="00404664">
              <w:rPr>
                <w:sz w:val="18"/>
              </w:rPr>
              <w:t>HitPose</w:t>
            </w:r>
            <w:proofErr w:type="spellEnd"/>
            <w:r w:rsidRPr="00404664">
              <w:rPr>
                <w:sz w:val="18"/>
              </w:rPr>
              <w:t xml:space="preserve"> of </w:t>
            </w:r>
            <w:proofErr w:type="spellStart"/>
            <w:r w:rsidRPr="00404664">
              <w:rPr>
                <w:sz w:val="18"/>
              </w:rPr>
              <w:t>ARHitResult</w:t>
            </w:r>
            <w:proofErr w:type="spellEnd"/>
            <w:r w:rsidRPr="00404664">
              <w:rPr>
                <w:sz w:val="18"/>
              </w:rPr>
              <w:t xml:space="preserve">.  </w:t>
            </w:r>
          </w:p>
        </w:tc>
      </w:tr>
    </w:tbl>
    <w:p w:rsidR="00F5422E" w:rsidRDefault="00F5422E" w:rsidP="00F5422E">
      <w:pPr>
        <w:pStyle w:val="4"/>
      </w:pPr>
      <w:bookmarkStart w:id="20" w:name="_Toc530494160"/>
      <w:proofErr w:type="spellStart"/>
      <w:r w:rsidRPr="00F5422E">
        <w:t>ARBody</w:t>
      </w:r>
      <w:bookmarkEnd w:id="20"/>
      <w:proofErr w:type="spellEnd"/>
    </w:p>
    <w:p w:rsidR="00F5422E" w:rsidRDefault="003C4F8B" w:rsidP="00F5422E">
      <w:pPr>
        <w:pStyle w:val="5"/>
      </w:pPr>
      <w:r>
        <w:rPr>
          <w:rFonts w:hint="eastAsia"/>
        </w:rPr>
        <w:t>Description</w:t>
      </w:r>
      <w:r w:rsidR="00024439">
        <w:t>:</w:t>
      </w:r>
      <w:r>
        <w:t xml:space="preserve"> Subclass of </w:t>
      </w:r>
      <w:proofErr w:type="spellStart"/>
      <w:r>
        <w:t>ARTrackable</w:t>
      </w:r>
      <w:proofErr w:type="spellEnd"/>
      <w:r>
        <w:t>. This class describe the result of body tracking, including posture and body skeleton.</w:t>
      </w:r>
    </w:p>
    <w:p w:rsidR="002730E5" w:rsidRDefault="002730E5" w:rsidP="002730E5">
      <w:pPr>
        <w:pStyle w:val="5"/>
      </w:pPr>
      <w:r>
        <w:t>Methods</w:t>
      </w:r>
      <w:r w:rsidR="00024439">
        <w:t>:</w:t>
      </w:r>
    </w:p>
    <w:p w:rsidR="002730E5" w:rsidRDefault="002730E5" w:rsidP="00B116D6">
      <w:pPr>
        <w:pStyle w:val="6"/>
      </w:pPr>
      <w:bookmarkStart w:id="21" w:name="OLE_LINK4"/>
      <w:proofErr w:type="gramStart"/>
      <w:r w:rsidRPr="00DD25E1">
        <w:t>public</w:t>
      </w:r>
      <w:proofErr w:type="gramEnd"/>
      <w:r w:rsidRPr="00DD25E1">
        <w:t xml:space="preserve"> </w:t>
      </w:r>
      <w:proofErr w:type="spellStart"/>
      <w:r>
        <w:t>AR</w:t>
      </w:r>
      <w:r w:rsidRPr="00DD25E1">
        <w:t>CoordinateSystemType</w:t>
      </w:r>
      <w:proofErr w:type="spellEnd"/>
      <w:r w:rsidRPr="00DD25E1">
        <w:t xml:space="preserve"> </w:t>
      </w:r>
      <w:proofErr w:type="spellStart"/>
      <w:r w:rsidRPr="00DD25E1">
        <w:t>GetCoordinateSystemType</w:t>
      </w:r>
      <w:proofErr w:type="spellEnd"/>
      <w:r w:rsidRPr="00DD25E1">
        <w:t>()</w:t>
      </w:r>
      <w:bookmarkEnd w:id="21"/>
    </w:p>
    <w:p w:rsidR="002730E5" w:rsidRDefault="002730E5" w:rsidP="002730E5">
      <w:pPr>
        <w:pStyle w:val="7"/>
      </w:pPr>
      <w:r w:rsidRPr="002730E5">
        <w:t>Illustration</w:t>
      </w:r>
      <w:r w:rsidR="00024439">
        <w:t>:</w:t>
      </w:r>
      <w:r w:rsidR="00B45384">
        <w:t xml:space="preserve"> Returns the coordinate system type that is in use currently.</w:t>
      </w:r>
    </w:p>
    <w:tbl>
      <w:tblPr>
        <w:tblStyle w:val="affc"/>
        <w:tblW w:w="0" w:type="auto"/>
        <w:tblInd w:w="1134" w:type="dxa"/>
        <w:tblLook w:val="04A0" w:firstRow="1" w:lastRow="0" w:firstColumn="1" w:lastColumn="0" w:noHBand="0" w:noVBand="1"/>
      </w:tblPr>
      <w:tblGrid>
        <w:gridCol w:w="4546"/>
        <w:gridCol w:w="3330"/>
      </w:tblGrid>
      <w:tr w:rsidR="007D13E8" w:rsidTr="00A90F78">
        <w:trPr>
          <w:trHeight w:val="246"/>
        </w:trPr>
        <w:tc>
          <w:tcPr>
            <w:tcW w:w="4546" w:type="dxa"/>
          </w:tcPr>
          <w:p w:rsidR="007D13E8" w:rsidRPr="002617A8" w:rsidRDefault="007D13E8" w:rsidP="002617A8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proofErr w:type="spellStart"/>
            <w:r w:rsidRPr="00BF4364">
              <w:rPr>
                <w:b/>
                <w:sz w:val="18"/>
              </w:rPr>
              <w:t>ARCoordinateSystemType</w:t>
            </w:r>
            <w:proofErr w:type="spellEnd"/>
          </w:p>
        </w:tc>
        <w:tc>
          <w:tcPr>
            <w:tcW w:w="3330" w:type="dxa"/>
          </w:tcPr>
          <w:p w:rsidR="007D13E8" w:rsidRPr="00BF4364" w:rsidRDefault="00A90F78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BF4364">
              <w:rPr>
                <w:b/>
                <w:sz w:val="18"/>
              </w:rPr>
              <w:t>Description</w:t>
            </w:r>
          </w:p>
        </w:tc>
      </w:tr>
      <w:tr w:rsidR="00F050AD" w:rsidTr="00225982">
        <w:trPr>
          <w:trHeight w:val="373"/>
        </w:trPr>
        <w:tc>
          <w:tcPr>
            <w:tcW w:w="4546" w:type="dxa"/>
          </w:tcPr>
          <w:p w:rsidR="00F050AD" w:rsidRPr="00BF4364" w:rsidRDefault="00F050AD" w:rsidP="00F050AD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 w:rsidRPr="00BF4364">
              <w:rPr>
                <w:sz w:val="18"/>
              </w:rPr>
              <w:t>COORDINATE_SYSTEM_TYPE_ UNKNOWN</w:t>
            </w:r>
          </w:p>
        </w:tc>
        <w:tc>
          <w:tcPr>
            <w:tcW w:w="3330" w:type="dxa"/>
          </w:tcPr>
          <w:p w:rsidR="00F050AD" w:rsidRPr="00BF4364" w:rsidRDefault="00A90F78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BF4364">
              <w:rPr>
                <w:sz w:val="18"/>
              </w:rPr>
              <w:t>Unknown</w:t>
            </w:r>
            <w:r w:rsidR="00F050AD" w:rsidRPr="00BF4364">
              <w:rPr>
                <w:sz w:val="18"/>
              </w:rPr>
              <w:t xml:space="preserve"> coordinate.</w:t>
            </w:r>
          </w:p>
        </w:tc>
      </w:tr>
      <w:tr w:rsidR="007D13E8" w:rsidTr="00225982">
        <w:tc>
          <w:tcPr>
            <w:tcW w:w="4546" w:type="dxa"/>
          </w:tcPr>
          <w:p w:rsidR="007D13E8" w:rsidRPr="00BF4364" w:rsidRDefault="007D13E8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BF4364">
              <w:rPr>
                <w:sz w:val="18"/>
              </w:rPr>
              <w:t>COORDINATE_SYSTEM_TYPE_3D_WORLD</w:t>
            </w:r>
          </w:p>
        </w:tc>
        <w:tc>
          <w:tcPr>
            <w:tcW w:w="3330" w:type="dxa"/>
          </w:tcPr>
          <w:p w:rsidR="007D13E8" w:rsidRPr="00BF4364" w:rsidRDefault="007D13E8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BF4364">
              <w:rPr>
                <w:sz w:val="18"/>
              </w:rPr>
              <w:t>3D World coordinate.</w:t>
            </w:r>
          </w:p>
        </w:tc>
      </w:tr>
      <w:tr w:rsidR="007D13E8" w:rsidTr="00225982">
        <w:tc>
          <w:tcPr>
            <w:tcW w:w="4546" w:type="dxa"/>
          </w:tcPr>
          <w:p w:rsidR="007D13E8" w:rsidRPr="00BF4364" w:rsidRDefault="007D13E8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BF4364">
              <w:rPr>
                <w:sz w:val="18"/>
              </w:rPr>
              <w:t>COORDINATE_SYSTEM_TYPE_3D_SELF</w:t>
            </w:r>
          </w:p>
        </w:tc>
        <w:tc>
          <w:tcPr>
            <w:tcW w:w="3330" w:type="dxa"/>
          </w:tcPr>
          <w:p w:rsidR="007D13E8" w:rsidRPr="00BF4364" w:rsidRDefault="007D13E8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BF4364">
              <w:rPr>
                <w:rFonts w:hint="eastAsia"/>
                <w:sz w:val="18"/>
              </w:rPr>
              <w:t>3</w:t>
            </w:r>
            <w:r w:rsidRPr="00BF4364">
              <w:rPr>
                <w:sz w:val="18"/>
              </w:rPr>
              <w:t>D coordinate of trackable itself.</w:t>
            </w:r>
          </w:p>
        </w:tc>
      </w:tr>
      <w:tr w:rsidR="007D13E8" w:rsidTr="00225982">
        <w:tc>
          <w:tcPr>
            <w:tcW w:w="4546" w:type="dxa"/>
          </w:tcPr>
          <w:p w:rsidR="007D13E8" w:rsidRPr="00BF4364" w:rsidRDefault="007D13E8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BF4364">
              <w:rPr>
                <w:sz w:val="18"/>
              </w:rPr>
              <w:t>COORDINATE_SYSTEM_TYPE_2D_IMAGE</w:t>
            </w:r>
          </w:p>
        </w:tc>
        <w:tc>
          <w:tcPr>
            <w:tcW w:w="3330" w:type="dxa"/>
          </w:tcPr>
          <w:p w:rsidR="007D13E8" w:rsidRPr="00BF4364" w:rsidRDefault="007D13E8" w:rsidP="007D13E8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BF4364">
              <w:rPr>
                <w:sz w:val="18"/>
              </w:rPr>
              <w:t>2D</w:t>
            </w:r>
            <w:r w:rsidRPr="00BF4364">
              <w:rPr>
                <w:rFonts w:hint="eastAsia"/>
                <w:sz w:val="18"/>
              </w:rPr>
              <w:t xml:space="preserve"> image coordinate.</w:t>
            </w:r>
          </w:p>
        </w:tc>
      </w:tr>
      <w:tr w:rsidR="007D13E8" w:rsidTr="00225982">
        <w:tc>
          <w:tcPr>
            <w:tcW w:w="4546" w:type="dxa"/>
          </w:tcPr>
          <w:p w:rsidR="007D13E8" w:rsidRPr="00BF4364" w:rsidRDefault="007D13E8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BF4364">
              <w:rPr>
                <w:sz w:val="18"/>
              </w:rPr>
              <w:t>COORDINATE_SYSTEM_TYPE_3D_CAMERA</w:t>
            </w:r>
          </w:p>
        </w:tc>
        <w:tc>
          <w:tcPr>
            <w:tcW w:w="3330" w:type="dxa"/>
          </w:tcPr>
          <w:p w:rsidR="007D13E8" w:rsidRPr="00BF4364" w:rsidRDefault="007D13E8" w:rsidP="007D13E8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BF4364">
              <w:rPr>
                <w:sz w:val="18"/>
              </w:rPr>
              <w:t>3D</w:t>
            </w:r>
            <w:r w:rsidRPr="00BF4364">
              <w:rPr>
                <w:rFonts w:hint="eastAsia"/>
                <w:sz w:val="18"/>
              </w:rPr>
              <w:t xml:space="preserve"> </w:t>
            </w:r>
            <w:r w:rsidRPr="00BF4364">
              <w:rPr>
                <w:sz w:val="18"/>
              </w:rPr>
              <w:t>camera or eye coordinate</w:t>
            </w:r>
            <w:r w:rsidR="00EE0294" w:rsidRPr="00BF4364">
              <w:rPr>
                <w:sz w:val="18"/>
              </w:rPr>
              <w:t>.</w:t>
            </w:r>
          </w:p>
        </w:tc>
      </w:tr>
    </w:tbl>
    <w:p w:rsidR="007D13E8" w:rsidRDefault="007D13E8" w:rsidP="00EE0294"/>
    <w:p w:rsidR="002730E5" w:rsidRDefault="002730E5" w:rsidP="00B116D6">
      <w:pPr>
        <w:pStyle w:val="6"/>
      </w:pPr>
      <w:proofErr w:type="gramStart"/>
      <w:r w:rsidRPr="002730E5">
        <w:rPr>
          <w:rFonts w:hint="eastAsia"/>
        </w:rPr>
        <w:t>public</w:t>
      </w:r>
      <w:proofErr w:type="gramEnd"/>
      <w:r w:rsidRPr="002730E5">
        <w:rPr>
          <w:rFonts w:hint="eastAsia"/>
        </w:rPr>
        <w:t xml:space="preserve"> </w:t>
      </w:r>
      <w:proofErr w:type="spellStart"/>
      <w:r w:rsidRPr="002730E5">
        <w:rPr>
          <w:rFonts w:hint="eastAsia"/>
        </w:rPr>
        <w:t>int</w:t>
      </w:r>
      <w:proofErr w:type="spellEnd"/>
      <w:r w:rsidRPr="002730E5">
        <w:rPr>
          <w:rFonts w:hint="eastAsia"/>
        </w:rPr>
        <w:t xml:space="preserve"> </w:t>
      </w:r>
      <w:proofErr w:type="spellStart"/>
      <w:r w:rsidRPr="002730E5">
        <w:rPr>
          <w:rFonts w:hint="eastAsia"/>
        </w:rPr>
        <w:t>GetSkeletonPointCount</w:t>
      </w:r>
      <w:proofErr w:type="spellEnd"/>
      <w:r w:rsidRPr="002730E5">
        <w:rPr>
          <w:rFonts w:hint="eastAsia"/>
        </w:rPr>
        <w:t>()</w:t>
      </w:r>
    </w:p>
    <w:p w:rsidR="00D0743A" w:rsidRDefault="00D0743A" w:rsidP="00D0743A">
      <w:pPr>
        <w:pStyle w:val="7"/>
      </w:pPr>
      <w:r w:rsidRPr="002730E5">
        <w:t>Illustration</w:t>
      </w:r>
      <w:r w:rsidR="00024439">
        <w:t>:</w:t>
      </w:r>
      <w:r w:rsidR="007D13E8">
        <w:t xml:space="preserve"> </w:t>
      </w:r>
      <w:r>
        <w:t xml:space="preserve"> Returns the count of body skeleton.</w:t>
      </w:r>
    </w:p>
    <w:p w:rsidR="002730E5" w:rsidRDefault="002730E5" w:rsidP="00B116D6">
      <w:pPr>
        <w:pStyle w:val="6"/>
      </w:pPr>
      <w:proofErr w:type="gramStart"/>
      <w:r w:rsidRPr="00073435">
        <w:lastRenderedPageBreak/>
        <w:t>public</w:t>
      </w:r>
      <w:proofErr w:type="gramEnd"/>
      <w:r w:rsidRPr="00073435">
        <w:t xml:space="preserve"> void </w:t>
      </w:r>
      <w:proofErr w:type="spellStart"/>
      <w:r w:rsidRPr="00073435">
        <w:t>GetSkeletons</w:t>
      </w:r>
      <w:proofErr w:type="spellEnd"/>
      <w:r w:rsidRPr="00073435">
        <w:t>(Dictionary&lt;</w:t>
      </w:r>
      <w:proofErr w:type="spellStart"/>
      <w:r w:rsidRPr="00073435">
        <w:t>SkeletonPointName</w:t>
      </w:r>
      <w:proofErr w:type="spellEnd"/>
      <w:r w:rsidRPr="00073435">
        <w:t xml:space="preserve">, </w:t>
      </w:r>
      <w:proofErr w:type="spellStart"/>
      <w:r w:rsidRPr="00073435">
        <w:t>SkeletonPointEntry</w:t>
      </w:r>
      <w:proofErr w:type="spellEnd"/>
      <w:r w:rsidRPr="00073435">
        <w:t xml:space="preserve">&gt; </w:t>
      </w:r>
      <w:proofErr w:type="spellStart"/>
      <w:r w:rsidRPr="00073435">
        <w:t>outDic</w:t>
      </w:r>
      <w:proofErr w:type="spellEnd"/>
      <w:r w:rsidRPr="00073435">
        <w:t>)</w:t>
      </w:r>
    </w:p>
    <w:p w:rsidR="0073037C" w:rsidRDefault="007D13E8" w:rsidP="00225982">
      <w:pPr>
        <w:pStyle w:val="7"/>
      </w:pPr>
      <w:r w:rsidRPr="007D13E8">
        <w:t>Illustration</w:t>
      </w:r>
      <w:r w:rsidR="00024439">
        <w:t>:</w:t>
      </w:r>
      <w:r w:rsidRPr="007D13E8">
        <w:t xml:space="preserve">  </w:t>
      </w:r>
      <w:r w:rsidR="00502E56">
        <w:t>R</w:t>
      </w:r>
      <w:r w:rsidR="00502E56" w:rsidRPr="00502E56">
        <w:t>etrieve</w:t>
      </w:r>
      <w:r w:rsidR="00502E56">
        <w:t xml:space="preserve"> the data of each body skeleton, and put it in</w:t>
      </w:r>
      <w:r w:rsidR="008206B9">
        <w:t>to</w:t>
      </w:r>
      <w:r w:rsidR="00502E56">
        <w:t xml:space="preserve"> a dictionary.</w:t>
      </w:r>
      <w:r w:rsidR="008206B9">
        <w:t xml:space="preserve"> The </w:t>
      </w:r>
      <w:proofErr w:type="spellStart"/>
      <w:proofErr w:type="gramStart"/>
      <w:r w:rsidR="008206B9" w:rsidRPr="0073037C">
        <w:rPr>
          <w:i/>
        </w:rPr>
        <w:t>SkeletonPointName</w:t>
      </w:r>
      <w:proofErr w:type="spellEnd"/>
      <w:r w:rsidR="008206B9">
        <w:t xml:space="preserve">  is</w:t>
      </w:r>
      <w:proofErr w:type="gramEnd"/>
      <w:r w:rsidR="008206B9">
        <w:t xml:space="preserve"> defined as follow.  </w:t>
      </w:r>
      <w:proofErr w:type="spellStart"/>
      <w:proofErr w:type="gramStart"/>
      <w:r w:rsidR="008206B9">
        <w:t>enum</w:t>
      </w:r>
      <w:proofErr w:type="spellEnd"/>
      <w:proofErr w:type="gramEnd"/>
      <w:r w:rsidR="008206B9">
        <w:t xml:space="preserve"> </w:t>
      </w:r>
      <w:proofErr w:type="spellStart"/>
      <w:r w:rsidR="008206B9">
        <w:t>SkeletonPointName</w:t>
      </w:r>
      <w:proofErr w:type="spellEnd"/>
      <w:r w:rsidR="008206B9">
        <w:t xml:space="preserve"> { </w:t>
      </w:r>
      <w:proofErr w:type="spellStart"/>
      <w:r w:rsidR="008206B9">
        <w:t>Head_Top</w:t>
      </w:r>
      <w:proofErr w:type="spellEnd"/>
      <w:r w:rsidR="008206B9">
        <w:t xml:space="preserve">, Neck, </w:t>
      </w:r>
      <w:proofErr w:type="spellStart"/>
      <w:r w:rsidR="008206B9">
        <w:t>Right_Shoulder</w:t>
      </w:r>
      <w:proofErr w:type="spellEnd"/>
      <w:r w:rsidR="008206B9">
        <w:t xml:space="preserve">, </w:t>
      </w:r>
      <w:proofErr w:type="spellStart"/>
      <w:r w:rsidR="008206B9">
        <w:t>Right_Elbow</w:t>
      </w:r>
      <w:proofErr w:type="spellEnd"/>
      <w:r w:rsidR="008206B9">
        <w:t xml:space="preserve">, </w:t>
      </w:r>
      <w:proofErr w:type="spellStart"/>
      <w:r w:rsidR="008206B9">
        <w:t>Right_Wrist</w:t>
      </w:r>
      <w:proofErr w:type="spellEnd"/>
      <w:r w:rsidR="008206B9">
        <w:t xml:space="preserve">, </w:t>
      </w:r>
      <w:proofErr w:type="spellStart"/>
      <w:r w:rsidR="008206B9">
        <w:t>Left_Shoulder</w:t>
      </w:r>
      <w:proofErr w:type="spellEnd"/>
      <w:r w:rsidR="008206B9">
        <w:t xml:space="preserve">, </w:t>
      </w:r>
      <w:proofErr w:type="spellStart"/>
      <w:r w:rsidR="008206B9">
        <w:t>Left_Elbow</w:t>
      </w:r>
      <w:proofErr w:type="spellEnd"/>
      <w:r w:rsidR="008206B9">
        <w:t xml:space="preserve">, </w:t>
      </w:r>
      <w:proofErr w:type="spellStart"/>
      <w:r w:rsidR="008206B9">
        <w:t>Left_Wrist</w:t>
      </w:r>
      <w:proofErr w:type="spellEnd"/>
      <w:r w:rsidR="008206B9">
        <w:t xml:space="preserve">, </w:t>
      </w:r>
      <w:proofErr w:type="spellStart"/>
      <w:r w:rsidR="008206B9">
        <w:t>Right_Hip</w:t>
      </w:r>
      <w:proofErr w:type="spellEnd"/>
      <w:r w:rsidR="008206B9">
        <w:t xml:space="preserve">, </w:t>
      </w:r>
      <w:proofErr w:type="spellStart"/>
      <w:r w:rsidR="008206B9">
        <w:t>Right_Knee</w:t>
      </w:r>
      <w:proofErr w:type="spellEnd"/>
      <w:r w:rsidR="008206B9">
        <w:t xml:space="preserve">, </w:t>
      </w:r>
      <w:proofErr w:type="spellStart"/>
      <w:r w:rsidR="008206B9">
        <w:t>Right_Ankle</w:t>
      </w:r>
      <w:proofErr w:type="spellEnd"/>
      <w:r w:rsidR="008206B9">
        <w:t xml:space="preserve">, </w:t>
      </w:r>
      <w:proofErr w:type="spellStart"/>
      <w:r w:rsidR="008206B9">
        <w:t>Left_Hip</w:t>
      </w:r>
      <w:proofErr w:type="spellEnd"/>
      <w:r w:rsidR="008206B9">
        <w:t xml:space="preserve">, </w:t>
      </w:r>
      <w:proofErr w:type="spellStart"/>
      <w:r w:rsidR="008206B9">
        <w:t>Left_Knee</w:t>
      </w:r>
      <w:proofErr w:type="spellEnd"/>
      <w:r w:rsidR="008206B9">
        <w:t xml:space="preserve">, </w:t>
      </w:r>
      <w:proofErr w:type="spellStart"/>
      <w:r w:rsidR="008206B9">
        <w:t>Left_Ankle</w:t>
      </w:r>
      <w:proofErr w:type="spellEnd"/>
      <w:r w:rsidR="008206B9">
        <w:t xml:space="preserve">, </w:t>
      </w:r>
      <w:proofErr w:type="spellStart"/>
      <w:r w:rsidR="008206B9">
        <w:t>Body_Center</w:t>
      </w:r>
      <w:proofErr w:type="spellEnd"/>
      <w:r w:rsidR="008206B9">
        <w:t xml:space="preserve">, SKELETON_LENGTH }. And the </w:t>
      </w:r>
      <w:proofErr w:type="spellStart"/>
      <w:r w:rsidR="008206B9" w:rsidRPr="0073037C">
        <w:rPr>
          <w:i/>
        </w:rPr>
        <w:t>SkeletonPointEntry</w:t>
      </w:r>
      <w:proofErr w:type="spellEnd"/>
      <w:r w:rsidR="008206B9">
        <w:t xml:space="preserve"> is defined as</w:t>
      </w:r>
      <w:r w:rsidR="00024439">
        <w:t>:</w:t>
      </w:r>
      <w:r w:rsidR="0073037C">
        <w:t xml:space="preserve"> </w:t>
      </w:r>
      <w:proofErr w:type="spellStart"/>
      <w:r w:rsidR="008206B9">
        <w:t>struct</w:t>
      </w:r>
      <w:proofErr w:type="spellEnd"/>
      <w:r w:rsidR="008206B9">
        <w:t xml:space="preserve"> </w:t>
      </w:r>
      <w:proofErr w:type="spellStart"/>
      <w:proofErr w:type="gramStart"/>
      <w:r w:rsidR="008206B9">
        <w:t>SkeletonPointEntry</w:t>
      </w:r>
      <w:proofErr w:type="spellEnd"/>
      <w:r w:rsidR="008206B9">
        <w:t>{</w:t>
      </w:r>
      <w:proofErr w:type="gramEnd"/>
      <w:r w:rsidR="008206B9">
        <w:rPr>
          <w:rFonts w:hint="eastAsia"/>
        </w:rPr>
        <w:t xml:space="preserve">            </w:t>
      </w:r>
    </w:p>
    <w:p w:rsidR="0073037C" w:rsidRDefault="008206B9" w:rsidP="0073037C">
      <w:pPr>
        <w:ind w:left="720" w:firstLine="720"/>
      </w:pPr>
      <w:proofErr w:type="gramStart"/>
      <w:r>
        <w:rPr>
          <w:rFonts w:hint="eastAsia"/>
        </w:rPr>
        <w:t>public</w:t>
      </w:r>
      <w:proofErr w:type="gramEnd"/>
      <w:r>
        <w:rPr>
          <w:rFonts w:hint="eastAsia"/>
        </w:rPr>
        <w:t xml:space="preserve"> bool Is2DValid //</w:t>
      </w:r>
      <w:r w:rsidR="0073037C">
        <w:rPr>
          <w:rFonts w:hint="eastAsia"/>
        </w:rPr>
        <w:t xml:space="preserve">  Is 2D data valid</w:t>
      </w:r>
      <w:r w:rsidR="0073037C">
        <w:t xml:space="preserve"> </w:t>
      </w:r>
      <w:r w:rsidR="0073037C">
        <w:rPr>
          <w:rFonts w:hint="eastAsia"/>
        </w:rPr>
        <w:t>?</w:t>
      </w:r>
      <w:r>
        <w:rPr>
          <w:rFonts w:hint="eastAsia"/>
        </w:rPr>
        <w:t xml:space="preserve">     </w:t>
      </w:r>
    </w:p>
    <w:p w:rsidR="0073037C" w:rsidRDefault="008206B9" w:rsidP="0073037C">
      <w:pPr>
        <w:ind w:left="720" w:firstLine="720"/>
      </w:pPr>
      <w:proofErr w:type="gramStart"/>
      <w:r>
        <w:rPr>
          <w:rFonts w:hint="eastAsia"/>
        </w:rPr>
        <w:t>public</w:t>
      </w:r>
      <w:proofErr w:type="gramEnd"/>
      <w:r>
        <w:rPr>
          <w:rFonts w:hint="eastAsia"/>
        </w:rPr>
        <w:t xml:space="preserve"> Vector3 Coordinate2D //</w:t>
      </w:r>
      <w:r w:rsidR="0073037C">
        <w:t xml:space="preserve"> 2D coordinate value, which is in NDC. </w:t>
      </w:r>
      <w:r w:rsidR="00020A69">
        <w:t>The range of</w:t>
      </w:r>
      <w:r w:rsidR="00C97088">
        <w:t xml:space="preserve"> </w:t>
      </w:r>
      <w:r w:rsidR="0073037C">
        <w:t xml:space="preserve">x, y </w:t>
      </w:r>
      <w:r w:rsidR="00020A69">
        <w:t>is</w:t>
      </w:r>
    </w:p>
    <w:p w:rsidR="0073037C" w:rsidRDefault="0073037C" w:rsidP="0073037C">
      <w:pPr>
        <w:ind w:left="3600"/>
      </w:pPr>
      <w:r>
        <w:t xml:space="preserve">         [-1,</w:t>
      </w:r>
      <w:r w:rsidR="00C97088">
        <w:t xml:space="preserve"> </w:t>
      </w:r>
      <w:r>
        <w:t>1] and z is 0.</w:t>
      </w:r>
    </w:p>
    <w:p w:rsidR="0073037C" w:rsidRDefault="008206B9" w:rsidP="0073037C">
      <w:pPr>
        <w:ind w:left="720" w:firstLine="720"/>
      </w:pPr>
      <w:proofErr w:type="gramStart"/>
      <w:r>
        <w:rPr>
          <w:rFonts w:hint="eastAsia"/>
        </w:rPr>
        <w:t>public</w:t>
      </w:r>
      <w:proofErr w:type="gramEnd"/>
      <w:r>
        <w:rPr>
          <w:rFonts w:hint="eastAsia"/>
        </w:rPr>
        <w:t xml:space="preserve"> bool Is3DValid //</w:t>
      </w:r>
      <w:r w:rsidR="00C97088">
        <w:t xml:space="preserve"> </w:t>
      </w:r>
      <w:r w:rsidR="0073037C">
        <w:t>Is 3D data valid?</w:t>
      </w:r>
      <w:r>
        <w:rPr>
          <w:rFonts w:hint="eastAsia"/>
        </w:rPr>
        <w:t xml:space="preserve">  </w:t>
      </w:r>
    </w:p>
    <w:p w:rsidR="00020A69" w:rsidRDefault="008206B9" w:rsidP="00020A69">
      <w:pPr>
        <w:ind w:left="1440"/>
      </w:pPr>
      <w:proofErr w:type="gramStart"/>
      <w:r>
        <w:rPr>
          <w:rFonts w:hint="eastAsia"/>
        </w:rPr>
        <w:t>public</w:t>
      </w:r>
      <w:proofErr w:type="gramEnd"/>
      <w:r>
        <w:rPr>
          <w:rFonts w:hint="eastAsia"/>
        </w:rPr>
        <w:t xml:space="preserve"> Vector3 Coordinate3D //</w:t>
      </w:r>
      <w:r w:rsidR="00C97088">
        <w:t xml:space="preserve"> </w:t>
      </w:r>
      <w:r w:rsidR="0073037C">
        <w:t xml:space="preserve">3D coordinate value, which is </w:t>
      </w:r>
      <w:r w:rsidR="00C97088">
        <w:t xml:space="preserve">in body’s coordinate. </w:t>
      </w:r>
      <w:r w:rsidR="00020A69">
        <w:t>The</w:t>
      </w:r>
    </w:p>
    <w:p w:rsidR="0073037C" w:rsidRDefault="00020A69" w:rsidP="00020A69">
      <w:pPr>
        <w:ind w:left="3600"/>
      </w:pPr>
      <w:r>
        <w:t xml:space="preserve">         </w:t>
      </w:r>
      <w:proofErr w:type="gramStart"/>
      <w:r>
        <w:t>range</w:t>
      </w:r>
      <w:proofErr w:type="gramEnd"/>
      <w:r>
        <w:t xml:space="preserve"> of x, y,</w:t>
      </w:r>
      <w:r w:rsidR="00F3712D">
        <w:t xml:space="preserve"> </w:t>
      </w:r>
      <w:r>
        <w:t>z is [-1, 1]</w:t>
      </w:r>
      <w:r w:rsidR="00C97088">
        <w:t>.</w:t>
      </w:r>
    </w:p>
    <w:p w:rsidR="008206B9" w:rsidRDefault="008206B9" w:rsidP="0073037C">
      <w:pPr>
        <w:ind w:left="414" w:firstLine="720"/>
      </w:pPr>
      <w:r>
        <w:t>}</w:t>
      </w:r>
    </w:p>
    <w:p w:rsidR="002730E5" w:rsidRDefault="002730E5" w:rsidP="00B116D6">
      <w:pPr>
        <w:pStyle w:val="6"/>
      </w:pPr>
      <w:proofErr w:type="gramStart"/>
      <w:r w:rsidRPr="002730E5">
        <w:t>public</w:t>
      </w:r>
      <w:proofErr w:type="gramEnd"/>
      <w:r w:rsidRPr="002730E5">
        <w:t xml:space="preserve"> void </w:t>
      </w:r>
      <w:proofErr w:type="spellStart"/>
      <w:r w:rsidRPr="002730E5">
        <w:t>GetSkeletonConnection</w:t>
      </w:r>
      <w:proofErr w:type="spellEnd"/>
      <w:r w:rsidRPr="002730E5">
        <w:t>(List&lt;</w:t>
      </w:r>
      <w:proofErr w:type="spellStart"/>
      <w:r w:rsidRPr="002730E5">
        <w:t>KeyValuePair</w:t>
      </w:r>
      <w:proofErr w:type="spellEnd"/>
      <w:r w:rsidRPr="002730E5">
        <w:t>&lt;</w:t>
      </w:r>
      <w:proofErr w:type="spellStart"/>
      <w:r w:rsidRPr="002730E5">
        <w:t>SkeletonPointName</w:t>
      </w:r>
      <w:proofErr w:type="spellEnd"/>
      <w:r w:rsidRPr="002730E5">
        <w:t xml:space="preserve">, </w:t>
      </w:r>
      <w:proofErr w:type="spellStart"/>
      <w:r w:rsidRPr="002730E5">
        <w:t>SkeletonPointName</w:t>
      </w:r>
      <w:proofErr w:type="spellEnd"/>
      <w:r w:rsidRPr="002730E5">
        <w:t xml:space="preserve">&gt;&gt; </w:t>
      </w:r>
      <w:proofErr w:type="spellStart"/>
      <w:r w:rsidRPr="002730E5">
        <w:t>outConnections</w:t>
      </w:r>
      <w:proofErr w:type="spellEnd"/>
      <w:r w:rsidRPr="002730E5">
        <w:t>)</w:t>
      </w:r>
    </w:p>
    <w:p w:rsidR="00406234" w:rsidRPr="002730E5" w:rsidRDefault="00406234" w:rsidP="00406234">
      <w:pPr>
        <w:pStyle w:val="7"/>
      </w:pPr>
      <w:r w:rsidRPr="00406234">
        <w:t>Illustration</w:t>
      </w:r>
      <w:r w:rsidR="00024439">
        <w:t>:</w:t>
      </w:r>
      <w:r w:rsidRPr="00406234">
        <w:t xml:space="preserve">  Retrieve the</w:t>
      </w:r>
      <w:r>
        <w:t xml:space="preserve"> connections between skeleton points and put it into a list.</w:t>
      </w:r>
    </w:p>
    <w:p w:rsidR="002730E5" w:rsidRPr="002730E5" w:rsidRDefault="002730E5" w:rsidP="00B116D6">
      <w:pPr>
        <w:pStyle w:val="6"/>
      </w:pPr>
      <w:proofErr w:type="gramStart"/>
      <w:r w:rsidRPr="002730E5">
        <w:rPr>
          <w:rFonts w:hint="eastAsia"/>
        </w:rPr>
        <w:t>public</w:t>
      </w:r>
      <w:proofErr w:type="gramEnd"/>
      <w:r w:rsidRPr="002730E5">
        <w:rPr>
          <w:rFonts w:hint="eastAsia"/>
        </w:rPr>
        <w:t xml:space="preserve"> </w:t>
      </w:r>
      <w:proofErr w:type="spellStart"/>
      <w:r w:rsidRPr="002730E5">
        <w:rPr>
          <w:rFonts w:hint="eastAsia"/>
        </w:rPr>
        <w:t>int</w:t>
      </w:r>
      <w:proofErr w:type="spellEnd"/>
      <w:r w:rsidRPr="002730E5">
        <w:rPr>
          <w:rFonts w:hint="eastAsia"/>
        </w:rPr>
        <w:t xml:space="preserve"> </w:t>
      </w:r>
      <w:proofErr w:type="spellStart"/>
      <w:r w:rsidRPr="002730E5">
        <w:rPr>
          <w:rFonts w:hint="eastAsia"/>
        </w:rPr>
        <w:t>GetBodyAction</w:t>
      </w:r>
      <w:proofErr w:type="spellEnd"/>
      <w:r w:rsidRPr="002730E5">
        <w:rPr>
          <w:rFonts w:hint="eastAsia"/>
        </w:rPr>
        <w:t>()</w:t>
      </w:r>
    </w:p>
    <w:p w:rsidR="002617A8" w:rsidRPr="00406234" w:rsidRDefault="00406234" w:rsidP="00DD2CCD">
      <w:pPr>
        <w:pStyle w:val="7"/>
      </w:pPr>
      <w:r w:rsidRPr="00406234">
        <w:t>Illustra</w:t>
      </w:r>
      <w:r w:rsidR="00DE0E60" w:rsidRPr="00406234">
        <w:t>tion</w:t>
      </w:r>
      <w:r w:rsidR="00DE0E60">
        <w:t>: Returns the body actions.</w:t>
      </w:r>
    </w:p>
    <w:tbl>
      <w:tblPr>
        <w:tblStyle w:val="affc"/>
        <w:tblW w:w="6941" w:type="dxa"/>
        <w:tblInd w:w="1134" w:type="dxa"/>
        <w:tblLook w:val="04A0" w:firstRow="1" w:lastRow="0" w:firstColumn="1" w:lastColumn="0" w:noHBand="0" w:noVBand="1"/>
      </w:tblPr>
      <w:tblGrid>
        <w:gridCol w:w="3823"/>
        <w:gridCol w:w="3118"/>
      </w:tblGrid>
      <w:tr w:rsidR="002617A8" w:rsidRPr="00E502AA" w:rsidTr="00C54CA0">
        <w:tc>
          <w:tcPr>
            <w:tcW w:w="3823" w:type="dxa"/>
          </w:tcPr>
          <w:p w:rsidR="002617A8" w:rsidRPr="002617A8" w:rsidRDefault="002617A8" w:rsidP="002617A8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Posture</w:t>
            </w:r>
            <w:r>
              <w:rPr>
                <w:b/>
                <w:sz w:val="18"/>
              </w:rPr>
              <w:t xml:space="preserve"> Type </w:t>
            </w:r>
          </w:p>
        </w:tc>
        <w:tc>
          <w:tcPr>
            <w:tcW w:w="3118" w:type="dxa"/>
          </w:tcPr>
          <w:p w:rsidR="002617A8" w:rsidRPr="00E502AA" w:rsidRDefault="002617A8" w:rsidP="002617A8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b/>
                <w:sz w:val="18"/>
              </w:rPr>
            </w:pPr>
            <w:proofErr w:type="spellStart"/>
            <w:proofErr w:type="gramStart"/>
            <w:r>
              <w:rPr>
                <w:b/>
                <w:sz w:val="18"/>
              </w:rPr>
              <w:t>int</w:t>
            </w:r>
            <w:proofErr w:type="spellEnd"/>
            <w:proofErr w:type="gramEnd"/>
            <w:r>
              <w:rPr>
                <w:b/>
                <w:sz w:val="18"/>
              </w:rPr>
              <w:t xml:space="preserve"> </w:t>
            </w:r>
            <w:r>
              <w:rPr>
                <w:rFonts w:hint="eastAsia"/>
                <w:b/>
                <w:sz w:val="18"/>
              </w:rPr>
              <w:t>v</w:t>
            </w:r>
            <w:r>
              <w:rPr>
                <w:b/>
                <w:sz w:val="18"/>
              </w:rPr>
              <w:t>alue</w:t>
            </w:r>
          </w:p>
        </w:tc>
      </w:tr>
      <w:tr w:rsidR="002617A8" w:rsidRPr="00C43ED5" w:rsidTr="00C54CA0">
        <w:tc>
          <w:tcPr>
            <w:tcW w:w="3823" w:type="dxa"/>
          </w:tcPr>
          <w:p w:rsidR="002617A8" w:rsidRPr="00C43ED5" w:rsidRDefault="002617A8" w:rsidP="00C54CA0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>
              <w:rPr>
                <w:rFonts w:hint="eastAsia"/>
                <w:sz w:val="18"/>
              </w:rPr>
              <w:t>Posture</w:t>
            </w:r>
            <w:r>
              <w:rPr>
                <w:sz w:val="18"/>
              </w:rPr>
              <w:t>1</w:t>
            </w:r>
          </w:p>
        </w:tc>
        <w:tc>
          <w:tcPr>
            <w:tcW w:w="3118" w:type="dxa"/>
          </w:tcPr>
          <w:p w:rsidR="002617A8" w:rsidRPr="00C43ED5" w:rsidRDefault="002617A8" w:rsidP="00C54CA0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 w:rsidRPr="00C43ED5">
              <w:rPr>
                <w:sz w:val="18"/>
              </w:rPr>
              <w:t>1</w:t>
            </w:r>
          </w:p>
        </w:tc>
      </w:tr>
      <w:tr w:rsidR="002617A8" w:rsidRPr="00C43ED5" w:rsidTr="00C54CA0">
        <w:tc>
          <w:tcPr>
            <w:tcW w:w="3823" w:type="dxa"/>
          </w:tcPr>
          <w:p w:rsidR="002617A8" w:rsidRPr="00C43ED5" w:rsidRDefault="002617A8" w:rsidP="00C54CA0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>
              <w:rPr>
                <w:rFonts w:hint="eastAsia"/>
                <w:sz w:val="18"/>
              </w:rPr>
              <w:t>Posture</w:t>
            </w:r>
            <w:r>
              <w:rPr>
                <w:sz w:val="18"/>
              </w:rPr>
              <w:t>1</w:t>
            </w:r>
          </w:p>
        </w:tc>
        <w:tc>
          <w:tcPr>
            <w:tcW w:w="3118" w:type="dxa"/>
          </w:tcPr>
          <w:p w:rsidR="002617A8" w:rsidRPr="00C43ED5" w:rsidRDefault="002617A8" w:rsidP="00C54CA0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 w:rsidRPr="00C43ED5">
              <w:rPr>
                <w:sz w:val="18"/>
              </w:rPr>
              <w:t>2</w:t>
            </w:r>
          </w:p>
        </w:tc>
      </w:tr>
      <w:tr w:rsidR="002617A8" w:rsidRPr="00C43ED5" w:rsidTr="00C54CA0">
        <w:tc>
          <w:tcPr>
            <w:tcW w:w="3823" w:type="dxa"/>
          </w:tcPr>
          <w:p w:rsidR="002617A8" w:rsidRPr="00C43ED5" w:rsidRDefault="002617A8" w:rsidP="00C54CA0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>
              <w:rPr>
                <w:rFonts w:hint="eastAsia"/>
                <w:sz w:val="18"/>
              </w:rPr>
              <w:t>Posture</w:t>
            </w:r>
            <w:r>
              <w:rPr>
                <w:sz w:val="18"/>
              </w:rPr>
              <w:t>1</w:t>
            </w:r>
          </w:p>
        </w:tc>
        <w:tc>
          <w:tcPr>
            <w:tcW w:w="3118" w:type="dxa"/>
          </w:tcPr>
          <w:p w:rsidR="002617A8" w:rsidRPr="00C43ED5" w:rsidRDefault="002617A8" w:rsidP="00C54CA0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</w:tr>
      <w:tr w:rsidR="002617A8" w:rsidRPr="00C43ED5" w:rsidTr="00C54CA0">
        <w:tc>
          <w:tcPr>
            <w:tcW w:w="3823" w:type="dxa"/>
          </w:tcPr>
          <w:p w:rsidR="002617A8" w:rsidRPr="00C43ED5" w:rsidRDefault="002617A8" w:rsidP="00C54CA0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>
              <w:rPr>
                <w:rFonts w:hint="eastAsia"/>
                <w:sz w:val="18"/>
              </w:rPr>
              <w:t>Posture</w:t>
            </w:r>
            <w:r>
              <w:rPr>
                <w:sz w:val="18"/>
              </w:rPr>
              <w:t>1</w:t>
            </w:r>
          </w:p>
        </w:tc>
        <w:tc>
          <w:tcPr>
            <w:tcW w:w="3118" w:type="dxa"/>
          </w:tcPr>
          <w:p w:rsidR="002617A8" w:rsidRPr="00C43ED5" w:rsidRDefault="002617A8" w:rsidP="00C54CA0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 w:rsidR="002617A8" w:rsidRPr="00C43ED5" w:rsidTr="00C54CA0">
        <w:tc>
          <w:tcPr>
            <w:tcW w:w="3823" w:type="dxa"/>
          </w:tcPr>
          <w:p w:rsidR="002617A8" w:rsidRPr="00C43ED5" w:rsidRDefault="002617A8" w:rsidP="00C54CA0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>
              <w:rPr>
                <w:rFonts w:hint="eastAsia"/>
                <w:sz w:val="18"/>
              </w:rPr>
              <w:t>Posture</w:t>
            </w:r>
            <w:r>
              <w:rPr>
                <w:sz w:val="18"/>
              </w:rPr>
              <w:t>1</w:t>
            </w:r>
          </w:p>
        </w:tc>
        <w:tc>
          <w:tcPr>
            <w:tcW w:w="3118" w:type="dxa"/>
          </w:tcPr>
          <w:p w:rsidR="002617A8" w:rsidRPr="00C43ED5" w:rsidRDefault="002617A8" w:rsidP="00C54CA0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</w:tr>
      <w:tr w:rsidR="002617A8" w:rsidRPr="00C43ED5" w:rsidTr="00C54CA0">
        <w:tc>
          <w:tcPr>
            <w:tcW w:w="3823" w:type="dxa"/>
          </w:tcPr>
          <w:p w:rsidR="002617A8" w:rsidRPr="00C43ED5" w:rsidRDefault="002617A8" w:rsidP="00C54CA0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>
              <w:rPr>
                <w:rFonts w:hint="eastAsia"/>
                <w:sz w:val="18"/>
              </w:rPr>
              <w:t>Posture</w:t>
            </w:r>
            <w:r>
              <w:rPr>
                <w:sz w:val="18"/>
              </w:rPr>
              <w:t>1</w:t>
            </w:r>
          </w:p>
        </w:tc>
        <w:tc>
          <w:tcPr>
            <w:tcW w:w="3118" w:type="dxa"/>
          </w:tcPr>
          <w:p w:rsidR="002617A8" w:rsidRPr="00C43ED5" w:rsidRDefault="002617A8" w:rsidP="00C54CA0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>
              <w:rPr>
                <w:sz w:val="18"/>
              </w:rPr>
              <w:t>6</w:t>
            </w:r>
          </w:p>
        </w:tc>
      </w:tr>
      <w:tr w:rsidR="002617A8" w:rsidRPr="00C43ED5" w:rsidTr="00C54CA0">
        <w:tc>
          <w:tcPr>
            <w:tcW w:w="3823" w:type="dxa"/>
          </w:tcPr>
          <w:p w:rsidR="002617A8" w:rsidRPr="00C43ED5" w:rsidRDefault="002617A8" w:rsidP="00C54CA0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>
              <w:rPr>
                <w:sz w:val="18"/>
              </w:rPr>
              <w:t>O</w:t>
            </w:r>
            <w:r>
              <w:rPr>
                <w:rFonts w:hint="eastAsia"/>
                <w:sz w:val="18"/>
              </w:rPr>
              <w:t>thers</w:t>
            </w:r>
          </w:p>
        </w:tc>
        <w:tc>
          <w:tcPr>
            <w:tcW w:w="3118" w:type="dxa"/>
          </w:tcPr>
          <w:p w:rsidR="002617A8" w:rsidRPr="00C43ED5" w:rsidRDefault="002617A8" w:rsidP="00C54CA0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</w:tr>
    </w:tbl>
    <w:p w:rsidR="002617A8" w:rsidRDefault="002617A8" w:rsidP="00DD2CCD"/>
    <w:p w:rsidR="00DD2CCD" w:rsidRDefault="00DD2CCD" w:rsidP="00DD2CCD">
      <w:pPr>
        <w:rPr>
          <w:noProof/>
        </w:rPr>
      </w:pPr>
      <w:r>
        <w:rPr>
          <w:noProof/>
        </w:rPr>
        <w:drawing>
          <wp:inline distT="0" distB="0" distL="0" distR="0" wp14:anchorId="4CBBEA9C" wp14:editId="60244041">
            <wp:extent cx="1296000" cy="2160000"/>
            <wp:effectExtent l="0" t="0" r="0" b="0"/>
            <wp:docPr id="20" name="图片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390">
        <w:rPr>
          <w:noProof/>
        </w:rPr>
        <w:t xml:space="preserve"> </w:t>
      </w:r>
      <w:r>
        <w:rPr>
          <w:noProof/>
        </w:rPr>
        <w:t xml:space="preserve">                       </w:t>
      </w:r>
      <w:r>
        <w:rPr>
          <w:noProof/>
        </w:rPr>
        <w:drawing>
          <wp:inline distT="0" distB="0" distL="0" distR="0" wp14:anchorId="69C1F8CB" wp14:editId="51727543">
            <wp:extent cx="1296000" cy="2160000"/>
            <wp:effectExtent l="0" t="0" r="0" b="0"/>
            <wp:docPr id="3" name="图片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</w:t>
      </w:r>
      <w:r>
        <w:rPr>
          <w:noProof/>
        </w:rPr>
        <w:drawing>
          <wp:inline distT="0" distB="0" distL="0" distR="0" wp14:anchorId="2F096C4C" wp14:editId="178C7B1A">
            <wp:extent cx="1296000" cy="2160000"/>
            <wp:effectExtent l="0" t="0" r="0" b="0"/>
            <wp:docPr id="22" name="图片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CD" w:rsidRDefault="00DD2CCD" w:rsidP="00DD2CCD">
      <w:pPr>
        <w:rPr>
          <w:noProof/>
        </w:rPr>
      </w:pPr>
      <w:r>
        <w:rPr>
          <w:rFonts w:hint="eastAsia"/>
          <w:noProof/>
        </w:rPr>
        <w:t xml:space="preserve">               p</w:t>
      </w:r>
      <w:r>
        <w:rPr>
          <w:noProof/>
        </w:rPr>
        <w:t>osture</w:t>
      </w:r>
      <w:r>
        <w:rPr>
          <w:rFonts w:hint="eastAsia"/>
          <w:noProof/>
        </w:rPr>
        <w:t>1</w:t>
      </w:r>
      <w:r>
        <w:rPr>
          <w:noProof/>
        </w:rPr>
        <w:t xml:space="preserve">                                                    posture2</w:t>
      </w:r>
      <w:r>
        <w:rPr>
          <w:rFonts w:hint="eastAsia"/>
          <w:noProof/>
        </w:rPr>
        <w:t xml:space="preserve">                                                      posture3</w:t>
      </w:r>
    </w:p>
    <w:p w:rsidR="00DD2CCD" w:rsidRDefault="00DD2CCD" w:rsidP="00DD2CCD">
      <w:r>
        <w:lastRenderedPageBreak/>
        <w:t xml:space="preserve">     </w:t>
      </w:r>
      <w:r>
        <w:rPr>
          <w:noProof/>
        </w:rPr>
        <w:drawing>
          <wp:inline distT="0" distB="0" distL="0" distR="0" wp14:anchorId="035B3F9C" wp14:editId="5EA3E8C3">
            <wp:extent cx="1296000" cy="2160000"/>
            <wp:effectExtent l="0" t="0" r="0" b="0"/>
            <wp:docPr id="15" name="图片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</w:t>
      </w:r>
      <w:r>
        <w:rPr>
          <w:noProof/>
        </w:rPr>
        <w:drawing>
          <wp:inline distT="0" distB="0" distL="0" distR="0" wp14:anchorId="5125574E" wp14:editId="20933CB4">
            <wp:extent cx="1296000" cy="2160000"/>
            <wp:effectExtent l="0" t="0" r="0" b="0"/>
            <wp:docPr id="18" name="图片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</w:t>
      </w:r>
      <w:r>
        <w:rPr>
          <w:noProof/>
        </w:rPr>
        <w:drawing>
          <wp:inline distT="0" distB="0" distL="0" distR="0" wp14:anchorId="4B8C9869" wp14:editId="6BBFD7DF">
            <wp:extent cx="1296000" cy="2160000"/>
            <wp:effectExtent l="0" t="0" r="0" b="0"/>
            <wp:docPr id="23" name="图片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CD" w:rsidRDefault="00DD2CCD" w:rsidP="00DD2CCD">
      <w:r>
        <w:t xml:space="preserve">                </w:t>
      </w:r>
      <w:r w:rsidR="00EC68C6">
        <w:t>posture4</w:t>
      </w:r>
      <w:r>
        <w:rPr>
          <w:rFonts w:hint="eastAsia"/>
        </w:rPr>
        <w:t xml:space="preserve">                                                       </w:t>
      </w:r>
      <w:r w:rsidR="00EC68C6">
        <w:t>posture5</w:t>
      </w:r>
      <w:r>
        <w:rPr>
          <w:rFonts w:hint="eastAsia"/>
        </w:rPr>
        <w:t xml:space="preserve">                                                         </w:t>
      </w:r>
      <w:r w:rsidR="00EC68C6">
        <w:rPr>
          <w:rFonts w:hint="eastAsia"/>
        </w:rPr>
        <w:t>p</w:t>
      </w:r>
      <w:r w:rsidR="00EC68C6">
        <w:t>osture6</w:t>
      </w:r>
    </w:p>
    <w:p w:rsidR="00DD2CCD" w:rsidRDefault="00DD2CCD" w:rsidP="00DD2CCD"/>
    <w:p w:rsidR="00A77FB2" w:rsidRDefault="00A77FB2" w:rsidP="00123138">
      <w:pPr>
        <w:pStyle w:val="6"/>
      </w:pPr>
      <w:proofErr w:type="gramStart"/>
      <w:r w:rsidRPr="00A77FB2">
        <w:t>public</w:t>
      </w:r>
      <w:proofErr w:type="gramEnd"/>
      <w:r w:rsidRPr="00A77FB2">
        <w:t xml:space="preserve"> </w:t>
      </w:r>
      <w:proofErr w:type="spellStart"/>
      <w:r w:rsidRPr="00A77FB2">
        <w:t>IntPtr</w:t>
      </w:r>
      <w:proofErr w:type="spellEnd"/>
      <w:r w:rsidRPr="00A77FB2">
        <w:t xml:space="preserve"> </w:t>
      </w:r>
      <w:proofErr w:type="spellStart"/>
      <w:r w:rsidRPr="00A77FB2">
        <w:t>Get</w:t>
      </w:r>
      <w:r>
        <w:t>Skeletons</w:t>
      </w:r>
      <w:r w:rsidRPr="00A77FB2">
        <w:t>Confidence</w:t>
      </w:r>
      <w:proofErr w:type="spellEnd"/>
      <w:r w:rsidRPr="00A77FB2">
        <w:t>()</w:t>
      </w:r>
    </w:p>
    <w:p w:rsidR="00123138" w:rsidRDefault="00123138" w:rsidP="00A77FB2">
      <w:pPr>
        <w:pStyle w:val="7"/>
      </w:pPr>
      <w:r w:rsidRPr="00406234">
        <w:t>Illustration</w:t>
      </w:r>
      <w:r>
        <w:t xml:space="preserve">: </w:t>
      </w:r>
      <w:r w:rsidR="00E4557D">
        <w:t xml:space="preserve">get every confidence of </w:t>
      </w:r>
      <w:proofErr w:type="spellStart"/>
      <w:r w:rsidR="00E4557D">
        <w:t>Skeletons</w:t>
      </w:r>
      <w:proofErr w:type="gramStart"/>
      <w:r w:rsidR="00E4557D">
        <w:t>,the</w:t>
      </w:r>
      <w:proofErr w:type="spellEnd"/>
      <w:proofErr w:type="gramEnd"/>
      <w:r w:rsidR="00E4557D">
        <w:t xml:space="preserve"> value is from 0 to 1</w:t>
      </w:r>
      <w:r>
        <w:t>.</w:t>
      </w:r>
    </w:p>
    <w:p w:rsidR="00123138" w:rsidRDefault="00496534" w:rsidP="00496534">
      <w:pPr>
        <w:pStyle w:val="6"/>
      </w:pPr>
      <w:proofErr w:type="gramStart"/>
      <w:r w:rsidRPr="00496534">
        <w:t>public</w:t>
      </w:r>
      <w:proofErr w:type="gramEnd"/>
      <w:r w:rsidRPr="00496534">
        <w:t xml:space="preserve"> </w:t>
      </w:r>
      <w:proofErr w:type="spellStart"/>
      <w:r w:rsidRPr="00496534">
        <w:t>IntPtr</w:t>
      </w:r>
      <w:proofErr w:type="spellEnd"/>
      <w:r w:rsidRPr="00496534">
        <w:t xml:space="preserve"> </w:t>
      </w:r>
      <w:proofErr w:type="spellStart"/>
      <w:r w:rsidRPr="00496534">
        <w:t>GetMaskConfidence</w:t>
      </w:r>
      <w:proofErr w:type="spellEnd"/>
      <w:r w:rsidRPr="00496534">
        <w:t>()</w:t>
      </w:r>
    </w:p>
    <w:p w:rsidR="00123138" w:rsidRDefault="00123138" w:rsidP="00123138">
      <w:pPr>
        <w:pStyle w:val="7"/>
      </w:pPr>
      <w:r w:rsidRPr="00406234">
        <w:t>Illustration</w:t>
      </w:r>
      <w:r>
        <w:t xml:space="preserve">: </w:t>
      </w:r>
      <w:r w:rsidR="00427233">
        <w:t xml:space="preserve">get every confidence of Mask </w:t>
      </w:r>
      <w:proofErr w:type="spellStart"/>
      <w:r w:rsidR="00427233">
        <w:t>Body</w:t>
      </w:r>
      <w:proofErr w:type="gramStart"/>
      <w:r w:rsidR="00427233">
        <w:t>,array</w:t>
      </w:r>
      <w:proofErr w:type="spellEnd"/>
      <w:proofErr w:type="gramEnd"/>
      <w:r w:rsidR="00427233">
        <w:t xml:space="preserve"> size is </w:t>
      </w:r>
      <w:proofErr w:type="spellStart"/>
      <w:r w:rsidR="00427233">
        <w:t>TextureDimension_width</w:t>
      </w:r>
      <w:proofErr w:type="spellEnd"/>
      <w:r w:rsidR="00427233">
        <w:t>*</w:t>
      </w:r>
      <w:r w:rsidR="00427233" w:rsidRPr="00777B9E">
        <w:t xml:space="preserve"> </w:t>
      </w:r>
      <w:proofErr w:type="spellStart"/>
      <w:r w:rsidR="00427233">
        <w:t>TextureDimension_height</w:t>
      </w:r>
      <w:proofErr w:type="spellEnd"/>
      <w:r w:rsidR="00427233">
        <w:t>,</w:t>
      </w:r>
      <w:r w:rsidR="00427233" w:rsidRPr="008576AC">
        <w:t xml:space="preserve"> </w:t>
      </w:r>
      <w:r w:rsidR="00427233">
        <w:t>the value is from 0 to 1</w:t>
      </w:r>
      <w:r>
        <w:t>.</w:t>
      </w:r>
    </w:p>
    <w:p w:rsidR="00123138" w:rsidRDefault="008F6B61" w:rsidP="008F6B61">
      <w:pPr>
        <w:pStyle w:val="6"/>
      </w:pPr>
      <w:proofErr w:type="gramStart"/>
      <w:r w:rsidRPr="008F6B61">
        <w:t>public</w:t>
      </w:r>
      <w:proofErr w:type="gramEnd"/>
      <w:r w:rsidRPr="008F6B61">
        <w:t xml:space="preserve"> </w:t>
      </w:r>
      <w:proofErr w:type="spellStart"/>
      <w:r w:rsidRPr="008F6B61">
        <w:t>IntPtr</w:t>
      </w:r>
      <w:proofErr w:type="spellEnd"/>
      <w:r w:rsidRPr="008F6B61">
        <w:t xml:space="preserve"> </w:t>
      </w:r>
      <w:proofErr w:type="spellStart"/>
      <w:r w:rsidRPr="008F6B61">
        <w:t>GetMaskDepth</w:t>
      </w:r>
      <w:proofErr w:type="spellEnd"/>
      <w:r w:rsidRPr="008F6B61">
        <w:t>()</w:t>
      </w:r>
    </w:p>
    <w:p w:rsidR="00123138" w:rsidRDefault="00123138" w:rsidP="00551DE1">
      <w:pPr>
        <w:pStyle w:val="7"/>
        <w:numPr>
          <w:ilvl w:val="0"/>
          <w:numId w:val="0"/>
        </w:numPr>
        <w:ind w:left="1134"/>
      </w:pPr>
      <w:r w:rsidRPr="00406234">
        <w:t>Illustration</w:t>
      </w:r>
      <w:r>
        <w:t xml:space="preserve">: </w:t>
      </w:r>
      <w:r w:rsidR="00795042">
        <w:t xml:space="preserve">get every depth of Mask </w:t>
      </w:r>
      <w:proofErr w:type="spellStart"/>
      <w:r w:rsidR="00795042">
        <w:t>Body</w:t>
      </w:r>
      <w:proofErr w:type="gramStart"/>
      <w:r w:rsidR="00795042">
        <w:t>,array</w:t>
      </w:r>
      <w:proofErr w:type="spellEnd"/>
      <w:proofErr w:type="gramEnd"/>
      <w:r w:rsidR="00795042">
        <w:t xml:space="preserve"> size is </w:t>
      </w:r>
      <w:proofErr w:type="spellStart"/>
      <w:r w:rsidR="00795042">
        <w:t>TextureDimension_width</w:t>
      </w:r>
      <w:proofErr w:type="spellEnd"/>
      <w:r w:rsidR="00795042">
        <w:t>*</w:t>
      </w:r>
      <w:r w:rsidR="00795042" w:rsidRPr="00777B9E">
        <w:t xml:space="preserve"> </w:t>
      </w:r>
      <w:proofErr w:type="spellStart"/>
      <w:r w:rsidR="00795042">
        <w:t>TextureDimension_height,the</w:t>
      </w:r>
      <w:proofErr w:type="spellEnd"/>
      <w:r w:rsidR="00795042">
        <w:t xml:space="preserve"> format of each value is depth16,refer to:</w:t>
      </w:r>
      <w:r w:rsidR="00795042" w:rsidRPr="008A2087">
        <w:t xml:space="preserve"> </w:t>
      </w:r>
      <w:hyperlink r:id="rId16" w:history="1">
        <w:r w:rsidR="00795042" w:rsidRPr="008F22A7">
          <w:rPr>
            <w:rStyle w:val="affa"/>
          </w:rPr>
          <w:t>https://developer.android.com/reference/android/graphics/ImageFormat#DEPTH16</w:t>
        </w:r>
        <w:r w:rsidRPr="008F22A7">
          <w:rPr>
            <w:rStyle w:val="affa"/>
          </w:rPr>
          <w:t>.</w:t>
        </w:r>
      </w:hyperlink>
    </w:p>
    <w:p w:rsidR="00450497" w:rsidRDefault="00450497" w:rsidP="00450497">
      <w:pPr>
        <w:pStyle w:val="4"/>
      </w:pPr>
      <w:bookmarkStart w:id="22" w:name="_Toc530494161"/>
      <w:proofErr w:type="spellStart"/>
      <w:r w:rsidRPr="00450497">
        <w:t>ARHand</w:t>
      </w:r>
      <w:bookmarkEnd w:id="22"/>
      <w:proofErr w:type="spellEnd"/>
    </w:p>
    <w:p w:rsidR="00450497" w:rsidRDefault="00450497" w:rsidP="00450497">
      <w:pPr>
        <w:pStyle w:val="5"/>
      </w:pPr>
      <w:r w:rsidRPr="00450497">
        <w:t>Description</w:t>
      </w:r>
      <w:r w:rsidR="00024439">
        <w:t>:</w:t>
      </w:r>
      <w:r>
        <w:t xml:space="preserve"> Subclass of </w:t>
      </w:r>
      <w:proofErr w:type="spellStart"/>
      <w:r>
        <w:t>ARTrackable</w:t>
      </w:r>
      <w:proofErr w:type="spellEnd"/>
      <w:r>
        <w:t xml:space="preserve">. </w:t>
      </w:r>
      <w:r w:rsidR="00F050AD">
        <w:t>This class describe the result of hand tracking, including the hand type, gesture</w:t>
      </w:r>
      <w:r w:rsidR="00076092">
        <w:t xml:space="preserve"> and skeleton.</w:t>
      </w:r>
    </w:p>
    <w:p w:rsidR="00076092" w:rsidRDefault="00076092" w:rsidP="00076092">
      <w:pPr>
        <w:pStyle w:val="5"/>
      </w:pPr>
      <w:r>
        <w:t>Methods</w:t>
      </w:r>
      <w:r w:rsidR="00024439">
        <w:t>:</w:t>
      </w:r>
    </w:p>
    <w:p w:rsidR="00076092" w:rsidRDefault="00076092" w:rsidP="00B116D6">
      <w:pPr>
        <w:pStyle w:val="6"/>
      </w:pPr>
      <w:proofErr w:type="gramStart"/>
      <w:r w:rsidRPr="00076092">
        <w:rPr>
          <w:rFonts w:hint="eastAsia"/>
        </w:rPr>
        <w:t>public</w:t>
      </w:r>
      <w:proofErr w:type="gramEnd"/>
      <w:r w:rsidRPr="00076092">
        <w:rPr>
          <w:rFonts w:hint="eastAsia"/>
        </w:rPr>
        <w:t xml:space="preserve"> </w:t>
      </w:r>
      <w:proofErr w:type="spellStart"/>
      <w:r w:rsidRPr="00076092">
        <w:rPr>
          <w:rFonts w:hint="eastAsia"/>
        </w:rPr>
        <w:t>ARCoordinateSystemType</w:t>
      </w:r>
      <w:proofErr w:type="spellEnd"/>
      <w:r w:rsidRPr="00076092">
        <w:rPr>
          <w:rFonts w:hint="eastAsia"/>
        </w:rPr>
        <w:t xml:space="preserve"> </w:t>
      </w:r>
      <w:proofErr w:type="spellStart"/>
      <w:r w:rsidRPr="00076092">
        <w:rPr>
          <w:rFonts w:hint="eastAsia"/>
        </w:rPr>
        <w:t>GetGestureCoordinateSystemType</w:t>
      </w:r>
      <w:proofErr w:type="spellEnd"/>
      <w:r w:rsidRPr="00076092">
        <w:rPr>
          <w:rFonts w:hint="eastAsia"/>
        </w:rPr>
        <w:t>()</w:t>
      </w:r>
    </w:p>
    <w:p w:rsidR="00566B15" w:rsidRDefault="00566B15" w:rsidP="00566B15">
      <w:pPr>
        <w:pStyle w:val="7"/>
      </w:pPr>
      <w:r w:rsidRPr="00406234">
        <w:t>Illustration</w:t>
      </w:r>
      <w:r w:rsidR="00024439">
        <w:t>:</w:t>
      </w:r>
      <w:r w:rsidR="005E654F">
        <w:t xml:space="preserve"> </w:t>
      </w:r>
      <w:r>
        <w:t>Returns the coordinate system used in gesture.</w:t>
      </w:r>
    </w:p>
    <w:p w:rsidR="00076092" w:rsidRDefault="00076092" w:rsidP="00B116D6">
      <w:pPr>
        <w:pStyle w:val="6"/>
      </w:pPr>
      <w:proofErr w:type="gramStart"/>
      <w:r w:rsidRPr="00076092">
        <w:rPr>
          <w:rFonts w:hint="eastAsia"/>
        </w:rPr>
        <w:t>public</w:t>
      </w:r>
      <w:proofErr w:type="gramEnd"/>
      <w:r w:rsidRPr="00076092">
        <w:rPr>
          <w:rFonts w:hint="eastAsia"/>
        </w:rPr>
        <w:t xml:space="preserve"> </w:t>
      </w:r>
      <w:proofErr w:type="spellStart"/>
      <w:r w:rsidRPr="00076092">
        <w:rPr>
          <w:rFonts w:hint="eastAsia"/>
        </w:rPr>
        <w:t>HandType</w:t>
      </w:r>
      <w:proofErr w:type="spellEnd"/>
      <w:r w:rsidRPr="00076092">
        <w:rPr>
          <w:rFonts w:hint="eastAsia"/>
        </w:rPr>
        <w:t xml:space="preserve"> </w:t>
      </w:r>
      <w:proofErr w:type="spellStart"/>
      <w:r w:rsidRPr="00076092">
        <w:rPr>
          <w:rFonts w:hint="eastAsia"/>
        </w:rPr>
        <w:t>GetHandType</w:t>
      </w:r>
      <w:proofErr w:type="spellEnd"/>
      <w:r w:rsidRPr="00076092">
        <w:rPr>
          <w:rFonts w:hint="eastAsia"/>
        </w:rPr>
        <w:t>()</w:t>
      </w:r>
    </w:p>
    <w:p w:rsidR="00A657F3" w:rsidRPr="00A657F3" w:rsidRDefault="004934A3" w:rsidP="00225982">
      <w:pPr>
        <w:pStyle w:val="7"/>
      </w:pPr>
      <w:r w:rsidRPr="004934A3">
        <w:t>Illustration</w:t>
      </w:r>
      <w:r w:rsidR="00024439">
        <w:t>:</w:t>
      </w:r>
      <w:r>
        <w:t xml:space="preserve"> Returns the type of detected hand. </w:t>
      </w:r>
      <w:proofErr w:type="spellStart"/>
      <w:proofErr w:type="gramStart"/>
      <w:r w:rsidR="00A657F3" w:rsidRPr="00A657F3">
        <w:t>enum</w:t>
      </w:r>
      <w:proofErr w:type="spellEnd"/>
      <w:proofErr w:type="gramEnd"/>
      <w:r w:rsidR="00A657F3" w:rsidRPr="00A657F3">
        <w:t xml:space="preserve"> </w:t>
      </w:r>
      <w:proofErr w:type="spellStart"/>
      <w:r w:rsidR="00A657F3" w:rsidRPr="00A657F3">
        <w:t>HandType</w:t>
      </w:r>
      <w:proofErr w:type="spellEnd"/>
      <w:r w:rsidR="00A657F3" w:rsidRPr="00A657F3">
        <w:t xml:space="preserve"> { UNKNOWN,    RIGHT , LEFT }</w:t>
      </w:r>
    </w:p>
    <w:p w:rsidR="00076092" w:rsidRDefault="00076092" w:rsidP="00B116D6">
      <w:pPr>
        <w:pStyle w:val="6"/>
      </w:pPr>
      <w:proofErr w:type="gramStart"/>
      <w:r w:rsidRPr="00076092">
        <w:rPr>
          <w:rFonts w:hint="eastAsia"/>
        </w:rPr>
        <w:t>public</w:t>
      </w:r>
      <w:proofErr w:type="gramEnd"/>
      <w:r w:rsidRPr="00076092">
        <w:rPr>
          <w:rFonts w:hint="eastAsia"/>
        </w:rPr>
        <w:t xml:space="preserve"> </w:t>
      </w:r>
      <w:proofErr w:type="spellStart"/>
      <w:r w:rsidRPr="00076092">
        <w:rPr>
          <w:rFonts w:hint="eastAsia"/>
        </w:rPr>
        <w:t>int</w:t>
      </w:r>
      <w:proofErr w:type="spellEnd"/>
      <w:r w:rsidRPr="00076092">
        <w:rPr>
          <w:rFonts w:hint="eastAsia"/>
        </w:rPr>
        <w:t xml:space="preserve"> </w:t>
      </w:r>
      <w:proofErr w:type="spellStart"/>
      <w:r w:rsidRPr="00076092">
        <w:rPr>
          <w:rFonts w:hint="eastAsia"/>
        </w:rPr>
        <w:t>GetGestureType</w:t>
      </w:r>
      <w:proofErr w:type="spellEnd"/>
      <w:r w:rsidRPr="00076092">
        <w:rPr>
          <w:rFonts w:hint="eastAsia"/>
        </w:rPr>
        <w:t>()</w:t>
      </w:r>
    </w:p>
    <w:p w:rsidR="00CA6959" w:rsidRDefault="00CA6959" w:rsidP="00CA6959">
      <w:pPr>
        <w:pStyle w:val="7"/>
      </w:pPr>
      <w:r w:rsidRPr="00CA6959">
        <w:t>Illustration</w:t>
      </w:r>
      <w:r w:rsidR="00024439">
        <w:t>:</w:t>
      </w:r>
      <w:r>
        <w:t xml:space="preserve"> Returns the type</w:t>
      </w:r>
      <w:r w:rsidR="00533A47">
        <w:t xml:space="preserve"> of detected g</w:t>
      </w:r>
      <w:r>
        <w:t>esture.</w:t>
      </w:r>
    </w:p>
    <w:tbl>
      <w:tblPr>
        <w:tblStyle w:val="affc"/>
        <w:tblW w:w="0" w:type="auto"/>
        <w:tblInd w:w="1134" w:type="dxa"/>
        <w:tblLook w:val="04A0" w:firstRow="1" w:lastRow="0" w:firstColumn="1" w:lastColumn="0" w:noHBand="0" w:noVBand="1"/>
      </w:tblPr>
      <w:tblGrid>
        <w:gridCol w:w="1838"/>
        <w:gridCol w:w="1340"/>
        <w:gridCol w:w="2180"/>
        <w:gridCol w:w="2518"/>
      </w:tblGrid>
      <w:tr w:rsidR="008F22A7" w:rsidRPr="008F22A7" w:rsidTr="008F22A7">
        <w:tc>
          <w:tcPr>
            <w:tcW w:w="1838" w:type="dxa"/>
          </w:tcPr>
          <w:p w:rsidR="008F22A7" w:rsidRPr="008F22A7" w:rsidRDefault="008F22A7" w:rsidP="00B41E59">
            <w:pPr>
              <w:widowControl/>
              <w:outlineLvl w:val="6"/>
              <w:rPr>
                <w:rFonts w:ascii="Arial" w:eastAsia="黑体" w:hAnsi="Arial"/>
                <w:b/>
                <w:color w:val="000000" w:themeColor="text1"/>
                <w:sz w:val="18"/>
                <w:szCs w:val="21"/>
              </w:rPr>
            </w:pPr>
            <w:proofErr w:type="spellStart"/>
            <w:r w:rsidRPr="008F22A7">
              <w:rPr>
                <w:rFonts w:ascii="Arial" w:eastAsia="黑体" w:hAnsi="Arial"/>
                <w:b/>
                <w:sz w:val="18"/>
                <w:szCs w:val="21"/>
              </w:rPr>
              <w:t>GestureType</w:t>
            </w:r>
            <w:proofErr w:type="spellEnd"/>
          </w:p>
        </w:tc>
        <w:tc>
          <w:tcPr>
            <w:tcW w:w="1340" w:type="dxa"/>
          </w:tcPr>
          <w:p w:rsidR="008F22A7" w:rsidRPr="008F22A7" w:rsidRDefault="008F22A7" w:rsidP="00B41E59">
            <w:pPr>
              <w:widowControl/>
              <w:outlineLvl w:val="6"/>
              <w:rPr>
                <w:rFonts w:ascii="Arial" w:eastAsia="黑体" w:hAnsi="Arial"/>
                <w:b/>
                <w:color w:val="000000" w:themeColor="text1"/>
                <w:sz w:val="18"/>
                <w:szCs w:val="21"/>
              </w:rPr>
            </w:pPr>
            <w:proofErr w:type="spellStart"/>
            <w:r w:rsidRPr="008F22A7">
              <w:rPr>
                <w:rFonts w:ascii="Arial" w:eastAsia="黑体" w:hAnsi="Arial"/>
                <w:b/>
                <w:sz w:val="18"/>
                <w:szCs w:val="21"/>
              </w:rPr>
              <w:t>int</w:t>
            </w:r>
            <w:proofErr w:type="spellEnd"/>
            <w:r w:rsidRPr="008F22A7">
              <w:rPr>
                <w:rFonts w:ascii="Arial" w:eastAsia="黑体" w:hAnsi="Arial"/>
                <w:b/>
                <w:sz w:val="18"/>
                <w:szCs w:val="21"/>
              </w:rPr>
              <w:t xml:space="preserve"> </w:t>
            </w:r>
            <w:r w:rsidRPr="008F22A7">
              <w:rPr>
                <w:rFonts w:ascii="Arial" w:eastAsia="黑体" w:hAnsi="Arial" w:hint="eastAsia"/>
                <w:b/>
                <w:sz w:val="18"/>
                <w:szCs w:val="21"/>
              </w:rPr>
              <w:t>v</w:t>
            </w:r>
            <w:r w:rsidRPr="008F22A7">
              <w:rPr>
                <w:rFonts w:ascii="Arial" w:eastAsia="黑体" w:hAnsi="Arial"/>
                <w:b/>
                <w:sz w:val="18"/>
                <w:szCs w:val="21"/>
              </w:rPr>
              <w:t>alue</w:t>
            </w:r>
          </w:p>
        </w:tc>
        <w:tc>
          <w:tcPr>
            <w:tcW w:w="2180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b/>
                <w:color w:val="000000" w:themeColor="text1"/>
                <w:sz w:val="18"/>
                <w:szCs w:val="21"/>
              </w:rPr>
            </w:pPr>
            <w:r w:rsidRPr="008F22A7">
              <w:rPr>
                <w:rFonts w:ascii="Arial" w:eastAsia="黑体" w:hAnsi="Arial"/>
                <w:b/>
                <w:color w:val="000000" w:themeColor="text1"/>
                <w:sz w:val="18"/>
                <w:szCs w:val="21"/>
              </w:rPr>
              <w:t>Support when depth is enable?</w:t>
            </w:r>
          </w:p>
        </w:tc>
        <w:tc>
          <w:tcPr>
            <w:tcW w:w="2518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b/>
                <w:color w:val="000000" w:themeColor="text1"/>
                <w:sz w:val="18"/>
                <w:szCs w:val="21"/>
              </w:rPr>
            </w:pPr>
            <w:r w:rsidRPr="008F22A7">
              <w:rPr>
                <w:rFonts w:ascii="Arial" w:eastAsia="黑体" w:hAnsi="Arial"/>
                <w:b/>
                <w:color w:val="000000" w:themeColor="text1"/>
                <w:sz w:val="18"/>
                <w:szCs w:val="21"/>
              </w:rPr>
              <w:t>Support when depth is not enable?</w:t>
            </w:r>
          </w:p>
        </w:tc>
      </w:tr>
      <w:tr w:rsidR="008F22A7" w:rsidRPr="008F22A7" w:rsidTr="008F22A7">
        <w:tc>
          <w:tcPr>
            <w:tcW w:w="1838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 w:rsidRPr="008F22A7"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Gesture0</w:t>
            </w:r>
          </w:p>
        </w:tc>
        <w:tc>
          <w:tcPr>
            <w:tcW w:w="1340" w:type="dxa"/>
          </w:tcPr>
          <w:p w:rsidR="008F22A7" w:rsidRPr="008F22A7" w:rsidRDefault="008F22A7" w:rsidP="00B41E59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 w:rsidRPr="008F22A7"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0</w:t>
            </w:r>
          </w:p>
        </w:tc>
        <w:tc>
          <w:tcPr>
            <w:tcW w:w="2180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Yes</w:t>
            </w:r>
          </w:p>
        </w:tc>
        <w:tc>
          <w:tcPr>
            <w:tcW w:w="2518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Yes</w:t>
            </w:r>
          </w:p>
        </w:tc>
      </w:tr>
      <w:tr w:rsidR="008F22A7" w:rsidRPr="008F22A7" w:rsidTr="008F22A7">
        <w:tc>
          <w:tcPr>
            <w:tcW w:w="1838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Gesture</w:t>
            </w:r>
            <w:r w:rsidRPr="008F22A7"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1</w:t>
            </w:r>
          </w:p>
        </w:tc>
        <w:tc>
          <w:tcPr>
            <w:tcW w:w="1340" w:type="dxa"/>
          </w:tcPr>
          <w:p w:rsidR="008F22A7" w:rsidRPr="008F22A7" w:rsidRDefault="008F22A7" w:rsidP="00B41E59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 w:rsidRPr="008F22A7"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1</w:t>
            </w:r>
          </w:p>
        </w:tc>
        <w:tc>
          <w:tcPr>
            <w:tcW w:w="2180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Yes</w:t>
            </w:r>
          </w:p>
        </w:tc>
        <w:tc>
          <w:tcPr>
            <w:tcW w:w="2518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No</w:t>
            </w:r>
          </w:p>
        </w:tc>
      </w:tr>
      <w:tr w:rsidR="008F22A7" w:rsidRPr="008F22A7" w:rsidTr="008F22A7">
        <w:tc>
          <w:tcPr>
            <w:tcW w:w="1838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Gesture2</w:t>
            </w:r>
          </w:p>
        </w:tc>
        <w:tc>
          <w:tcPr>
            <w:tcW w:w="1340" w:type="dxa"/>
          </w:tcPr>
          <w:p w:rsidR="008F22A7" w:rsidRPr="008F22A7" w:rsidRDefault="008F22A7" w:rsidP="00B41E59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2</w:t>
            </w:r>
          </w:p>
        </w:tc>
        <w:tc>
          <w:tcPr>
            <w:tcW w:w="2180" w:type="dxa"/>
          </w:tcPr>
          <w:p w:rsidR="008F22A7" w:rsidRPr="008F22A7" w:rsidRDefault="008F22A7" w:rsidP="00B41E59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No</w:t>
            </w:r>
          </w:p>
        </w:tc>
        <w:tc>
          <w:tcPr>
            <w:tcW w:w="2518" w:type="dxa"/>
          </w:tcPr>
          <w:p w:rsidR="008F22A7" w:rsidRPr="008F22A7" w:rsidRDefault="008F22A7" w:rsidP="00B41E59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Yes</w:t>
            </w:r>
          </w:p>
        </w:tc>
      </w:tr>
      <w:tr w:rsidR="008F22A7" w:rsidRPr="008F22A7" w:rsidTr="008F22A7">
        <w:tc>
          <w:tcPr>
            <w:tcW w:w="1838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 w:rsidRPr="008F22A7"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Gesture5</w:t>
            </w:r>
          </w:p>
        </w:tc>
        <w:tc>
          <w:tcPr>
            <w:tcW w:w="1340" w:type="dxa"/>
          </w:tcPr>
          <w:p w:rsidR="008F22A7" w:rsidRPr="008F22A7" w:rsidRDefault="008F22A7" w:rsidP="00B41E59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 w:rsidRPr="008F22A7"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5</w:t>
            </w:r>
          </w:p>
        </w:tc>
        <w:tc>
          <w:tcPr>
            <w:tcW w:w="2180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Yes</w:t>
            </w:r>
          </w:p>
        </w:tc>
        <w:tc>
          <w:tcPr>
            <w:tcW w:w="2518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Yes</w:t>
            </w:r>
          </w:p>
        </w:tc>
      </w:tr>
      <w:tr w:rsidR="008F22A7" w:rsidRPr="008F22A7" w:rsidTr="008F22A7">
        <w:tc>
          <w:tcPr>
            <w:tcW w:w="1838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 w:rsidRPr="008F22A7"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Gesture6</w:t>
            </w:r>
          </w:p>
        </w:tc>
        <w:tc>
          <w:tcPr>
            <w:tcW w:w="1340" w:type="dxa"/>
          </w:tcPr>
          <w:p w:rsidR="008F22A7" w:rsidRPr="008F22A7" w:rsidRDefault="008F22A7" w:rsidP="00B41E59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 w:rsidRPr="008F22A7"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6</w:t>
            </w:r>
          </w:p>
        </w:tc>
        <w:tc>
          <w:tcPr>
            <w:tcW w:w="2180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Yes</w:t>
            </w:r>
          </w:p>
        </w:tc>
        <w:tc>
          <w:tcPr>
            <w:tcW w:w="2518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Yes</w:t>
            </w:r>
          </w:p>
        </w:tc>
      </w:tr>
      <w:tr w:rsidR="008F22A7" w:rsidRPr="008F22A7" w:rsidTr="008F22A7">
        <w:tc>
          <w:tcPr>
            <w:tcW w:w="1838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 w:rsidRPr="008F22A7">
              <w:rPr>
                <w:rFonts w:ascii="Arial" w:eastAsia="黑体" w:hAnsi="Arial"/>
                <w:color w:val="000000" w:themeColor="text1"/>
                <w:sz w:val="18"/>
                <w:szCs w:val="21"/>
              </w:rPr>
              <w:lastRenderedPageBreak/>
              <w:t>Gesture7</w:t>
            </w:r>
          </w:p>
        </w:tc>
        <w:tc>
          <w:tcPr>
            <w:tcW w:w="1340" w:type="dxa"/>
          </w:tcPr>
          <w:p w:rsidR="008F22A7" w:rsidRPr="008F22A7" w:rsidRDefault="008F22A7" w:rsidP="00B41E59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 w:rsidRPr="008F22A7"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7</w:t>
            </w:r>
          </w:p>
        </w:tc>
        <w:tc>
          <w:tcPr>
            <w:tcW w:w="2180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Yes</w:t>
            </w:r>
          </w:p>
        </w:tc>
        <w:tc>
          <w:tcPr>
            <w:tcW w:w="2518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Yes</w:t>
            </w:r>
          </w:p>
        </w:tc>
      </w:tr>
      <w:tr w:rsidR="008F22A7" w:rsidRPr="008F22A7" w:rsidTr="008F22A7">
        <w:tc>
          <w:tcPr>
            <w:tcW w:w="1838" w:type="dxa"/>
          </w:tcPr>
          <w:p w:rsidR="008F22A7" w:rsidRPr="008F22A7" w:rsidRDefault="008F22A7" w:rsidP="00B41E59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Gesture8</w:t>
            </w:r>
          </w:p>
        </w:tc>
        <w:tc>
          <w:tcPr>
            <w:tcW w:w="1340" w:type="dxa"/>
          </w:tcPr>
          <w:p w:rsidR="008F22A7" w:rsidRPr="008F22A7" w:rsidRDefault="008F22A7" w:rsidP="00B41E59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8</w:t>
            </w:r>
          </w:p>
        </w:tc>
        <w:tc>
          <w:tcPr>
            <w:tcW w:w="2180" w:type="dxa"/>
          </w:tcPr>
          <w:p w:rsidR="008F22A7" w:rsidRPr="008F22A7" w:rsidRDefault="008F22A7" w:rsidP="00B41E59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No</w:t>
            </w:r>
          </w:p>
        </w:tc>
        <w:tc>
          <w:tcPr>
            <w:tcW w:w="2518" w:type="dxa"/>
          </w:tcPr>
          <w:p w:rsidR="008F22A7" w:rsidRPr="008F22A7" w:rsidRDefault="008F22A7" w:rsidP="00B41E59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Yes</w:t>
            </w:r>
          </w:p>
        </w:tc>
      </w:tr>
      <w:tr w:rsidR="008F22A7" w:rsidRPr="008F22A7" w:rsidTr="008F22A7">
        <w:tc>
          <w:tcPr>
            <w:tcW w:w="1838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Gesture</w:t>
            </w:r>
            <w:r w:rsidRPr="008F22A7"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10</w:t>
            </w:r>
          </w:p>
        </w:tc>
        <w:tc>
          <w:tcPr>
            <w:tcW w:w="1340" w:type="dxa"/>
          </w:tcPr>
          <w:p w:rsidR="008F22A7" w:rsidRPr="008F22A7" w:rsidRDefault="008F22A7" w:rsidP="00B41E59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 w:rsidRPr="008F22A7"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10</w:t>
            </w:r>
          </w:p>
        </w:tc>
        <w:tc>
          <w:tcPr>
            <w:tcW w:w="2180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Yes</w:t>
            </w:r>
          </w:p>
        </w:tc>
        <w:tc>
          <w:tcPr>
            <w:tcW w:w="2518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No</w:t>
            </w:r>
          </w:p>
        </w:tc>
      </w:tr>
      <w:tr w:rsidR="008F22A7" w:rsidRPr="008F22A7" w:rsidTr="008F22A7">
        <w:tc>
          <w:tcPr>
            <w:tcW w:w="1838" w:type="dxa"/>
          </w:tcPr>
          <w:p w:rsidR="008F22A7" w:rsidRPr="008F22A7" w:rsidRDefault="008F22A7" w:rsidP="00B41E59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 w:rsidRPr="008F22A7"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Other gestures</w:t>
            </w:r>
          </w:p>
        </w:tc>
        <w:tc>
          <w:tcPr>
            <w:tcW w:w="1340" w:type="dxa"/>
          </w:tcPr>
          <w:p w:rsidR="008F22A7" w:rsidRPr="008F22A7" w:rsidRDefault="008F22A7" w:rsidP="00B41E59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 w:rsidRPr="008F22A7"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-1</w:t>
            </w:r>
          </w:p>
        </w:tc>
        <w:tc>
          <w:tcPr>
            <w:tcW w:w="2180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--</w:t>
            </w:r>
          </w:p>
        </w:tc>
        <w:tc>
          <w:tcPr>
            <w:tcW w:w="2518" w:type="dxa"/>
          </w:tcPr>
          <w:p w:rsidR="008F22A7" w:rsidRPr="008F22A7" w:rsidRDefault="008F22A7" w:rsidP="008F22A7">
            <w:pPr>
              <w:widowControl/>
              <w:outlineLvl w:val="6"/>
              <w:rPr>
                <w:rFonts w:ascii="Arial" w:eastAsia="黑体" w:hAnsi="Arial"/>
                <w:color w:val="000000" w:themeColor="text1"/>
                <w:sz w:val="18"/>
                <w:szCs w:val="21"/>
              </w:rPr>
            </w:pPr>
            <w:r>
              <w:rPr>
                <w:rFonts w:ascii="Arial" w:eastAsia="黑体" w:hAnsi="Arial"/>
                <w:color w:val="000000" w:themeColor="text1"/>
                <w:sz w:val="18"/>
                <w:szCs w:val="21"/>
              </w:rPr>
              <w:t>--</w:t>
            </w:r>
          </w:p>
        </w:tc>
      </w:tr>
    </w:tbl>
    <w:p w:rsidR="004B783F" w:rsidRDefault="004B783F" w:rsidP="004B783F">
      <w:pPr>
        <w:rPr>
          <w:noProof/>
        </w:rPr>
      </w:pPr>
      <w:r>
        <w:rPr>
          <w:noProof/>
        </w:rPr>
        <w:drawing>
          <wp:inline distT="0" distB="0" distL="0" distR="0" wp14:anchorId="03AA3D71" wp14:editId="3503D305">
            <wp:extent cx="1345126" cy="180000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4512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5CD1">
        <w:rPr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6EC33EC8" wp14:editId="534C61EF">
            <wp:extent cx="1220956" cy="1800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2095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5CD1">
        <w:rPr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34560197" wp14:editId="6287C9AE">
            <wp:extent cx="1321441" cy="1800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2144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5CD1">
        <w:rPr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0E511186" wp14:editId="5719F814">
            <wp:extent cx="1327591" cy="180000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2759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83F" w:rsidRDefault="004B783F" w:rsidP="004B783F">
      <w:pPr>
        <w:rPr>
          <w:noProof/>
        </w:rPr>
      </w:pPr>
      <w:r>
        <w:rPr>
          <w:rFonts w:hint="eastAsia"/>
          <w:noProof/>
        </w:rPr>
        <w:t xml:space="preserve">              G</w:t>
      </w:r>
      <w:r>
        <w:rPr>
          <w:noProof/>
        </w:rPr>
        <w:t xml:space="preserve">esture0                                 </w:t>
      </w:r>
      <w:r>
        <w:rPr>
          <w:rFonts w:hint="eastAsia"/>
          <w:noProof/>
        </w:rPr>
        <w:t>G</w:t>
      </w:r>
      <w:r>
        <w:rPr>
          <w:noProof/>
        </w:rPr>
        <w:t>esture</w:t>
      </w:r>
      <w:r>
        <w:rPr>
          <w:rFonts w:hint="eastAsia"/>
          <w:noProof/>
        </w:rPr>
        <w:t>1                              G</w:t>
      </w:r>
      <w:r>
        <w:rPr>
          <w:noProof/>
        </w:rPr>
        <w:t>esture</w:t>
      </w:r>
      <w:r>
        <w:rPr>
          <w:rFonts w:hint="eastAsia"/>
          <w:noProof/>
        </w:rPr>
        <w:t xml:space="preserve">2                       </w:t>
      </w:r>
      <w:r>
        <w:rPr>
          <w:noProof/>
        </w:rPr>
        <w:t xml:space="preserve">   </w:t>
      </w:r>
      <w:r>
        <w:rPr>
          <w:rFonts w:hint="eastAsia"/>
          <w:noProof/>
        </w:rPr>
        <w:t xml:space="preserve">     G</w:t>
      </w:r>
      <w:r>
        <w:rPr>
          <w:noProof/>
        </w:rPr>
        <w:t>esture</w:t>
      </w:r>
      <w:r>
        <w:rPr>
          <w:rFonts w:hint="eastAsia"/>
          <w:noProof/>
        </w:rPr>
        <w:t>5</w:t>
      </w:r>
    </w:p>
    <w:p w:rsidR="004B783F" w:rsidRDefault="004B783F" w:rsidP="004B783F">
      <w:pPr>
        <w:rPr>
          <w:noProof/>
        </w:rPr>
      </w:pPr>
      <w:r>
        <w:rPr>
          <w:noProof/>
        </w:rPr>
        <w:drawing>
          <wp:inline distT="0" distB="0" distL="0" distR="0" wp14:anchorId="1A4EEC29" wp14:editId="60C6B304">
            <wp:extent cx="1381455" cy="18000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8145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5CD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CE7D4A" wp14:editId="29A95BBF">
            <wp:extent cx="1429934" cy="180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993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5CD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317C63" wp14:editId="427DBF2D">
            <wp:extent cx="1449608" cy="1800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4960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5CD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1BF9B0" wp14:editId="6546B4B2">
            <wp:extent cx="1331681" cy="1800000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3168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83F" w:rsidRDefault="003835F5" w:rsidP="004B783F">
      <w:pPr>
        <w:rPr>
          <w:noProof/>
        </w:rPr>
      </w:pPr>
      <w:r>
        <w:rPr>
          <w:rFonts w:hint="eastAsia"/>
          <w:noProof/>
        </w:rPr>
        <w:t xml:space="preserve">               G</w:t>
      </w:r>
      <w:r>
        <w:rPr>
          <w:noProof/>
        </w:rPr>
        <w:t>esture</w:t>
      </w:r>
      <w:r w:rsidR="004B783F">
        <w:rPr>
          <w:rFonts w:hint="eastAsia"/>
          <w:noProof/>
        </w:rPr>
        <w:t>6</w:t>
      </w:r>
      <w:r w:rsidR="004B783F">
        <w:rPr>
          <w:noProof/>
        </w:rPr>
        <w:t xml:space="preserve">    </w:t>
      </w:r>
      <w:r>
        <w:rPr>
          <w:noProof/>
        </w:rPr>
        <w:t xml:space="preserve">                              </w:t>
      </w:r>
      <w:r>
        <w:rPr>
          <w:rFonts w:hint="eastAsia"/>
          <w:noProof/>
        </w:rPr>
        <w:t>G</w:t>
      </w:r>
      <w:r>
        <w:rPr>
          <w:noProof/>
        </w:rPr>
        <w:t>esture</w:t>
      </w:r>
      <w:r w:rsidR="004B783F">
        <w:rPr>
          <w:rFonts w:hint="eastAsia"/>
          <w:noProof/>
        </w:rPr>
        <w:t xml:space="preserve">7                           </w:t>
      </w:r>
      <w:r w:rsidR="004B783F">
        <w:rPr>
          <w:noProof/>
        </w:rPr>
        <w:t xml:space="preserve"> </w:t>
      </w:r>
      <w:r>
        <w:rPr>
          <w:rFonts w:hint="eastAsia"/>
          <w:noProof/>
        </w:rPr>
        <w:t>G</w:t>
      </w:r>
      <w:r>
        <w:rPr>
          <w:noProof/>
        </w:rPr>
        <w:t>esture</w:t>
      </w:r>
      <w:r w:rsidR="004B783F">
        <w:rPr>
          <w:rFonts w:hint="eastAsia"/>
          <w:noProof/>
        </w:rPr>
        <w:t xml:space="preserve">8 </w:t>
      </w:r>
      <w:r w:rsidR="002B39EF">
        <w:rPr>
          <w:rFonts w:hint="eastAsia"/>
          <w:noProof/>
        </w:rPr>
        <w:t xml:space="preserve">                              </w:t>
      </w:r>
      <w:r w:rsidR="004B783F">
        <w:rPr>
          <w:rFonts w:hint="eastAsia"/>
          <w:noProof/>
        </w:rPr>
        <w:t xml:space="preserve"> </w:t>
      </w:r>
      <w:r>
        <w:rPr>
          <w:rFonts w:hint="eastAsia"/>
          <w:noProof/>
        </w:rPr>
        <w:t>G</w:t>
      </w:r>
      <w:r>
        <w:rPr>
          <w:noProof/>
        </w:rPr>
        <w:t>esture10</w:t>
      </w:r>
    </w:p>
    <w:p w:rsidR="00B41E59" w:rsidRDefault="00B41E59" w:rsidP="00BE433B"/>
    <w:p w:rsidR="00076092" w:rsidRDefault="00076092" w:rsidP="00B116D6">
      <w:pPr>
        <w:pStyle w:val="6"/>
      </w:pPr>
      <w:proofErr w:type="gramStart"/>
      <w:r w:rsidRPr="00076092">
        <w:rPr>
          <w:rFonts w:hint="eastAsia"/>
        </w:rPr>
        <w:t>public</w:t>
      </w:r>
      <w:proofErr w:type="gramEnd"/>
      <w:r w:rsidRPr="00076092">
        <w:rPr>
          <w:rFonts w:hint="eastAsia"/>
        </w:rPr>
        <w:t xml:space="preserve"> Vector3[] </w:t>
      </w:r>
      <w:proofErr w:type="spellStart"/>
      <w:r w:rsidRPr="00076092">
        <w:rPr>
          <w:rFonts w:hint="eastAsia"/>
        </w:rPr>
        <w:t>GetHandBox</w:t>
      </w:r>
      <w:proofErr w:type="spellEnd"/>
      <w:r w:rsidRPr="00076092">
        <w:rPr>
          <w:rFonts w:hint="eastAsia"/>
        </w:rPr>
        <w:t>()</w:t>
      </w:r>
    </w:p>
    <w:p w:rsidR="00BE433B" w:rsidRDefault="00020A69" w:rsidP="00225982">
      <w:pPr>
        <w:pStyle w:val="7"/>
        <w:numPr>
          <w:ilvl w:val="0"/>
          <w:numId w:val="0"/>
        </w:numPr>
        <w:ind w:left="1134"/>
      </w:pPr>
      <w:r w:rsidRPr="00020A69">
        <w:t>Illustration</w:t>
      </w:r>
      <w:r w:rsidR="00024439">
        <w:t>:</w:t>
      </w:r>
      <w:r>
        <w:t xml:space="preserve"> Return</w:t>
      </w:r>
      <w:r w:rsidR="005436C5">
        <w:t>s</w:t>
      </w:r>
      <w:r>
        <w:t xml:space="preserve"> the left top and right bottom corner of the rectangle that cover the hand on phone’s screen. The return value is in NDC. </w:t>
      </w:r>
      <w:r w:rsidR="00D86956">
        <w:t>The range of x, y is [-1, 1] and z is 0</w:t>
      </w:r>
      <w:r w:rsidR="005436C5">
        <w:t>.</w:t>
      </w:r>
    </w:p>
    <w:p w:rsidR="00076092" w:rsidRDefault="00076092" w:rsidP="00B116D6">
      <w:pPr>
        <w:pStyle w:val="6"/>
      </w:pPr>
      <w:proofErr w:type="gramStart"/>
      <w:r w:rsidRPr="00076092">
        <w:rPr>
          <w:rFonts w:hint="eastAsia"/>
        </w:rPr>
        <w:t>public</w:t>
      </w:r>
      <w:proofErr w:type="gramEnd"/>
      <w:r w:rsidRPr="00076092">
        <w:rPr>
          <w:rFonts w:hint="eastAsia"/>
        </w:rPr>
        <w:t xml:space="preserve"> Vector3 </w:t>
      </w:r>
      <w:proofErr w:type="spellStart"/>
      <w:r w:rsidRPr="00076092">
        <w:rPr>
          <w:rFonts w:hint="eastAsia"/>
        </w:rPr>
        <w:t>GetGestureCenter</w:t>
      </w:r>
      <w:proofErr w:type="spellEnd"/>
      <w:r w:rsidRPr="00076092">
        <w:rPr>
          <w:rFonts w:hint="eastAsia"/>
        </w:rPr>
        <w:t>()</w:t>
      </w:r>
    </w:p>
    <w:p w:rsidR="005436C5" w:rsidRDefault="005436C5" w:rsidP="005436C5">
      <w:pPr>
        <w:pStyle w:val="7"/>
      </w:pPr>
      <w:r w:rsidRPr="00020A69">
        <w:t>Illustration</w:t>
      </w:r>
      <w:r w:rsidR="00024439">
        <w:t>:</w:t>
      </w:r>
      <w:r>
        <w:t xml:space="preserve"> Returns </w:t>
      </w:r>
      <w:r w:rsidR="00331956">
        <w:t>the center of the hand box.</w:t>
      </w:r>
    </w:p>
    <w:p w:rsidR="00076092" w:rsidRDefault="00076092" w:rsidP="00B116D6">
      <w:pPr>
        <w:pStyle w:val="6"/>
      </w:pPr>
      <w:proofErr w:type="gramStart"/>
      <w:r w:rsidRPr="00076092">
        <w:rPr>
          <w:rFonts w:hint="eastAsia"/>
        </w:rPr>
        <w:t>public</w:t>
      </w:r>
      <w:proofErr w:type="gramEnd"/>
      <w:r w:rsidRPr="00076092">
        <w:rPr>
          <w:rFonts w:hint="eastAsia"/>
        </w:rPr>
        <w:t xml:space="preserve"> Vector4 </w:t>
      </w:r>
      <w:proofErr w:type="spellStart"/>
      <w:r w:rsidRPr="00076092">
        <w:rPr>
          <w:rFonts w:hint="eastAsia"/>
        </w:rPr>
        <w:t>GetGestureOrientation</w:t>
      </w:r>
      <w:proofErr w:type="spellEnd"/>
      <w:r w:rsidRPr="00076092">
        <w:rPr>
          <w:rFonts w:hint="eastAsia"/>
        </w:rPr>
        <w:t>()</w:t>
      </w:r>
    </w:p>
    <w:p w:rsidR="00893D34" w:rsidRDefault="00893D34" w:rsidP="00893D34">
      <w:pPr>
        <w:pStyle w:val="7"/>
      </w:pPr>
      <w:r w:rsidRPr="00020A69">
        <w:t>Illustration</w:t>
      </w:r>
      <w:r w:rsidR="00024439">
        <w:t>:</w:t>
      </w:r>
      <w:r>
        <w:t xml:space="preserve"> Returns the gesture orientation with a q</w:t>
      </w:r>
      <w:r w:rsidRPr="00893D34">
        <w:t>uaternion</w:t>
      </w:r>
      <w:r>
        <w:t>.</w:t>
      </w:r>
    </w:p>
    <w:p w:rsidR="00076092" w:rsidRDefault="00076092" w:rsidP="00B116D6">
      <w:pPr>
        <w:pStyle w:val="6"/>
      </w:pPr>
      <w:proofErr w:type="gramStart"/>
      <w:r w:rsidRPr="00076092">
        <w:rPr>
          <w:rFonts w:hint="eastAsia"/>
        </w:rPr>
        <w:t>public</w:t>
      </w:r>
      <w:proofErr w:type="gramEnd"/>
      <w:r w:rsidRPr="00076092">
        <w:rPr>
          <w:rFonts w:hint="eastAsia"/>
        </w:rPr>
        <w:t xml:space="preserve"> </w:t>
      </w:r>
      <w:proofErr w:type="spellStart"/>
      <w:r w:rsidRPr="00076092">
        <w:rPr>
          <w:rFonts w:hint="eastAsia"/>
        </w:rPr>
        <w:t>ARCoordinateSystemType</w:t>
      </w:r>
      <w:proofErr w:type="spellEnd"/>
      <w:r w:rsidRPr="00076092">
        <w:rPr>
          <w:rFonts w:hint="eastAsia"/>
        </w:rPr>
        <w:t xml:space="preserve"> </w:t>
      </w:r>
      <w:proofErr w:type="spellStart"/>
      <w:r w:rsidRPr="00076092">
        <w:rPr>
          <w:rFonts w:hint="eastAsia"/>
        </w:rPr>
        <w:t>GetSkeletonCoordinateSystemType</w:t>
      </w:r>
      <w:proofErr w:type="spellEnd"/>
      <w:r w:rsidRPr="00076092">
        <w:rPr>
          <w:rFonts w:hint="eastAsia"/>
        </w:rPr>
        <w:t>()</w:t>
      </w:r>
    </w:p>
    <w:p w:rsidR="00DB437E" w:rsidRDefault="00DB437E" w:rsidP="00DB437E">
      <w:pPr>
        <w:pStyle w:val="7"/>
      </w:pPr>
      <w:r w:rsidRPr="00020A69">
        <w:t>Illustration</w:t>
      </w:r>
      <w:r w:rsidR="00024439">
        <w:t>:</w:t>
      </w:r>
      <w:r>
        <w:t xml:space="preserve"> Returns the c</w:t>
      </w:r>
      <w:r w:rsidRPr="00DB437E">
        <w:t>oordinate</w:t>
      </w:r>
      <w:r>
        <w:t xml:space="preserve"> s</w:t>
      </w:r>
      <w:r w:rsidRPr="00DB437E">
        <w:t>ystem</w:t>
      </w:r>
      <w:r>
        <w:t xml:space="preserve"> of hand skeleton.</w:t>
      </w:r>
    </w:p>
    <w:p w:rsidR="00076092" w:rsidRDefault="00076092" w:rsidP="00B116D6">
      <w:pPr>
        <w:pStyle w:val="6"/>
      </w:pPr>
      <w:proofErr w:type="gramStart"/>
      <w:r w:rsidRPr="00076092">
        <w:rPr>
          <w:rFonts w:hint="eastAsia"/>
        </w:rPr>
        <w:t>public</w:t>
      </w:r>
      <w:proofErr w:type="gramEnd"/>
      <w:r w:rsidRPr="00076092">
        <w:rPr>
          <w:rFonts w:hint="eastAsia"/>
        </w:rPr>
        <w:t xml:space="preserve"> </w:t>
      </w:r>
      <w:proofErr w:type="spellStart"/>
      <w:r w:rsidRPr="00076092">
        <w:rPr>
          <w:rFonts w:hint="eastAsia"/>
        </w:rPr>
        <w:t>int</w:t>
      </w:r>
      <w:proofErr w:type="spellEnd"/>
      <w:r w:rsidRPr="00076092">
        <w:rPr>
          <w:rFonts w:hint="eastAsia"/>
        </w:rPr>
        <w:t xml:space="preserve"> </w:t>
      </w:r>
      <w:proofErr w:type="spellStart"/>
      <w:r w:rsidRPr="00076092">
        <w:rPr>
          <w:rFonts w:hint="eastAsia"/>
        </w:rPr>
        <w:t>GetHandSkeletonCount</w:t>
      </w:r>
      <w:proofErr w:type="spellEnd"/>
      <w:r w:rsidRPr="00076092">
        <w:rPr>
          <w:rFonts w:hint="eastAsia"/>
        </w:rPr>
        <w:t>()</w:t>
      </w:r>
    </w:p>
    <w:p w:rsidR="00A0458D" w:rsidRDefault="00A0458D" w:rsidP="00A0458D">
      <w:pPr>
        <w:pStyle w:val="7"/>
      </w:pPr>
      <w:r w:rsidRPr="00020A69">
        <w:t>Illustration</w:t>
      </w:r>
      <w:r w:rsidR="00024439">
        <w:t>:</w:t>
      </w:r>
      <w:r>
        <w:t xml:space="preserve"> Returns the count of hand skeleton.</w:t>
      </w:r>
    </w:p>
    <w:p w:rsidR="00DE276A" w:rsidRPr="00DE276A" w:rsidRDefault="00DE276A" w:rsidP="00B116D6">
      <w:pPr>
        <w:pStyle w:val="6"/>
      </w:pPr>
      <w:proofErr w:type="gramStart"/>
      <w:r w:rsidRPr="00DE276A">
        <w:t>public</w:t>
      </w:r>
      <w:proofErr w:type="gramEnd"/>
      <w:r w:rsidRPr="00DE276A">
        <w:t xml:space="preserve"> void </w:t>
      </w:r>
      <w:proofErr w:type="spellStart"/>
      <w:r w:rsidRPr="00DE276A">
        <w:t>GetSkeletons</w:t>
      </w:r>
      <w:proofErr w:type="spellEnd"/>
      <w:r w:rsidRPr="00DE276A">
        <w:t>(Dictionary&lt;</w:t>
      </w:r>
      <w:proofErr w:type="spellStart"/>
      <w:r w:rsidRPr="00DE276A">
        <w:t>SkeletonPointName</w:t>
      </w:r>
      <w:proofErr w:type="spellEnd"/>
      <w:r w:rsidRPr="00DE276A">
        <w:t xml:space="preserve">, </w:t>
      </w:r>
      <w:proofErr w:type="spellStart"/>
      <w:r w:rsidRPr="00DE276A">
        <w:t>SkeletonPointEntry</w:t>
      </w:r>
      <w:proofErr w:type="spellEnd"/>
      <w:r w:rsidRPr="00DE276A">
        <w:t xml:space="preserve">&gt; </w:t>
      </w:r>
      <w:proofErr w:type="spellStart"/>
      <w:r w:rsidRPr="00DE276A">
        <w:t>outSkeleton</w:t>
      </w:r>
      <w:proofErr w:type="spellEnd"/>
      <w:r w:rsidRPr="00DE276A">
        <w:t>)</w:t>
      </w:r>
    </w:p>
    <w:p w:rsidR="00076092" w:rsidRDefault="00DE276A" w:rsidP="00DE276A">
      <w:pPr>
        <w:pStyle w:val="7"/>
      </w:pPr>
      <w:r w:rsidRPr="00020A69">
        <w:t>Illustration</w:t>
      </w:r>
      <w:r w:rsidR="00024439">
        <w:t>:</w:t>
      </w:r>
      <w:r>
        <w:t xml:space="preserve"> R</w:t>
      </w:r>
      <w:r w:rsidRPr="00502E56">
        <w:t>etrieve</w:t>
      </w:r>
      <w:r>
        <w:t xml:space="preserve"> the data of each hand skeleton, and put it into a dictionary. </w:t>
      </w:r>
    </w:p>
    <w:p w:rsidR="00DE276A" w:rsidRDefault="00DE276A" w:rsidP="00DE276A">
      <w:pPr>
        <w:pStyle w:val="7"/>
      </w:pPr>
      <w:proofErr w:type="spellStart"/>
      <w:proofErr w:type="gramStart"/>
      <w:r>
        <w:t>enum</w:t>
      </w:r>
      <w:proofErr w:type="spellEnd"/>
      <w:proofErr w:type="gramEnd"/>
      <w:r>
        <w:t xml:space="preserve"> </w:t>
      </w:r>
      <w:proofErr w:type="spellStart"/>
      <w:r>
        <w:t>SkeletonPointName</w:t>
      </w:r>
      <w:proofErr w:type="spellEnd"/>
      <w:r>
        <w:t>{</w:t>
      </w:r>
    </w:p>
    <w:p w:rsidR="00DE276A" w:rsidRDefault="00DE276A" w:rsidP="00DE276A">
      <w:pPr>
        <w:ind w:left="720" w:firstLine="720"/>
      </w:pPr>
      <w:r>
        <w:lastRenderedPageBreak/>
        <w:t xml:space="preserve">Root, </w:t>
      </w:r>
    </w:p>
    <w:p w:rsidR="00DE276A" w:rsidRDefault="00DE276A" w:rsidP="00DE276A">
      <w:pPr>
        <w:ind w:left="720" w:firstLine="720"/>
      </w:pPr>
      <w:r>
        <w:t>Pinky_1, Pinky_</w:t>
      </w:r>
      <w:proofErr w:type="gramStart"/>
      <w:r>
        <w:t>2 ,</w:t>
      </w:r>
      <w:proofErr w:type="gramEnd"/>
      <w:r>
        <w:t xml:space="preserve"> Pinky_3, Pinky_4,</w:t>
      </w:r>
    </w:p>
    <w:p w:rsidR="00DE276A" w:rsidRDefault="00DE276A" w:rsidP="00DE276A">
      <w:pPr>
        <w:ind w:left="720" w:firstLine="720"/>
      </w:pPr>
      <w:r>
        <w:t>Ring_1, Ring_2, Ring_3, Ring_4,</w:t>
      </w:r>
    </w:p>
    <w:p w:rsidR="00DE276A" w:rsidRDefault="00DE276A" w:rsidP="00DE276A">
      <w:pPr>
        <w:ind w:left="720" w:firstLine="720"/>
      </w:pPr>
      <w:r>
        <w:t>Middle_1</w:t>
      </w:r>
      <w:proofErr w:type="gramStart"/>
      <w:r>
        <w:t>,  Middle</w:t>
      </w:r>
      <w:proofErr w:type="gramEnd"/>
      <w:r>
        <w:t>_2, Middle_3, Middle_4,</w:t>
      </w:r>
    </w:p>
    <w:p w:rsidR="00DE276A" w:rsidRDefault="00DE276A" w:rsidP="00DE276A">
      <w:pPr>
        <w:ind w:left="720" w:firstLine="720"/>
      </w:pPr>
      <w:r>
        <w:t xml:space="preserve"> Index_1, Index_2, Index_3, Index_4,</w:t>
      </w:r>
    </w:p>
    <w:p w:rsidR="00DE276A" w:rsidRDefault="00DE276A" w:rsidP="00DE276A">
      <w:pPr>
        <w:ind w:left="720" w:firstLine="720"/>
      </w:pPr>
      <w:r>
        <w:t xml:space="preserve"> Thumb_1, Thumb_2, Thumb_3, Thumb_4,</w:t>
      </w:r>
    </w:p>
    <w:p w:rsidR="00DE276A" w:rsidRDefault="00DE276A" w:rsidP="00DE276A">
      <w:pPr>
        <w:ind w:left="720" w:firstLine="720"/>
      </w:pPr>
      <w:r>
        <w:t xml:space="preserve"> SKELETON_LENGTH</w:t>
      </w:r>
    </w:p>
    <w:p w:rsidR="00DE276A" w:rsidRDefault="00DE276A" w:rsidP="00DE276A">
      <w:pPr>
        <w:ind w:left="414" w:firstLine="720"/>
      </w:pPr>
      <w:r>
        <w:t>}</w:t>
      </w:r>
      <w:r w:rsidR="00024439">
        <w:t>;</w:t>
      </w:r>
    </w:p>
    <w:p w:rsidR="00DE276A" w:rsidRDefault="00DE276A" w:rsidP="00DE276A"/>
    <w:p w:rsidR="0047282F" w:rsidRPr="0047282F" w:rsidRDefault="0047282F" w:rsidP="00B116D6">
      <w:pPr>
        <w:pStyle w:val="6"/>
      </w:pPr>
      <w:proofErr w:type="gramStart"/>
      <w:r w:rsidRPr="0047282F">
        <w:t>public</w:t>
      </w:r>
      <w:proofErr w:type="gramEnd"/>
      <w:r w:rsidRPr="0047282F">
        <w:t xml:space="preserve"> void </w:t>
      </w:r>
      <w:proofErr w:type="spellStart"/>
      <w:r w:rsidRPr="0047282F">
        <w:t>GetSkeletonConnection</w:t>
      </w:r>
      <w:proofErr w:type="spellEnd"/>
      <w:r w:rsidRPr="0047282F">
        <w:t>(List&lt;</w:t>
      </w:r>
      <w:proofErr w:type="spellStart"/>
      <w:r w:rsidRPr="0047282F">
        <w:t>KeyValuePair</w:t>
      </w:r>
      <w:proofErr w:type="spellEnd"/>
      <w:r w:rsidRPr="0047282F">
        <w:t>&lt;</w:t>
      </w:r>
      <w:proofErr w:type="spellStart"/>
      <w:r w:rsidRPr="0047282F">
        <w:t>SkeletonPointName</w:t>
      </w:r>
      <w:proofErr w:type="spellEnd"/>
      <w:r w:rsidRPr="0047282F">
        <w:t xml:space="preserve">, </w:t>
      </w:r>
      <w:proofErr w:type="spellStart"/>
      <w:r w:rsidRPr="0047282F">
        <w:t>SkeletonPointName</w:t>
      </w:r>
      <w:proofErr w:type="spellEnd"/>
      <w:r w:rsidRPr="0047282F">
        <w:t xml:space="preserve">&gt;&gt; </w:t>
      </w:r>
      <w:proofErr w:type="spellStart"/>
      <w:r w:rsidRPr="0047282F">
        <w:t>outConnections</w:t>
      </w:r>
      <w:proofErr w:type="spellEnd"/>
      <w:r w:rsidRPr="0047282F">
        <w:t>)</w:t>
      </w:r>
    </w:p>
    <w:p w:rsidR="00076092" w:rsidRPr="00076092" w:rsidRDefault="0047282F" w:rsidP="0047282F">
      <w:pPr>
        <w:pStyle w:val="7"/>
      </w:pPr>
      <w:r w:rsidRPr="00020A69">
        <w:t>Illustration</w:t>
      </w:r>
      <w:r w:rsidR="00024439">
        <w:t>:</w:t>
      </w:r>
      <w:r>
        <w:t xml:space="preserve"> R</w:t>
      </w:r>
      <w:r w:rsidRPr="00502E56">
        <w:t>etrieve</w:t>
      </w:r>
      <w:r>
        <w:t xml:space="preserve"> the data of skeleton connections, and put it into a list.</w:t>
      </w:r>
    </w:p>
    <w:p w:rsidR="006F4B0C" w:rsidRDefault="007314AD" w:rsidP="006F4B0C">
      <w:pPr>
        <w:pStyle w:val="4"/>
      </w:pPr>
      <w:bookmarkStart w:id="23" w:name="_Toc530494162"/>
      <w:proofErr w:type="spellStart"/>
      <w:r>
        <w:t>AR</w:t>
      </w:r>
      <w:r w:rsidR="006F4B0C">
        <w:rPr>
          <w:rFonts w:hint="eastAsia"/>
        </w:rPr>
        <w:t>Point</w:t>
      </w:r>
      <w:r w:rsidR="008150E2">
        <w:t>Cloud</w:t>
      </w:r>
      <w:bookmarkEnd w:id="23"/>
      <w:proofErr w:type="spellEnd"/>
    </w:p>
    <w:p w:rsidR="007515AB" w:rsidRDefault="00547406" w:rsidP="00FA5599">
      <w:pPr>
        <w:pStyle w:val="5"/>
      </w:pPr>
      <w:r>
        <w:rPr>
          <w:rFonts w:hint="eastAsia"/>
        </w:rPr>
        <w:t>Description</w:t>
      </w:r>
      <w:r w:rsidR="00024439">
        <w:t>:</w:t>
      </w:r>
      <w:r w:rsidR="002D6910">
        <w:t xml:space="preserve"> </w:t>
      </w:r>
      <w:r w:rsidR="00FA5599" w:rsidRPr="00FA5599">
        <w:t>Contains a set of observed 3D points.</w:t>
      </w:r>
    </w:p>
    <w:p w:rsidR="007515AB" w:rsidRDefault="00547406" w:rsidP="007515AB">
      <w:pPr>
        <w:pStyle w:val="5"/>
      </w:pPr>
      <w:r>
        <w:rPr>
          <w:rFonts w:hint="eastAsia"/>
        </w:rPr>
        <w:t>Methods</w:t>
      </w:r>
      <w:r w:rsidR="00024439">
        <w:t>:</w:t>
      </w:r>
      <w:r w:rsidR="002D6910">
        <w:t xml:space="preserve"> </w:t>
      </w:r>
      <w:r w:rsidR="007515AB">
        <w:rPr>
          <w:rFonts w:hint="eastAsia"/>
        </w:rPr>
        <w:tab/>
      </w:r>
    </w:p>
    <w:p w:rsidR="007515AB" w:rsidRDefault="008B3EA1" w:rsidP="00B116D6">
      <w:pPr>
        <w:pStyle w:val="6"/>
      </w:pPr>
      <w:proofErr w:type="gramStart"/>
      <w:r w:rsidRPr="008B3EA1">
        <w:t>public</w:t>
      </w:r>
      <w:proofErr w:type="gramEnd"/>
      <w:r w:rsidRPr="008B3EA1">
        <w:t xml:space="preserve"> void </w:t>
      </w:r>
      <w:proofErr w:type="spellStart"/>
      <w:r w:rsidRPr="008B3EA1">
        <w:t>GetPoints</w:t>
      </w:r>
      <w:proofErr w:type="spellEnd"/>
      <w:r w:rsidRPr="008B3EA1">
        <w:t xml:space="preserve">(List&lt;Vector3&gt; </w:t>
      </w:r>
      <w:proofErr w:type="spellStart"/>
      <w:r w:rsidRPr="008B3EA1">
        <w:t>pointList</w:t>
      </w:r>
      <w:proofErr w:type="spellEnd"/>
      <w:r w:rsidRPr="008B3EA1">
        <w:t>)</w:t>
      </w:r>
    </w:p>
    <w:p w:rsidR="007515AB" w:rsidRDefault="00250471" w:rsidP="005107AA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 w:rsidR="002D6910">
        <w:t xml:space="preserve"> </w:t>
      </w:r>
      <w:r w:rsidR="008B3EA1">
        <w:t xml:space="preserve">Get </w:t>
      </w:r>
      <w:r w:rsidR="008B3EA1">
        <w:rPr>
          <w:rFonts w:hint="eastAsia"/>
        </w:rPr>
        <w:t>the point</w:t>
      </w:r>
      <w:r w:rsidR="008B3EA1">
        <w:t xml:space="preserve">s’ coordinate </w:t>
      </w:r>
      <w:r w:rsidR="008B3EA1">
        <w:rPr>
          <w:rFonts w:hint="eastAsia"/>
        </w:rPr>
        <w:t xml:space="preserve">in </w:t>
      </w:r>
      <w:r w:rsidR="008B3EA1">
        <w:t>unity world coordinate space</w:t>
      </w:r>
      <w:r w:rsidR="00FA5599">
        <w:t>.</w:t>
      </w:r>
      <w:r w:rsidR="008B3EA1">
        <w:t xml:space="preserve"> </w:t>
      </w:r>
    </w:p>
    <w:p w:rsidR="007515AB" w:rsidRDefault="007515AB" w:rsidP="00B116D6">
      <w:pPr>
        <w:pStyle w:val="6"/>
      </w:pPr>
      <w:proofErr w:type="gramStart"/>
      <w:r w:rsidRPr="00293DF7">
        <w:t>public</w:t>
      </w:r>
      <w:proofErr w:type="gramEnd"/>
      <w:r w:rsidRPr="00293DF7">
        <w:t xml:space="preserve"> long </w:t>
      </w:r>
      <w:proofErr w:type="spellStart"/>
      <w:r w:rsidRPr="00293DF7">
        <w:t>getTimestampNs</w:t>
      </w:r>
      <w:proofErr w:type="spellEnd"/>
      <w:r w:rsidRPr="00293DF7">
        <w:t>()</w:t>
      </w:r>
    </w:p>
    <w:p w:rsidR="007515AB" w:rsidRDefault="00250471" w:rsidP="003A76C4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 w:rsidR="002D6910">
        <w:t xml:space="preserve"> </w:t>
      </w:r>
      <w:r w:rsidR="007314AD" w:rsidRPr="007314AD">
        <w:t>Returns the timestamp in nanoseconds when this point cloud was observed.</w:t>
      </w:r>
    </w:p>
    <w:p w:rsidR="006E3429" w:rsidRDefault="006E3429" w:rsidP="00B116D6">
      <w:pPr>
        <w:pStyle w:val="6"/>
      </w:pPr>
      <w:proofErr w:type="gramStart"/>
      <w:r w:rsidRPr="006E3429">
        <w:rPr>
          <w:rFonts w:hint="eastAsia"/>
        </w:rPr>
        <w:t>public</w:t>
      </w:r>
      <w:proofErr w:type="gramEnd"/>
      <w:r w:rsidRPr="006E3429">
        <w:rPr>
          <w:rFonts w:hint="eastAsia"/>
        </w:rPr>
        <w:t xml:space="preserve"> void Release()</w:t>
      </w:r>
    </w:p>
    <w:p w:rsidR="006828B3" w:rsidRPr="007515AB" w:rsidRDefault="006828B3" w:rsidP="006828B3">
      <w:pPr>
        <w:pStyle w:val="7"/>
      </w:pPr>
      <w:r>
        <w:rPr>
          <w:rFonts w:hint="eastAsia"/>
        </w:rPr>
        <w:t>Illustration</w:t>
      </w:r>
      <w:r w:rsidR="00024439">
        <w:t>:</w:t>
      </w:r>
      <w:r>
        <w:t xml:space="preserve"> R</w:t>
      </w:r>
      <w:r w:rsidR="009266BF">
        <w:t xml:space="preserve">elease current </w:t>
      </w:r>
      <w:proofErr w:type="spellStart"/>
      <w:r w:rsidR="009266BF">
        <w:t>pointcloud</w:t>
      </w:r>
      <w:proofErr w:type="spellEnd"/>
      <w:r w:rsidR="009266BF">
        <w:t xml:space="preserve"> in case resource exhaust.</w:t>
      </w:r>
    </w:p>
    <w:p w:rsidR="008150E2" w:rsidRDefault="005A57E8" w:rsidP="008150E2">
      <w:pPr>
        <w:pStyle w:val="4"/>
      </w:pPr>
      <w:bookmarkStart w:id="24" w:name="_Toc513151577"/>
      <w:bookmarkStart w:id="25" w:name="_Toc530494163"/>
      <w:proofErr w:type="spellStart"/>
      <w:r w:rsidRPr="004914F2">
        <w:t>AREnvironmentalLight</w:t>
      </w:r>
      <w:bookmarkEnd w:id="24"/>
      <w:bookmarkEnd w:id="25"/>
      <w:proofErr w:type="spellEnd"/>
    </w:p>
    <w:p w:rsidR="003A76C4" w:rsidRDefault="00547406" w:rsidP="00F4315B">
      <w:pPr>
        <w:pStyle w:val="5"/>
      </w:pPr>
      <w:r>
        <w:rPr>
          <w:rFonts w:hint="eastAsia"/>
        </w:rPr>
        <w:t>Description</w:t>
      </w:r>
      <w:r w:rsidR="00024439">
        <w:t>:</w:t>
      </w:r>
      <w:r w:rsidR="002D6910">
        <w:t xml:space="preserve"> </w:t>
      </w:r>
      <w:r w:rsidR="00F4315B">
        <w:t>Inherit</w:t>
      </w:r>
      <w:r w:rsidR="00DE4234">
        <w:t>s</w:t>
      </w:r>
      <w:r w:rsidR="00F4315B">
        <w:t xml:space="preserve"> from </w:t>
      </w:r>
      <w:proofErr w:type="spellStart"/>
      <w:r w:rsidR="00F4315B" w:rsidRPr="00F4315B">
        <w:t>MonoBehaviour</w:t>
      </w:r>
      <w:proofErr w:type="spellEnd"/>
      <w:r w:rsidR="00F4315B">
        <w:t xml:space="preserve">. This class will set </w:t>
      </w:r>
      <w:r w:rsidR="00F4315B" w:rsidRPr="00F4315B">
        <w:rPr>
          <w:i/>
        </w:rPr>
        <w:t>_</w:t>
      </w:r>
      <w:proofErr w:type="spellStart"/>
      <w:r w:rsidR="00F4315B" w:rsidRPr="00F4315B">
        <w:rPr>
          <w:i/>
        </w:rPr>
        <w:t>GlobalLightEstimation</w:t>
      </w:r>
      <w:proofErr w:type="spellEnd"/>
      <w:r w:rsidR="00F4315B">
        <w:t xml:space="preserve"> as</w:t>
      </w:r>
      <w:r w:rsidR="00F4315B" w:rsidRPr="00F4315B">
        <w:t xml:space="preserve"> </w:t>
      </w:r>
      <w:r w:rsidR="00F4315B">
        <w:t xml:space="preserve">a global ambient light intensity. </w:t>
      </w:r>
      <w:r w:rsidR="007E7EC0">
        <w:t xml:space="preserve">Developers should use this global parameter in self-defined </w:t>
      </w:r>
      <w:proofErr w:type="spellStart"/>
      <w:r w:rsidR="007E7EC0">
        <w:t>shaders</w:t>
      </w:r>
      <w:proofErr w:type="spellEnd"/>
      <w:r w:rsidR="007E7EC0">
        <w:t>.</w:t>
      </w:r>
    </w:p>
    <w:p w:rsidR="00733491" w:rsidRDefault="00030BE6" w:rsidP="00030BE6">
      <w:pPr>
        <w:pStyle w:val="4"/>
      </w:pPr>
      <w:bookmarkStart w:id="26" w:name="_Toc530494164"/>
      <w:proofErr w:type="spellStart"/>
      <w:r w:rsidRPr="00030BE6">
        <w:t>ARCameraMetadataValue</w:t>
      </w:r>
      <w:bookmarkEnd w:id="26"/>
      <w:proofErr w:type="spellEnd"/>
    </w:p>
    <w:p w:rsidR="00030BE6" w:rsidRDefault="00030BE6" w:rsidP="00C76229">
      <w:pPr>
        <w:pStyle w:val="5"/>
      </w:pPr>
      <w:r w:rsidRPr="00030BE6">
        <w:t>Description</w:t>
      </w:r>
      <w:r w:rsidR="00024439">
        <w:t>:</w:t>
      </w:r>
      <w:r>
        <w:t xml:space="preserve"> </w:t>
      </w:r>
      <w:proofErr w:type="spellStart"/>
      <w:r w:rsidRPr="00030BE6">
        <w:t>Struct</w:t>
      </w:r>
      <w:proofErr w:type="spellEnd"/>
      <w:r w:rsidRPr="00030BE6">
        <w:t xml:space="preserve"> to contain camera metadata's value.</w:t>
      </w:r>
      <w:r w:rsidR="00C76229">
        <w:t xml:space="preserve"> Application should retrieve the data according to value type. </w:t>
      </w:r>
      <w:proofErr w:type="gramStart"/>
      <w:r w:rsidR="00C76229">
        <w:t>e.g</w:t>
      </w:r>
      <w:proofErr w:type="gramEnd"/>
      <w:r w:rsidR="00C76229">
        <w:t xml:space="preserve">. if </w:t>
      </w:r>
      <w:proofErr w:type="spellStart"/>
      <w:r w:rsidR="00C76229" w:rsidRPr="00C76229">
        <w:rPr>
          <w:i/>
        </w:rPr>
        <w:t>ValueType</w:t>
      </w:r>
      <w:proofErr w:type="spellEnd"/>
      <w:r w:rsidR="00C76229" w:rsidRPr="00C76229">
        <w:rPr>
          <w:i/>
        </w:rPr>
        <w:t xml:space="preserve">== </w:t>
      </w:r>
      <w:proofErr w:type="spellStart"/>
      <w:r w:rsidR="00C76229" w:rsidRPr="00C76229">
        <w:rPr>
          <w:i/>
        </w:rPr>
        <w:t>typeof</w:t>
      </w:r>
      <w:proofErr w:type="spellEnd"/>
      <w:r w:rsidR="00C76229" w:rsidRPr="00C76229">
        <w:rPr>
          <w:i/>
        </w:rPr>
        <w:t>(byte)</w:t>
      </w:r>
      <w:r w:rsidR="00C76229">
        <w:t xml:space="preserve">, you should use </w:t>
      </w:r>
      <w:proofErr w:type="spellStart"/>
      <w:r w:rsidR="00C76229" w:rsidRPr="00C76229">
        <w:t>ARCameraMetadataValue.AsByte</w:t>
      </w:r>
      <w:proofErr w:type="spellEnd"/>
      <w:r w:rsidR="00C76229" w:rsidRPr="00C76229">
        <w:t>()</w:t>
      </w:r>
      <w:r w:rsidR="00C76229">
        <w:t xml:space="preserve"> .</w:t>
      </w:r>
    </w:p>
    <w:p w:rsidR="00C76229" w:rsidRDefault="00C76229" w:rsidP="00C76229">
      <w:pPr>
        <w:pStyle w:val="5"/>
      </w:pPr>
      <w:r>
        <w:t>Methods</w:t>
      </w:r>
      <w:r w:rsidR="00024439">
        <w:t>:</w:t>
      </w:r>
    </w:p>
    <w:p w:rsidR="00C76229" w:rsidRDefault="00C76229" w:rsidP="00B116D6">
      <w:pPr>
        <w:pStyle w:val="6"/>
      </w:pPr>
      <w:proofErr w:type="gramStart"/>
      <w:r w:rsidRPr="00590102">
        <w:t>public</w:t>
      </w:r>
      <w:proofErr w:type="gramEnd"/>
      <w:r w:rsidRPr="00590102">
        <w:t xml:space="preserve"> Type </w:t>
      </w:r>
      <w:proofErr w:type="spellStart"/>
      <w:r w:rsidRPr="00590102">
        <w:t>ValueType</w:t>
      </w:r>
      <w:proofErr w:type="spellEnd"/>
    </w:p>
    <w:p w:rsidR="00C76229" w:rsidRDefault="00C76229" w:rsidP="00C76229">
      <w:pPr>
        <w:pStyle w:val="7"/>
      </w:pPr>
      <w:r>
        <w:rPr>
          <w:rFonts w:hint="eastAsia"/>
        </w:rPr>
        <w:t>Illustration</w:t>
      </w:r>
      <w:r w:rsidR="00024439">
        <w:t>:</w:t>
      </w:r>
      <w:r>
        <w:t xml:space="preserve"> </w:t>
      </w:r>
      <w:r w:rsidR="00BA7E7D">
        <w:t xml:space="preserve">The type of </w:t>
      </w:r>
      <w:proofErr w:type="gramStart"/>
      <w:r w:rsidR="00BA7E7D">
        <w:t>meta</w:t>
      </w:r>
      <w:proofErr w:type="gramEnd"/>
      <w:r w:rsidR="00BA7E7D">
        <w:t xml:space="preserve"> data value</w:t>
      </w:r>
      <w:r w:rsidR="00024439">
        <w:t>.</w:t>
      </w:r>
    </w:p>
    <w:p w:rsidR="00C76229" w:rsidRDefault="00C76229" w:rsidP="00B116D6">
      <w:pPr>
        <w:pStyle w:val="6"/>
      </w:pPr>
      <w:proofErr w:type="gramStart"/>
      <w:r w:rsidRPr="00221C7E">
        <w:t>public</w:t>
      </w:r>
      <w:proofErr w:type="gramEnd"/>
      <w:r w:rsidRPr="00221C7E">
        <w:t xml:space="preserve"> </w:t>
      </w:r>
      <w:proofErr w:type="spellStart"/>
      <w:r w:rsidRPr="00221C7E">
        <w:t>sbyte</w:t>
      </w:r>
      <w:proofErr w:type="spellEnd"/>
      <w:r w:rsidRPr="00221C7E">
        <w:t xml:space="preserve"> </w:t>
      </w:r>
      <w:proofErr w:type="spellStart"/>
      <w:r w:rsidRPr="00221C7E">
        <w:t>AsByte</w:t>
      </w:r>
      <w:proofErr w:type="spellEnd"/>
      <w:r w:rsidRPr="00221C7E">
        <w:t>()</w:t>
      </w:r>
    </w:p>
    <w:p w:rsidR="00C76229" w:rsidRDefault="00C76229" w:rsidP="00C76229">
      <w:pPr>
        <w:pStyle w:val="7"/>
      </w:pPr>
      <w:r>
        <w:rPr>
          <w:rFonts w:hint="eastAsia"/>
        </w:rPr>
        <w:t>Illustration</w:t>
      </w:r>
      <w:r w:rsidR="00024439">
        <w:t>:</w:t>
      </w:r>
      <w:r w:rsidR="009B50D6">
        <w:t xml:space="preserve"> </w:t>
      </w:r>
      <w:r w:rsidR="009D6B20">
        <w:t>Retrieve the byte value.</w:t>
      </w:r>
    </w:p>
    <w:p w:rsidR="00C76229" w:rsidRDefault="00C76229" w:rsidP="00B116D6">
      <w:pPr>
        <w:pStyle w:val="6"/>
      </w:pPr>
      <w:proofErr w:type="gramStart"/>
      <w:r w:rsidRPr="00221C7E">
        <w:t>public</w:t>
      </w:r>
      <w:proofErr w:type="gramEnd"/>
      <w:r w:rsidRPr="00221C7E">
        <w:t xml:space="preserve"> </w:t>
      </w:r>
      <w:proofErr w:type="spellStart"/>
      <w:r w:rsidRPr="00221C7E">
        <w:t>int</w:t>
      </w:r>
      <w:proofErr w:type="spellEnd"/>
      <w:r w:rsidRPr="00221C7E">
        <w:t xml:space="preserve"> </w:t>
      </w:r>
      <w:proofErr w:type="spellStart"/>
      <w:r w:rsidRPr="00221C7E">
        <w:t>AsInt</w:t>
      </w:r>
      <w:proofErr w:type="spellEnd"/>
      <w:r w:rsidRPr="00221C7E">
        <w:t>()</w:t>
      </w:r>
    </w:p>
    <w:p w:rsidR="00C76229" w:rsidRDefault="00C76229" w:rsidP="00C76229">
      <w:pPr>
        <w:pStyle w:val="7"/>
      </w:pPr>
      <w:r>
        <w:rPr>
          <w:rFonts w:hint="eastAsia"/>
        </w:rPr>
        <w:t>Illustration</w:t>
      </w:r>
      <w:r w:rsidR="00024439">
        <w:t>:</w:t>
      </w:r>
      <w:r w:rsidR="009D6B20" w:rsidRPr="009D6B20">
        <w:t xml:space="preserve"> </w:t>
      </w:r>
      <w:r w:rsidR="009D6B20">
        <w:t xml:space="preserve">Retrieve the </w:t>
      </w:r>
      <w:proofErr w:type="spellStart"/>
      <w:proofErr w:type="gramStart"/>
      <w:r w:rsidR="009D6B20">
        <w:t>int</w:t>
      </w:r>
      <w:proofErr w:type="spellEnd"/>
      <w:r w:rsidR="009D6B20">
        <w:t xml:space="preserve">  value</w:t>
      </w:r>
      <w:proofErr w:type="gramEnd"/>
      <w:r w:rsidR="009D6B20">
        <w:t>.</w:t>
      </w:r>
    </w:p>
    <w:p w:rsidR="00C76229" w:rsidRDefault="00C76229" w:rsidP="00B116D6">
      <w:pPr>
        <w:pStyle w:val="6"/>
      </w:pPr>
      <w:proofErr w:type="gramStart"/>
      <w:r w:rsidRPr="00221C7E">
        <w:t>public</w:t>
      </w:r>
      <w:proofErr w:type="gramEnd"/>
      <w:r w:rsidRPr="00221C7E">
        <w:t xml:space="preserve"> float </w:t>
      </w:r>
      <w:proofErr w:type="spellStart"/>
      <w:r w:rsidRPr="00221C7E">
        <w:t>AsFloat</w:t>
      </w:r>
      <w:proofErr w:type="spellEnd"/>
      <w:r w:rsidRPr="00221C7E">
        <w:t>()</w:t>
      </w:r>
    </w:p>
    <w:p w:rsidR="00C76229" w:rsidRDefault="00C76229" w:rsidP="00C76229">
      <w:pPr>
        <w:pStyle w:val="7"/>
      </w:pPr>
      <w:r>
        <w:rPr>
          <w:rFonts w:hint="eastAsia"/>
        </w:rPr>
        <w:t>Illustration</w:t>
      </w:r>
      <w:r w:rsidR="00024439">
        <w:t>:</w:t>
      </w:r>
      <w:r w:rsidR="009D6B20" w:rsidRPr="009D6B20">
        <w:t xml:space="preserve"> </w:t>
      </w:r>
      <w:r w:rsidR="009D6B20">
        <w:t>Retrieve the float value.</w:t>
      </w:r>
    </w:p>
    <w:p w:rsidR="00C76229" w:rsidRDefault="00C76229" w:rsidP="00B116D6">
      <w:pPr>
        <w:pStyle w:val="6"/>
      </w:pPr>
      <w:proofErr w:type="gramStart"/>
      <w:r w:rsidRPr="00221C7E">
        <w:lastRenderedPageBreak/>
        <w:t>public</w:t>
      </w:r>
      <w:proofErr w:type="gramEnd"/>
      <w:r w:rsidRPr="00221C7E">
        <w:t xml:space="preserve"> long </w:t>
      </w:r>
      <w:proofErr w:type="spellStart"/>
      <w:r w:rsidRPr="00221C7E">
        <w:t>AsLong</w:t>
      </w:r>
      <w:proofErr w:type="spellEnd"/>
      <w:r w:rsidRPr="00221C7E">
        <w:t>()</w:t>
      </w:r>
    </w:p>
    <w:p w:rsidR="00C76229" w:rsidRDefault="00C76229" w:rsidP="00C76229">
      <w:pPr>
        <w:pStyle w:val="7"/>
      </w:pPr>
      <w:r>
        <w:rPr>
          <w:rFonts w:hint="eastAsia"/>
        </w:rPr>
        <w:t>Illustration</w:t>
      </w:r>
      <w:r w:rsidR="00024439">
        <w:t>:</w:t>
      </w:r>
      <w:r w:rsidR="009D6B20" w:rsidRPr="009D6B20">
        <w:t xml:space="preserve"> </w:t>
      </w:r>
      <w:r w:rsidR="009D6B20">
        <w:t xml:space="preserve">Retrieve the </w:t>
      </w:r>
      <w:proofErr w:type="gramStart"/>
      <w:r w:rsidR="009D6B20">
        <w:t>long  value</w:t>
      </w:r>
      <w:proofErr w:type="gramEnd"/>
      <w:r w:rsidR="009D6B20">
        <w:t>.</w:t>
      </w:r>
    </w:p>
    <w:p w:rsidR="00C76229" w:rsidRDefault="00C76229" w:rsidP="00B116D6">
      <w:pPr>
        <w:pStyle w:val="6"/>
      </w:pPr>
      <w:proofErr w:type="gramStart"/>
      <w:r w:rsidRPr="00221C7E">
        <w:t>public</w:t>
      </w:r>
      <w:proofErr w:type="gramEnd"/>
      <w:r w:rsidRPr="00221C7E">
        <w:t xml:space="preserve"> double </w:t>
      </w:r>
      <w:proofErr w:type="spellStart"/>
      <w:r w:rsidRPr="00221C7E">
        <w:t>AsDouble</w:t>
      </w:r>
      <w:proofErr w:type="spellEnd"/>
      <w:r w:rsidRPr="00221C7E">
        <w:t>()</w:t>
      </w:r>
    </w:p>
    <w:p w:rsidR="00C76229" w:rsidRDefault="00C76229" w:rsidP="00C76229">
      <w:pPr>
        <w:pStyle w:val="7"/>
      </w:pPr>
      <w:r>
        <w:rPr>
          <w:rFonts w:hint="eastAsia"/>
        </w:rPr>
        <w:t>Illustration</w:t>
      </w:r>
      <w:r w:rsidR="00024439">
        <w:t>:</w:t>
      </w:r>
      <w:r w:rsidR="005C506F" w:rsidRPr="005C506F">
        <w:t xml:space="preserve"> </w:t>
      </w:r>
      <w:r w:rsidR="005C506F">
        <w:t>Retrieve the double value.</w:t>
      </w:r>
    </w:p>
    <w:p w:rsidR="00C76229" w:rsidRDefault="00C76229" w:rsidP="00B116D6">
      <w:pPr>
        <w:pStyle w:val="6"/>
      </w:pPr>
      <w:proofErr w:type="gramStart"/>
      <w:r w:rsidRPr="00221C7E">
        <w:t>public</w:t>
      </w:r>
      <w:proofErr w:type="gramEnd"/>
      <w:r w:rsidRPr="00221C7E">
        <w:t xml:space="preserve"> </w:t>
      </w:r>
      <w:proofErr w:type="spellStart"/>
      <w:r w:rsidRPr="00221C7E">
        <w:t>ARCameraMetadataRational</w:t>
      </w:r>
      <w:proofErr w:type="spellEnd"/>
      <w:r w:rsidRPr="00221C7E">
        <w:t xml:space="preserve"> </w:t>
      </w:r>
      <w:proofErr w:type="spellStart"/>
      <w:r w:rsidRPr="00221C7E">
        <w:t>AsRational</w:t>
      </w:r>
      <w:proofErr w:type="spellEnd"/>
      <w:r w:rsidRPr="00221C7E">
        <w:t>()</w:t>
      </w:r>
    </w:p>
    <w:p w:rsidR="006C1F11" w:rsidRDefault="00C76229" w:rsidP="006C1F11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 w:rsidR="00AE7E71" w:rsidRPr="00AE7E71">
        <w:t xml:space="preserve"> </w:t>
      </w:r>
      <w:r w:rsidR="00AE7E71">
        <w:t>Retrieve the rational value</w:t>
      </w:r>
      <w:proofErr w:type="gramStart"/>
      <w:r w:rsidR="00AE7E71">
        <w:t>.</w:t>
      </w:r>
      <w:r w:rsidR="00024439">
        <w:t>.</w:t>
      </w:r>
      <w:proofErr w:type="gramEnd"/>
    </w:p>
    <w:p w:rsidR="00C76229" w:rsidRPr="00C76229" w:rsidRDefault="00C76229" w:rsidP="00920578">
      <w:pPr>
        <w:pStyle w:val="7"/>
        <w:numPr>
          <w:ilvl w:val="0"/>
          <w:numId w:val="0"/>
        </w:numPr>
        <w:ind w:left="1134"/>
      </w:pPr>
      <w:proofErr w:type="spellStart"/>
      <w:proofErr w:type="gramStart"/>
      <w:r>
        <w:t>struct</w:t>
      </w:r>
      <w:proofErr w:type="spellEnd"/>
      <w:proofErr w:type="gramEnd"/>
      <w:r>
        <w:t xml:space="preserve"> </w:t>
      </w:r>
      <w:proofErr w:type="spellStart"/>
      <w:r>
        <w:t>ARCameraMetadataRational</w:t>
      </w:r>
      <w:proofErr w:type="spellEnd"/>
      <w:r>
        <w:t xml:space="preserve"> { public </w:t>
      </w:r>
      <w:proofErr w:type="spellStart"/>
      <w:r>
        <w:t>int</w:t>
      </w:r>
      <w:proofErr w:type="spellEnd"/>
      <w:r>
        <w:t xml:space="preserve"> Numerator</w:t>
      </w:r>
      <w:r w:rsidR="00024439">
        <w:t>;</w:t>
      </w:r>
      <w:r>
        <w:t xml:space="preserve">  public </w:t>
      </w:r>
      <w:proofErr w:type="spellStart"/>
      <w:r>
        <w:t>int</w:t>
      </w:r>
      <w:proofErr w:type="spellEnd"/>
      <w:r>
        <w:t xml:space="preserve"> Denominator</w:t>
      </w:r>
      <w:r w:rsidR="00024439">
        <w:t>;</w:t>
      </w:r>
      <w:r>
        <w:t xml:space="preserve"> }</w:t>
      </w:r>
    </w:p>
    <w:p w:rsidR="00095422" w:rsidRPr="00095422" w:rsidRDefault="00E73C28" w:rsidP="00E73C28">
      <w:pPr>
        <w:pStyle w:val="3"/>
      </w:pPr>
      <w:bookmarkStart w:id="27" w:name="_Toc530494165"/>
      <w:r>
        <w:t>F</w:t>
      </w:r>
      <w:r w:rsidRPr="00E73C28">
        <w:t>unctionality class</w:t>
      </w:r>
      <w:bookmarkEnd w:id="27"/>
    </w:p>
    <w:p w:rsidR="00BE3D65" w:rsidRDefault="00BE3D65" w:rsidP="00BE3D65">
      <w:pPr>
        <w:pStyle w:val="4"/>
      </w:pPr>
      <w:bookmarkStart w:id="28" w:name="_Toc530494166"/>
      <w:proofErr w:type="spellStart"/>
      <w:r w:rsidRPr="00BE3D65">
        <w:t>AREnginesSelector</w:t>
      </w:r>
      <w:bookmarkEnd w:id="28"/>
      <w:proofErr w:type="spellEnd"/>
    </w:p>
    <w:p w:rsidR="00BE3D65" w:rsidRDefault="00BE3D65" w:rsidP="00BE3D65">
      <w:pPr>
        <w:pStyle w:val="5"/>
      </w:pPr>
      <w:r>
        <w:rPr>
          <w:rFonts w:hint="eastAsia"/>
        </w:rPr>
        <w:t>Description</w:t>
      </w:r>
      <w:r w:rsidR="00024439">
        <w:t>:</w:t>
      </w:r>
      <w:r>
        <w:t xml:space="preserve"> Used to query the supported engines, Huawei AR Engine or </w:t>
      </w:r>
      <w:proofErr w:type="spellStart"/>
      <w:r>
        <w:t>ARCore</w:t>
      </w:r>
      <w:proofErr w:type="spellEnd"/>
      <w:r>
        <w:t xml:space="preserve">. Also, you can set and get </w:t>
      </w:r>
      <w:r w:rsidR="0099120D">
        <w:t>the engine at the running time</w:t>
      </w:r>
      <w:r>
        <w:t>.</w:t>
      </w:r>
      <w:r w:rsidR="006C06B0">
        <w:t xml:space="preserve"> </w:t>
      </w:r>
      <w:r w:rsidR="001A6C32" w:rsidRPr="00DC7797">
        <w:rPr>
          <w:color w:val="FF0000"/>
        </w:rPr>
        <w:t>If</w:t>
      </w:r>
      <w:r w:rsidR="006C06B0" w:rsidRPr="00DC7797">
        <w:rPr>
          <w:color w:val="FF0000"/>
        </w:rPr>
        <w:t xml:space="preserve"> you do not want to switch engines, just skip this</w:t>
      </w:r>
      <w:r w:rsidR="00E04973" w:rsidRPr="00DC7797">
        <w:rPr>
          <w:color w:val="FF0000"/>
        </w:rPr>
        <w:t xml:space="preserve"> class</w:t>
      </w:r>
      <w:r w:rsidR="006C06B0" w:rsidRPr="00DC7797">
        <w:rPr>
          <w:color w:val="FF0000"/>
        </w:rPr>
        <w:t xml:space="preserve"> and the default engine is Huawei AR Engine.</w:t>
      </w:r>
    </w:p>
    <w:p w:rsidR="006C06B0" w:rsidRDefault="006C06B0" w:rsidP="006C06B0">
      <w:pPr>
        <w:pStyle w:val="5"/>
      </w:pPr>
      <w:r>
        <w:t>Methods</w:t>
      </w:r>
      <w:r w:rsidR="00024439">
        <w:t>:</w:t>
      </w:r>
    </w:p>
    <w:p w:rsidR="006C06B0" w:rsidRDefault="006C06B0" w:rsidP="00B116D6">
      <w:pPr>
        <w:pStyle w:val="6"/>
      </w:pPr>
      <w:proofErr w:type="gramStart"/>
      <w:r w:rsidRPr="006C06B0">
        <w:rPr>
          <w:rFonts w:hint="eastAsia"/>
        </w:rPr>
        <w:t>public</w:t>
      </w:r>
      <w:proofErr w:type="gramEnd"/>
      <w:r w:rsidRPr="006C06B0">
        <w:rPr>
          <w:rFonts w:hint="eastAsia"/>
        </w:rPr>
        <w:t xml:space="preserve"> static </w:t>
      </w:r>
      <w:proofErr w:type="spellStart"/>
      <w:r w:rsidRPr="006C06B0">
        <w:rPr>
          <w:rFonts w:hint="eastAsia"/>
        </w:rPr>
        <w:t>AREnginesSelector</w:t>
      </w:r>
      <w:proofErr w:type="spellEnd"/>
      <w:r w:rsidRPr="006C06B0">
        <w:rPr>
          <w:rFonts w:hint="eastAsia"/>
        </w:rPr>
        <w:t xml:space="preserve"> Instance</w:t>
      </w:r>
    </w:p>
    <w:p w:rsidR="00DC7797" w:rsidRDefault="00DC7797" w:rsidP="00D94665">
      <w:pPr>
        <w:pStyle w:val="7"/>
      </w:pPr>
      <w:r>
        <w:rPr>
          <w:rFonts w:hint="eastAsia"/>
        </w:rPr>
        <w:t>Illustration</w:t>
      </w:r>
      <w:r w:rsidR="00024439">
        <w:t>:</w:t>
      </w:r>
      <w:r>
        <w:t xml:space="preserve"> </w:t>
      </w:r>
      <w:r w:rsidR="00944B1C">
        <w:t>S</w:t>
      </w:r>
      <w:r w:rsidR="00D94665" w:rsidRPr="00D94665">
        <w:t>ingleton</w:t>
      </w:r>
      <w:r w:rsidR="00D94665">
        <w:t xml:space="preserve"> of the class.</w:t>
      </w:r>
    </w:p>
    <w:p w:rsidR="006C06B0" w:rsidRDefault="00DC7797" w:rsidP="00B116D6">
      <w:pPr>
        <w:pStyle w:val="6"/>
      </w:pPr>
      <w:bookmarkStart w:id="29" w:name="_public_AREnginesAvaliblity_CheckDev"/>
      <w:bookmarkEnd w:id="29"/>
      <w:proofErr w:type="gramStart"/>
      <w:r w:rsidRPr="00DC7797">
        <w:rPr>
          <w:rFonts w:hint="eastAsia"/>
        </w:rPr>
        <w:t>public</w:t>
      </w:r>
      <w:proofErr w:type="gramEnd"/>
      <w:r w:rsidRPr="00DC7797">
        <w:rPr>
          <w:rFonts w:hint="eastAsia"/>
        </w:rPr>
        <w:t xml:space="preserve"> </w:t>
      </w:r>
      <w:proofErr w:type="spellStart"/>
      <w:r w:rsidRPr="00DC7797">
        <w:rPr>
          <w:rFonts w:hint="eastAsia"/>
        </w:rPr>
        <w:t>AREnginesAvaliblity</w:t>
      </w:r>
      <w:proofErr w:type="spellEnd"/>
      <w:r w:rsidRPr="00DC7797">
        <w:rPr>
          <w:rFonts w:hint="eastAsia"/>
        </w:rPr>
        <w:t xml:space="preserve"> </w:t>
      </w:r>
      <w:proofErr w:type="spellStart"/>
      <w:r w:rsidRPr="00DC7797">
        <w:rPr>
          <w:rFonts w:hint="eastAsia"/>
        </w:rPr>
        <w:t>CheckDeviceExecuteAbility</w:t>
      </w:r>
      <w:proofErr w:type="spellEnd"/>
      <w:r w:rsidRPr="00DC7797">
        <w:rPr>
          <w:rFonts w:hint="eastAsia"/>
        </w:rPr>
        <w:t>()</w:t>
      </w:r>
    </w:p>
    <w:p w:rsidR="00944B1C" w:rsidRDefault="00944B1C" w:rsidP="00944B1C">
      <w:pPr>
        <w:pStyle w:val="7"/>
      </w:pPr>
      <w:r w:rsidRPr="00944B1C">
        <w:t>Illustration</w:t>
      </w:r>
      <w:r w:rsidR="00024439">
        <w:t>:</w:t>
      </w:r>
      <w:r w:rsidR="003C7709">
        <w:t xml:space="preserve"> Used to check the supported engines through the internet.</w:t>
      </w:r>
    </w:p>
    <w:tbl>
      <w:tblPr>
        <w:tblStyle w:val="affc"/>
        <w:tblW w:w="0" w:type="auto"/>
        <w:tblInd w:w="1134" w:type="dxa"/>
        <w:tblLook w:val="04A0" w:firstRow="1" w:lastRow="0" w:firstColumn="1" w:lastColumn="0" w:noHBand="0" w:noVBand="1"/>
      </w:tblPr>
      <w:tblGrid>
        <w:gridCol w:w="4365"/>
        <w:gridCol w:w="3511"/>
      </w:tblGrid>
      <w:tr w:rsidR="00794328" w:rsidRPr="002E4D85" w:rsidTr="00225982">
        <w:tc>
          <w:tcPr>
            <w:tcW w:w="4365" w:type="dxa"/>
          </w:tcPr>
          <w:p w:rsidR="00794328" w:rsidRPr="002E4D85" w:rsidRDefault="00794328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b/>
                <w:sz w:val="18"/>
              </w:rPr>
            </w:pPr>
            <w:proofErr w:type="spellStart"/>
            <w:r w:rsidRPr="002E4D85">
              <w:rPr>
                <w:b/>
                <w:sz w:val="18"/>
              </w:rPr>
              <w:t>AREnginesAvaliblity</w:t>
            </w:r>
            <w:proofErr w:type="spellEnd"/>
          </w:p>
        </w:tc>
        <w:tc>
          <w:tcPr>
            <w:tcW w:w="3511" w:type="dxa"/>
          </w:tcPr>
          <w:p w:rsidR="00794328" w:rsidRPr="002E4D85" w:rsidRDefault="002E4D85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2E4D85">
              <w:rPr>
                <w:b/>
                <w:sz w:val="18"/>
              </w:rPr>
              <w:t>Description</w:t>
            </w:r>
          </w:p>
        </w:tc>
      </w:tr>
      <w:tr w:rsidR="00794328" w:rsidRPr="002E4D85" w:rsidTr="00225982">
        <w:tc>
          <w:tcPr>
            <w:tcW w:w="4365" w:type="dxa"/>
          </w:tcPr>
          <w:p w:rsidR="00794328" w:rsidRPr="002E4D85" w:rsidRDefault="00794328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2E4D85">
              <w:rPr>
                <w:sz w:val="18"/>
              </w:rPr>
              <w:t>NONE_SUPPORTED</w:t>
            </w:r>
          </w:p>
        </w:tc>
        <w:tc>
          <w:tcPr>
            <w:tcW w:w="3511" w:type="dxa"/>
            <w:shd w:val="clear" w:color="auto" w:fill="auto"/>
          </w:tcPr>
          <w:p w:rsidR="00794328" w:rsidRPr="002E4D85" w:rsidRDefault="00AA205D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2E4D85">
              <w:rPr>
                <w:rFonts w:hint="eastAsia"/>
                <w:sz w:val="18"/>
              </w:rPr>
              <w:t>N</w:t>
            </w:r>
            <w:r w:rsidRPr="002E4D85">
              <w:rPr>
                <w:sz w:val="18"/>
              </w:rPr>
              <w:t>one Engines are supported.</w:t>
            </w:r>
          </w:p>
        </w:tc>
      </w:tr>
      <w:tr w:rsidR="00794328" w:rsidRPr="002E4D85" w:rsidTr="00225982">
        <w:tc>
          <w:tcPr>
            <w:tcW w:w="4365" w:type="dxa"/>
          </w:tcPr>
          <w:p w:rsidR="00794328" w:rsidRPr="002E4D85" w:rsidRDefault="00794328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2E4D85">
              <w:rPr>
                <w:sz w:val="18"/>
              </w:rPr>
              <w:t>HUAWEI_AR_ENGINE</w:t>
            </w:r>
          </w:p>
        </w:tc>
        <w:tc>
          <w:tcPr>
            <w:tcW w:w="3511" w:type="dxa"/>
          </w:tcPr>
          <w:p w:rsidR="00794328" w:rsidRPr="002E4D85" w:rsidRDefault="00794328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2E4D85">
              <w:rPr>
                <w:rFonts w:hint="eastAsia"/>
                <w:sz w:val="18"/>
              </w:rPr>
              <w:t>HUAWEI AR E</w:t>
            </w:r>
            <w:r w:rsidRPr="002E4D85">
              <w:rPr>
                <w:sz w:val="18"/>
              </w:rPr>
              <w:t>ngine</w:t>
            </w:r>
            <w:r w:rsidR="00AA205D" w:rsidRPr="002E4D85">
              <w:rPr>
                <w:sz w:val="18"/>
              </w:rPr>
              <w:t xml:space="preserve"> is</w:t>
            </w:r>
            <w:r w:rsidRPr="002E4D85">
              <w:rPr>
                <w:sz w:val="18"/>
              </w:rPr>
              <w:t xml:space="preserve"> supported.</w:t>
            </w:r>
          </w:p>
        </w:tc>
      </w:tr>
      <w:tr w:rsidR="00794328" w:rsidRPr="002E4D85" w:rsidTr="00225982">
        <w:tc>
          <w:tcPr>
            <w:tcW w:w="4365" w:type="dxa"/>
          </w:tcPr>
          <w:p w:rsidR="00794328" w:rsidRPr="002E4D85" w:rsidRDefault="00794328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2E4D85">
              <w:rPr>
                <w:sz w:val="18"/>
              </w:rPr>
              <w:t>GOOGLE_AR_CORE</w:t>
            </w:r>
          </w:p>
        </w:tc>
        <w:tc>
          <w:tcPr>
            <w:tcW w:w="3511" w:type="dxa"/>
          </w:tcPr>
          <w:p w:rsidR="00794328" w:rsidRPr="002E4D85" w:rsidRDefault="00794328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proofErr w:type="spellStart"/>
            <w:r w:rsidRPr="002E4D85">
              <w:rPr>
                <w:sz w:val="18"/>
              </w:rPr>
              <w:t>ARCore</w:t>
            </w:r>
            <w:proofErr w:type="spellEnd"/>
            <w:r w:rsidR="00AA205D" w:rsidRPr="002E4D85">
              <w:rPr>
                <w:sz w:val="18"/>
              </w:rPr>
              <w:t xml:space="preserve"> is supported.</w:t>
            </w:r>
          </w:p>
        </w:tc>
      </w:tr>
      <w:tr w:rsidR="00794328" w:rsidRPr="002E4D85" w:rsidTr="00225982">
        <w:tc>
          <w:tcPr>
            <w:tcW w:w="4365" w:type="dxa"/>
          </w:tcPr>
          <w:p w:rsidR="00794328" w:rsidRPr="002E4D85" w:rsidRDefault="00794328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2E4D85">
              <w:rPr>
                <w:sz w:val="18"/>
              </w:rPr>
              <w:t>ALL_SUPPORTED</w:t>
            </w:r>
          </w:p>
        </w:tc>
        <w:tc>
          <w:tcPr>
            <w:tcW w:w="3511" w:type="dxa"/>
          </w:tcPr>
          <w:p w:rsidR="00794328" w:rsidRPr="002E4D85" w:rsidRDefault="00AA205D" w:rsidP="00225982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2E4D85">
              <w:rPr>
                <w:rFonts w:hint="eastAsia"/>
                <w:sz w:val="18"/>
              </w:rPr>
              <w:t>B</w:t>
            </w:r>
            <w:r w:rsidRPr="002E4D85">
              <w:rPr>
                <w:sz w:val="18"/>
              </w:rPr>
              <w:t>oth engines are supported.</w:t>
            </w:r>
          </w:p>
        </w:tc>
      </w:tr>
    </w:tbl>
    <w:p w:rsidR="00794328" w:rsidRDefault="00794328" w:rsidP="00524699"/>
    <w:p w:rsidR="00DC7797" w:rsidRDefault="00DC7797" w:rsidP="00B116D6">
      <w:pPr>
        <w:pStyle w:val="6"/>
      </w:pPr>
      <w:proofErr w:type="gramStart"/>
      <w:r w:rsidRPr="00DC7797">
        <w:rPr>
          <w:rFonts w:hint="eastAsia"/>
        </w:rPr>
        <w:t>public</w:t>
      </w:r>
      <w:proofErr w:type="gramEnd"/>
      <w:r w:rsidRPr="00DC7797">
        <w:rPr>
          <w:rFonts w:hint="eastAsia"/>
        </w:rPr>
        <w:t xml:space="preserve"> </w:t>
      </w:r>
      <w:proofErr w:type="spellStart"/>
      <w:r w:rsidRPr="00DC7797">
        <w:rPr>
          <w:rFonts w:hint="eastAsia"/>
        </w:rPr>
        <w:t>AREnginesType</w:t>
      </w:r>
      <w:proofErr w:type="spellEnd"/>
      <w:r w:rsidRPr="00DC7797">
        <w:rPr>
          <w:rFonts w:hint="eastAsia"/>
        </w:rPr>
        <w:t xml:space="preserve"> </w:t>
      </w:r>
      <w:proofErr w:type="spellStart"/>
      <w:r w:rsidRPr="00DC7797">
        <w:rPr>
          <w:rFonts w:hint="eastAsia"/>
        </w:rPr>
        <w:t>SetAREngine</w:t>
      </w:r>
      <w:proofErr w:type="spellEnd"/>
      <w:r w:rsidRPr="00DC7797">
        <w:rPr>
          <w:rFonts w:hint="eastAsia"/>
        </w:rPr>
        <w:t>(</w:t>
      </w:r>
      <w:proofErr w:type="spellStart"/>
      <w:r w:rsidRPr="00DC7797">
        <w:rPr>
          <w:rFonts w:hint="eastAsia"/>
        </w:rPr>
        <w:t>AREnginesType</w:t>
      </w:r>
      <w:proofErr w:type="spellEnd"/>
      <w:r w:rsidRPr="00DC7797">
        <w:rPr>
          <w:rFonts w:hint="eastAsia"/>
        </w:rPr>
        <w:t xml:space="preserve"> executor)</w:t>
      </w:r>
    </w:p>
    <w:p w:rsidR="00524699" w:rsidRDefault="00524699" w:rsidP="006C5D35">
      <w:pPr>
        <w:pStyle w:val="7"/>
      </w:pPr>
      <w:r w:rsidRPr="00944B1C">
        <w:t>Illustration</w:t>
      </w:r>
      <w:r w:rsidR="00024439">
        <w:t>:</w:t>
      </w:r>
      <w:r w:rsidR="00225982">
        <w:t xml:space="preserve"> Set the running time engine.</w:t>
      </w:r>
      <w:r w:rsidR="005867EA">
        <w:t xml:space="preserve"> Th</w:t>
      </w:r>
      <w:r w:rsidR="005867EA">
        <w:rPr>
          <w:rFonts w:hint="eastAsia"/>
        </w:rPr>
        <w:t>e return value the engine that is actually used.</w:t>
      </w:r>
      <w:r w:rsidR="006C5D35">
        <w:t xml:space="preserve"> Note</w:t>
      </w:r>
      <w:r w:rsidR="00024439">
        <w:t>:</w:t>
      </w:r>
      <w:r w:rsidR="006C5D35">
        <w:t xml:space="preserve"> </w:t>
      </w:r>
      <w:hyperlink w:anchor="_public_AREnginesAvaliblity_CheckDev" w:history="1">
        <w:r w:rsidR="006C5D35" w:rsidRPr="00FF6475">
          <w:rPr>
            <w:rStyle w:val="affa"/>
            <w:i/>
          </w:rPr>
          <w:t>CheckDeviceExecuteAbility</w:t>
        </w:r>
      </w:hyperlink>
      <w:r w:rsidR="00104AD8">
        <w:rPr>
          <w:i/>
        </w:rPr>
        <w:t xml:space="preserve"> </w:t>
      </w:r>
      <w:r w:rsidR="00104AD8">
        <w:t xml:space="preserve">must be called </w:t>
      </w:r>
      <w:r w:rsidR="004275EC">
        <w:t>ahead</w:t>
      </w:r>
      <w:r w:rsidR="006E376D">
        <w:t xml:space="preserve"> of</w:t>
      </w:r>
      <w:r w:rsidR="00104AD8">
        <w:t xml:space="preserve"> this method.</w:t>
      </w:r>
    </w:p>
    <w:tbl>
      <w:tblPr>
        <w:tblStyle w:val="affc"/>
        <w:tblW w:w="0" w:type="auto"/>
        <w:tblInd w:w="1134" w:type="dxa"/>
        <w:tblLook w:val="04A0" w:firstRow="1" w:lastRow="0" w:firstColumn="1" w:lastColumn="0" w:noHBand="0" w:noVBand="1"/>
      </w:tblPr>
      <w:tblGrid>
        <w:gridCol w:w="4365"/>
        <w:gridCol w:w="3511"/>
      </w:tblGrid>
      <w:tr w:rsidR="00315D64" w:rsidRPr="00B867D6" w:rsidTr="008753C6">
        <w:tc>
          <w:tcPr>
            <w:tcW w:w="4365" w:type="dxa"/>
          </w:tcPr>
          <w:p w:rsidR="00315D64" w:rsidRPr="00B867D6" w:rsidRDefault="00315D64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b/>
                <w:sz w:val="18"/>
              </w:rPr>
            </w:pPr>
            <w:proofErr w:type="spellStart"/>
            <w:r w:rsidRPr="00B867D6">
              <w:rPr>
                <w:b/>
                <w:sz w:val="18"/>
              </w:rPr>
              <w:t>AREnginesType</w:t>
            </w:r>
            <w:proofErr w:type="spellEnd"/>
          </w:p>
        </w:tc>
        <w:tc>
          <w:tcPr>
            <w:tcW w:w="3511" w:type="dxa"/>
          </w:tcPr>
          <w:p w:rsidR="00315D64" w:rsidRPr="00B867D6" w:rsidRDefault="00B867D6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b/>
                <w:sz w:val="18"/>
              </w:rPr>
            </w:pPr>
            <w:r w:rsidRPr="00B867D6">
              <w:rPr>
                <w:b/>
                <w:sz w:val="18"/>
              </w:rPr>
              <w:t>Description</w:t>
            </w:r>
          </w:p>
        </w:tc>
      </w:tr>
      <w:tr w:rsidR="00315D64" w:rsidRPr="00B867D6" w:rsidTr="008753C6">
        <w:tc>
          <w:tcPr>
            <w:tcW w:w="4365" w:type="dxa"/>
          </w:tcPr>
          <w:p w:rsidR="00315D64" w:rsidRPr="00B867D6" w:rsidRDefault="00315D64" w:rsidP="008753C6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 w:rsidRPr="00B867D6">
              <w:rPr>
                <w:sz w:val="18"/>
              </w:rPr>
              <w:t>NONE</w:t>
            </w:r>
          </w:p>
        </w:tc>
        <w:tc>
          <w:tcPr>
            <w:tcW w:w="3511" w:type="dxa"/>
            <w:shd w:val="clear" w:color="auto" w:fill="auto"/>
          </w:tcPr>
          <w:p w:rsidR="00315D64" w:rsidRPr="00B867D6" w:rsidRDefault="00FF6475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B867D6">
              <w:rPr>
                <w:sz w:val="18"/>
              </w:rPr>
              <w:t>Invalid value.</w:t>
            </w:r>
          </w:p>
        </w:tc>
      </w:tr>
      <w:tr w:rsidR="00315D64" w:rsidRPr="00B867D6" w:rsidTr="008753C6">
        <w:tc>
          <w:tcPr>
            <w:tcW w:w="4365" w:type="dxa"/>
          </w:tcPr>
          <w:p w:rsidR="00315D64" w:rsidRPr="00B867D6" w:rsidRDefault="00315D64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B867D6">
              <w:rPr>
                <w:sz w:val="18"/>
              </w:rPr>
              <w:t xml:space="preserve">HUAWEI_AR_ENGINE </w:t>
            </w:r>
          </w:p>
        </w:tc>
        <w:tc>
          <w:tcPr>
            <w:tcW w:w="3511" w:type="dxa"/>
          </w:tcPr>
          <w:p w:rsidR="00315D64" w:rsidRPr="00B867D6" w:rsidRDefault="00315D64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B867D6">
              <w:rPr>
                <w:rFonts w:hint="eastAsia"/>
                <w:sz w:val="18"/>
              </w:rPr>
              <w:t>HUAWEI AR E</w:t>
            </w:r>
            <w:r w:rsidRPr="00B867D6">
              <w:rPr>
                <w:sz w:val="18"/>
              </w:rPr>
              <w:t>ngine</w:t>
            </w:r>
          </w:p>
        </w:tc>
      </w:tr>
      <w:tr w:rsidR="00315D64" w:rsidRPr="00B867D6" w:rsidTr="008753C6">
        <w:tc>
          <w:tcPr>
            <w:tcW w:w="4365" w:type="dxa"/>
          </w:tcPr>
          <w:p w:rsidR="00315D64" w:rsidRPr="00B867D6" w:rsidRDefault="00315D64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B867D6">
              <w:rPr>
                <w:sz w:val="18"/>
              </w:rPr>
              <w:t>GOOGLE_AR_CORE</w:t>
            </w:r>
          </w:p>
        </w:tc>
        <w:tc>
          <w:tcPr>
            <w:tcW w:w="3511" w:type="dxa"/>
          </w:tcPr>
          <w:p w:rsidR="00315D64" w:rsidRPr="00B867D6" w:rsidRDefault="00315D64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proofErr w:type="spellStart"/>
            <w:r w:rsidRPr="00B867D6">
              <w:rPr>
                <w:sz w:val="18"/>
              </w:rPr>
              <w:t>ARCore</w:t>
            </w:r>
            <w:proofErr w:type="spellEnd"/>
          </w:p>
        </w:tc>
      </w:tr>
    </w:tbl>
    <w:p w:rsidR="004275EC" w:rsidRDefault="004275EC" w:rsidP="00315D64"/>
    <w:p w:rsidR="00DC7797" w:rsidRDefault="00DC7797" w:rsidP="00B116D6">
      <w:pPr>
        <w:pStyle w:val="6"/>
      </w:pPr>
      <w:proofErr w:type="gramStart"/>
      <w:r w:rsidRPr="00DC7797">
        <w:rPr>
          <w:rFonts w:hint="eastAsia"/>
        </w:rPr>
        <w:t>public</w:t>
      </w:r>
      <w:proofErr w:type="gramEnd"/>
      <w:r w:rsidRPr="00DC7797">
        <w:rPr>
          <w:rFonts w:hint="eastAsia"/>
        </w:rPr>
        <w:t xml:space="preserve"> </w:t>
      </w:r>
      <w:proofErr w:type="spellStart"/>
      <w:r w:rsidRPr="00DC7797">
        <w:rPr>
          <w:rFonts w:hint="eastAsia"/>
        </w:rPr>
        <w:t>AREnginesType</w:t>
      </w:r>
      <w:proofErr w:type="spellEnd"/>
      <w:r w:rsidRPr="00DC7797">
        <w:rPr>
          <w:rFonts w:hint="eastAsia"/>
        </w:rPr>
        <w:t xml:space="preserve"> </w:t>
      </w:r>
      <w:proofErr w:type="spellStart"/>
      <w:r w:rsidRPr="00DC7797">
        <w:rPr>
          <w:rFonts w:hint="eastAsia"/>
        </w:rPr>
        <w:t>GetCreatedEngine</w:t>
      </w:r>
      <w:proofErr w:type="spellEnd"/>
      <w:r w:rsidRPr="00DC7797">
        <w:rPr>
          <w:rFonts w:hint="eastAsia"/>
        </w:rPr>
        <w:t>()</w:t>
      </w:r>
    </w:p>
    <w:p w:rsidR="00FF6475" w:rsidRDefault="00FF6475" w:rsidP="00FF6475">
      <w:pPr>
        <w:pStyle w:val="7"/>
      </w:pPr>
      <w:r w:rsidRPr="00944B1C">
        <w:t>Illustration</w:t>
      </w:r>
      <w:r w:rsidR="00024439">
        <w:t>:</w:t>
      </w:r>
      <w:r>
        <w:t xml:space="preserve"> Returns the running time engine.</w:t>
      </w:r>
    </w:p>
    <w:p w:rsidR="00865340" w:rsidRDefault="00865340" w:rsidP="00865340">
      <w:pPr>
        <w:pStyle w:val="4"/>
      </w:pPr>
      <w:bookmarkStart w:id="30" w:name="_Toc530494167"/>
      <w:proofErr w:type="spellStart"/>
      <w:r w:rsidRPr="00865340">
        <w:t>AREnginesApk</w:t>
      </w:r>
      <w:bookmarkEnd w:id="30"/>
      <w:proofErr w:type="spellEnd"/>
    </w:p>
    <w:p w:rsidR="00865340" w:rsidRDefault="00865340" w:rsidP="00865340">
      <w:pPr>
        <w:pStyle w:val="5"/>
      </w:pPr>
      <w:r w:rsidRPr="00865340">
        <w:t>Description</w:t>
      </w:r>
      <w:r w:rsidR="00024439">
        <w:t>:</w:t>
      </w:r>
      <w:r w:rsidR="00B1629C">
        <w:t xml:space="preserve"> Used to check the device compatible and to download the engines. </w:t>
      </w:r>
      <w:r w:rsidR="00B1629C" w:rsidRPr="00DC3C25">
        <w:rPr>
          <w:color w:val="FF0000"/>
        </w:rPr>
        <w:t xml:space="preserve">If the running time </w:t>
      </w:r>
      <w:r w:rsidR="00DC3C25" w:rsidRPr="00DC3C25">
        <w:rPr>
          <w:color w:val="FF0000"/>
        </w:rPr>
        <w:t>engine is installed, the methods in this class will return immediately</w:t>
      </w:r>
      <w:r w:rsidR="00DC3C25">
        <w:t xml:space="preserve">. </w:t>
      </w:r>
    </w:p>
    <w:p w:rsidR="007D02F7" w:rsidRDefault="007D02F7" w:rsidP="007D02F7">
      <w:pPr>
        <w:pStyle w:val="5"/>
      </w:pPr>
      <w:r>
        <w:t>Methods</w:t>
      </w:r>
      <w:r w:rsidR="00024439">
        <w:t>:</w:t>
      </w:r>
    </w:p>
    <w:p w:rsidR="007D02F7" w:rsidRDefault="007D02F7" w:rsidP="00B116D6">
      <w:pPr>
        <w:pStyle w:val="6"/>
      </w:pPr>
      <w:proofErr w:type="gramStart"/>
      <w:r w:rsidRPr="007D02F7">
        <w:rPr>
          <w:rFonts w:hint="eastAsia"/>
        </w:rPr>
        <w:lastRenderedPageBreak/>
        <w:t>public</w:t>
      </w:r>
      <w:proofErr w:type="gramEnd"/>
      <w:r w:rsidRPr="007D02F7">
        <w:rPr>
          <w:rFonts w:hint="eastAsia"/>
        </w:rPr>
        <w:t xml:space="preserve"> static </w:t>
      </w:r>
      <w:proofErr w:type="spellStart"/>
      <w:r w:rsidRPr="007D02F7">
        <w:rPr>
          <w:rFonts w:hint="eastAsia"/>
        </w:rPr>
        <w:t>AREnginesApk</w:t>
      </w:r>
      <w:proofErr w:type="spellEnd"/>
      <w:r w:rsidRPr="007D02F7">
        <w:rPr>
          <w:rFonts w:hint="eastAsia"/>
        </w:rPr>
        <w:t xml:space="preserve"> Instance</w:t>
      </w:r>
    </w:p>
    <w:p w:rsidR="007D02F7" w:rsidRDefault="0038672D" w:rsidP="0038672D">
      <w:pPr>
        <w:pStyle w:val="7"/>
      </w:pPr>
      <w:r w:rsidRPr="0038672D">
        <w:t>Illustration</w:t>
      </w:r>
      <w:r w:rsidR="00024439">
        <w:t>:</w:t>
      </w:r>
      <w:r>
        <w:t xml:space="preserve"> Singleton of the class.</w:t>
      </w:r>
    </w:p>
    <w:p w:rsidR="007D02F7" w:rsidRDefault="007D02F7" w:rsidP="00B116D6">
      <w:pPr>
        <w:pStyle w:val="6"/>
      </w:pPr>
      <w:proofErr w:type="gramStart"/>
      <w:r w:rsidRPr="007D02F7">
        <w:rPr>
          <w:rFonts w:hint="eastAsia"/>
        </w:rPr>
        <w:t>public</w:t>
      </w:r>
      <w:proofErr w:type="gramEnd"/>
      <w:r w:rsidRPr="007D02F7">
        <w:rPr>
          <w:rFonts w:hint="eastAsia"/>
        </w:rPr>
        <w:t xml:space="preserve"> </w:t>
      </w:r>
      <w:proofErr w:type="spellStart"/>
      <w:r w:rsidRPr="007D02F7">
        <w:rPr>
          <w:rFonts w:hint="eastAsia"/>
        </w:rPr>
        <w:t>ARInstallStatus</w:t>
      </w:r>
      <w:proofErr w:type="spellEnd"/>
      <w:r w:rsidRPr="007D02F7">
        <w:rPr>
          <w:rFonts w:hint="eastAsia"/>
        </w:rPr>
        <w:t xml:space="preserve"> </w:t>
      </w:r>
      <w:proofErr w:type="spellStart"/>
      <w:r w:rsidRPr="007D02F7">
        <w:rPr>
          <w:rFonts w:hint="eastAsia"/>
        </w:rPr>
        <w:t>RequestInstall</w:t>
      </w:r>
      <w:proofErr w:type="spellEnd"/>
      <w:r w:rsidRPr="007D02F7">
        <w:rPr>
          <w:rFonts w:hint="eastAsia"/>
        </w:rPr>
        <w:t xml:space="preserve">(bool </w:t>
      </w:r>
      <w:proofErr w:type="spellStart"/>
      <w:r w:rsidRPr="007D02F7">
        <w:rPr>
          <w:rFonts w:hint="eastAsia"/>
        </w:rPr>
        <w:t>userRequestedInstall</w:t>
      </w:r>
      <w:proofErr w:type="spellEnd"/>
      <w:r w:rsidRPr="007D02F7">
        <w:rPr>
          <w:rFonts w:hint="eastAsia"/>
        </w:rPr>
        <w:t>)</w:t>
      </w:r>
    </w:p>
    <w:p w:rsidR="00BA0798" w:rsidRPr="00244043" w:rsidRDefault="00BA0798" w:rsidP="006D6D0B">
      <w:pPr>
        <w:pStyle w:val="7"/>
      </w:pPr>
      <w:r w:rsidRPr="00944B1C">
        <w:t>Illustration</w:t>
      </w:r>
      <w:r w:rsidR="00024439">
        <w:t>:</w:t>
      </w:r>
      <w:r>
        <w:t xml:space="preserve"> </w:t>
      </w:r>
      <w:r w:rsidR="006D6D0B">
        <w:t xml:space="preserve">Work if </w:t>
      </w:r>
      <w:proofErr w:type="spellStart"/>
      <w:r w:rsidR="006D6D0B" w:rsidRPr="006D6D0B">
        <w:rPr>
          <w:i/>
        </w:rPr>
        <w:t>userRequestedInstall</w:t>
      </w:r>
      <w:proofErr w:type="spellEnd"/>
      <w:r w:rsidR="006D6D0B">
        <w:rPr>
          <w:i/>
        </w:rPr>
        <w:t xml:space="preserve"> </w:t>
      </w:r>
      <w:r w:rsidR="006D6D0B">
        <w:t xml:space="preserve">is set </w:t>
      </w:r>
      <w:proofErr w:type="spellStart"/>
      <w:r w:rsidR="006D6D0B">
        <w:t>ture</w:t>
      </w:r>
      <w:proofErr w:type="spellEnd"/>
      <w:r w:rsidR="006D6D0B">
        <w:t>.</w:t>
      </w:r>
      <w:r w:rsidR="006D6D0B" w:rsidRPr="006D6D0B">
        <w:rPr>
          <w:i/>
        </w:rPr>
        <w:t xml:space="preserve"> </w:t>
      </w:r>
      <w:r>
        <w:t xml:space="preserve">If </w:t>
      </w:r>
      <w:r>
        <w:rPr>
          <w:rFonts w:hint="eastAsia"/>
        </w:rPr>
        <w:t>the running time engine is not installed</w:t>
      </w:r>
      <w:r>
        <w:t xml:space="preserve"> or too old</w:t>
      </w:r>
      <w:r>
        <w:rPr>
          <w:rFonts w:hint="eastAsia"/>
        </w:rPr>
        <w:t xml:space="preserve">, this </w:t>
      </w:r>
      <w:r>
        <w:t>method</w:t>
      </w:r>
      <w:r w:rsidR="00111EB8">
        <w:t xml:space="preserve"> will</w:t>
      </w:r>
      <w:r>
        <w:t xml:space="preserve"> check compatible of the device.</w:t>
      </w:r>
      <w:r w:rsidR="008A28A2">
        <w:t xml:space="preserve"> </w:t>
      </w:r>
      <w:r w:rsidR="007A4DB8">
        <w:t>And, i</w:t>
      </w:r>
      <w:r w:rsidR="008A28A2">
        <w:t>f t</w:t>
      </w:r>
      <w:r w:rsidR="007A4DB8">
        <w:t xml:space="preserve">he device is compatible, we will jump to the </w:t>
      </w:r>
      <w:r w:rsidR="006D6D0B">
        <w:t xml:space="preserve">Huawei App market to download the engines. </w:t>
      </w:r>
      <w:r w:rsidR="0071520E">
        <w:t xml:space="preserve"> If the running time engine is installed and compatible, it will return </w:t>
      </w:r>
      <w:r w:rsidR="0071520E" w:rsidRPr="0071520E">
        <w:rPr>
          <w:i/>
        </w:rPr>
        <w:t>INSTALLED</w:t>
      </w:r>
      <w:r w:rsidR="0071520E">
        <w:rPr>
          <w:i/>
        </w:rPr>
        <w:t xml:space="preserve"> </w:t>
      </w:r>
      <w:r w:rsidR="0071520E">
        <w:t xml:space="preserve">immediately. </w:t>
      </w:r>
      <w:r w:rsidR="0071520E" w:rsidRPr="0071520E">
        <w:rPr>
          <w:color w:val="FF0000"/>
        </w:rPr>
        <w:t>We</w:t>
      </w:r>
      <w:r w:rsidR="0071520E">
        <w:rPr>
          <w:color w:val="FF0000"/>
        </w:rPr>
        <w:t xml:space="preserve"> recommend you to call this method in </w:t>
      </w:r>
      <w:proofErr w:type="spellStart"/>
      <w:r w:rsidR="0071520E" w:rsidRPr="0071520E">
        <w:rPr>
          <w:i/>
          <w:color w:val="FF0000"/>
        </w:rPr>
        <w:t>OnApplicationPause</w:t>
      </w:r>
      <w:proofErr w:type="spellEnd"/>
      <w:r w:rsidR="0071520E">
        <w:rPr>
          <w:i/>
          <w:color w:val="FF0000"/>
        </w:rPr>
        <w:t xml:space="preserve"> (unity method), </w:t>
      </w:r>
      <w:r w:rsidR="0071520E" w:rsidRPr="0071520E">
        <w:rPr>
          <w:color w:val="FF0000"/>
        </w:rPr>
        <w:t xml:space="preserve">so that </w:t>
      </w:r>
      <w:r w:rsidR="0071520E">
        <w:rPr>
          <w:color w:val="FF0000"/>
        </w:rPr>
        <w:t xml:space="preserve">the app will run </w:t>
      </w:r>
      <w:r w:rsidR="00B8203E">
        <w:rPr>
          <w:color w:val="FF0000"/>
        </w:rPr>
        <w:t>normal</w:t>
      </w:r>
      <w:r w:rsidR="00835A6A">
        <w:rPr>
          <w:color w:val="FF0000"/>
        </w:rPr>
        <w:t>ly</w:t>
      </w:r>
      <w:r w:rsidR="00B8203E">
        <w:rPr>
          <w:color w:val="FF0000"/>
        </w:rPr>
        <w:t xml:space="preserve"> after the engine is installed.</w:t>
      </w:r>
    </w:p>
    <w:tbl>
      <w:tblPr>
        <w:tblStyle w:val="affc"/>
        <w:tblW w:w="0" w:type="auto"/>
        <w:tblInd w:w="1134" w:type="dxa"/>
        <w:tblLook w:val="04A0" w:firstRow="1" w:lastRow="0" w:firstColumn="1" w:lastColumn="0" w:noHBand="0" w:noVBand="1"/>
      </w:tblPr>
      <w:tblGrid>
        <w:gridCol w:w="4365"/>
        <w:gridCol w:w="3511"/>
      </w:tblGrid>
      <w:tr w:rsidR="00244043" w:rsidRPr="00DF30E7" w:rsidTr="008753C6">
        <w:tc>
          <w:tcPr>
            <w:tcW w:w="4365" w:type="dxa"/>
          </w:tcPr>
          <w:p w:rsidR="00244043" w:rsidRPr="00DF30E7" w:rsidRDefault="00244043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b/>
                <w:sz w:val="18"/>
              </w:rPr>
            </w:pPr>
            <w:proofErr w:type="spellStart"/>
            <w:r w:rsidRPr="00DF30E7">
              <w:rPr>
                <w:b/>
                <w:sz w:val="18"/>
              </w:rPr>
              <w:t>ARInstallStatus</w:t>
            </w:r>
            <w:proofErr w:type="spellEnd"/>
          </w:p>
        </w:tc>
        <w:tc>
          <w:tcPr>
            <w:tcW w:w="3511" w:type="dxa"/>
          </w:tcPr>
          <w:p w:rsidR="00244043" w:rsidRPr="00DF30E7" w:rsidRDefault="00DF30E7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b/>
                <w:sz w:val="18"/>
              </w:rPr>
            </w:pPr>
            <w:r w:rsidRPr="00DF30E7">
              <w:rPr>
                <w:b/>
                <w:sz w:val="18"/>
              </w:rPr>
              <w:t>Description</w:t>
            </w:r>
          </w:p>
        </w:tc>
      </w:tr>
      <w:tr w:rsidR="00244043" w:rsidRPr="00DF30E7" w:rsidTr="008753C6">
        <w:tc>
          <w:tcPr>
            <w:tcW w:w="4365" w:type="dxa"/>
          </w:tcPr>
          <w:p w:rsidR="00244043" w:rsidRPr="00DF30E7" w:rsidRDefault="00244043" w:rsidP="008753C6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 w:rsidRPr="00DF30E7">
              <w:rPr>
                <w:sz w:val="18"/>
              </w:rPr>
              <w:t>INSTALLED</w:t>
            </w:r>
          </w:p>
        </w:tc>
        <w:tc>
          <w:tcPr>
            <w:tcW w:w="3511" w:type="dxa"/>
            <w:shd w:val="clear" w:color="auto" w:fill="auto"/>
          </w:tcPr>
          <w:p w:rsidR="00244043" w:rsidRPr="00DF30E7" w:rsidRDefault="004926F1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DF30E7">
              <w:rPr>
                <w:rFonts w:hint="eastAsia"/>
                <w:sz w:val="18"/>
              </w:rPr>
              <w:t>A</w:t>
            </w:r>
            <w:r w:rsidRPr="00DF30E7">
              <w:rPr>
                <w:sz w:val="18"/>
              </w:rPr>
              <w:t>lready installed.</w:t>
            </w:r>
          </w:p>
        </w:tc>
      </w:tr>
      <w:tr w:rsidR="00244043" w:rsidRPr="00DF30E7" w:rsidTr="008753C6">
        <w:tc>
          <w:tcPr>
            <w:tcW w:w="4365" w:type="dxa"/>
          </w:tcPr>
          <w:p w:rsidR="00244043" w:rsidRPr="00DF30E7" w:rsidRDefault="00244043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DF30E7">
              <w:rPr>
                <w:sz w:val="18"/>
              </w:rPr>
              <w:t>INSTALL_REQUESTED</w:t>
            </w:r>
          </w:p>
        </w:tc>
        <w:tc>
          <w:tcPr>
            <w:tcW w:w="3511" w:type="dxa"/>
          </w:tcPr>
          <w:p w:rsidR="00244043" w:rsidRPr="00DF30E7" w:rsidRDefault="00974035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DF30E7">
              <w:rPr>
                <w:rFonts w:hint="eastAsia"/>
                <w:sz w:val="18"/>
              </w:rPr>
              <w:t>A</w:t>
            </w:r>
            <w:r w:rsidRPr="00DF30E7">
              <w:rPr>
                <w:sz w:val="18"/>
              </w:rPr>
              <w:t>lready requested install.</w:t>
            </w:r>
          </w:p>
        </w:tc>
      </w:tr>
    </w:tbl>
    <w:p w:rsidR="004926F1" w:rsidRDefault="004926F1" w:rsidP="004926F1"/>
    <w:p w:rsidR="00244043" w:rsidRPr="004926F1" w:rsidRDefault="004926F1" w:rsidP="004926F1">
      <w:pPr>
        <w:rPr>
          <w:rFonts w:ascii="Arial" w:hAnsi="Arial" w:cs="Arial"/>
          <w:sz w:val="21"/>
          <w:szCs w:val="21"/>
        </w:rPr>
      </w:pPr>
      <w:r>
        <w:t xml:space="preserve">                      </w:t>
      </w:r>
      <w:r w:rsidR="00244043" w:rsidRPr="004926F1">
        <w:rPr>
          <w:rFonts w:ascii="Arial" w:hAnsi="Arial" w:cs="Arial"/>
          <w:sz w:val="21"/>
          <w:szCs w:val="21"/>
        </w:rPr>
        <w:t>This method may throw the following exceptions</w:t>
      </w:r>
      <w:r w:rsidR="00024439">
        <w:rPr>
          <w:rFonts w:ascii="Arial" w:hAnsi="Arial" w:cs="Arial"/>
          <w:sz w:val="21"/>
          <w:szCs w:val="21"/>
        </w:rPr>
        <w:t>:</w:t>
      </w:r>
    </w:p>
    <w:tbl>
      <w:tblPr>
        <w:tblStyle w:val="affc"/>
        <w:tblW w:w="0" w:type="auto"/>
        <w:tblInd w:w="1134" w:type="dxa"/>
        <w:tblLook w:val="04A0" w:firstRow="1" w:lastRow="0" w:firstColumn="1" w:lastColumn="0" w:noHBand="0" w:noVBand="1"/>
      </w:tblPr>
      <w:tblGrid>
        <w:gridCol w:w="4248"/>
        <w:gridCol w:w="3628"/>
      </w:tblGrid>
      <w:tr w:rsidR="00DF30E7" w:rsidRPr="00DF30E7" w:rsidTr="00DF30E7">
        <w:tc>
          <w:tcPr>
            <w:tcW w:w="4248" w:type="dxa"/>
          </w:tcPr>
          <w:p w:rsidR="00DF30E7" w:rsidRPr="00DF30E7" w:rsidRDefault="00DF30E7" w:rsidP="008753C6">
            <w:pPr>
              <w:pStyle w:val="7"/>
              <w:numPr>
                <w:ilvl w:val="0"/>
                <w:numId w:val="0"/>
              </w:numPr>
              <w:outlineLvl w:val="6"/>
              <w:rPr>
                <w:b/>
                <w:sz w:val="18"/>
              </w:rPr>
            </w:pPr>
            <w:r w:rsidRPr="00DF30E7">
              <w:rPr>
                <w:b/>
                <w:sz w:val="18"/>
              </w:rPr>
              <w:t>Exception Type</w:t>
            </w:r>
          </w:p>
        </w:tc>
        <w:tc>
          <w:tcPr>
            <w:tcW w:w="3628" w:type="dxa"/>
            <w:shd w:val="clear" w:color="auto" w:fill="auto"/>
          </w:tcPr>
          <w:p w:rsidR="00DF30E7" w:rsidRPr="00DF30E7" w:rsidRDefault="00DF30E7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b/>
                <w:sz w:val="18"/>
              </w:rPr>
            </w:pPr>
            <w:r w:rsidRPr="00DF30E7">
              <w:rPr>
                <w:b/>
                <w:sz w:val="18"/>
              </w:rPr>
              <w:t>Description</w:t>
            </w:r>
          </w:p>
        </w:tc>
      </w:tr>
      <w:tr w:rsidR="00244043" w:rsidRPr="00DF30E7" w:rsidTr="00DF30E7">
        <w:tc>
          <w:tcPr>
            <w:tcW w:w="4248" w:type="dxa"/>
          </w:tcPr>
          <w:p w:rsidR="00244043" w:rsidRPr="00DF30E7" w:rsidRDefault="00244043" w:rsidP="008753C6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proofErr w:type="spellStart"/>
            <w:r w:rsidRPr="00DF30E7">
              <w:rPr>
                <w:sz w:val="18"/>
              </w:rPr>
              <w:t>ARUnavailableDeviceNotCompatibleException</w:t>
            </w:r>
            <w:proofErr w:type="spellEnd"/>
          </w:p>
        </w:tc>
        <w:tc>
          <w:tcPr>
            <w:tcW w:w="3628" w:type="dxa"/>
            <w:shd w:val="clear" w:color="auto" w:fill="auto"/>
          </w:tcPr>
          <w:p w:rsidR="00244043" w:rsidRPr="00DF30E7" w:rsidRDefault="00E55A85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DF30E7">
              <w:rPr>
                <w:rFonts w:hint="eastAsia"/>
                <w:sz w:val="18"/>
              </w:rPr>
              <w:t>D</w:t>
            </w:r>
            <w:r w:rsidRPr="00DF30E7">
              <w:rPr>
                <w:sz w:val="18"/>
              </w:rPr>
              <w:t>evice is not compatible.</w:t>
            </w:r>
          </w:p>
        </w:tc>
      </w:tr>
      <w:tr w:rsidR="00244043" w:rsidRPr="00DF30E7" w:rsidTr="00DF30E7">
        <w:tc>
          <w:tcPr>
            <w:tcW w:w="4248" w:type="dxa"/>
          </w:tcPr>
          <w:p w:rsidR="00244043" w:rsidRPr="00DF30E7" w:rsidRDefault="00244043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proofErr w:type="spellStart"/>
            <w:r w:rsidRPr="00DF30E7">
              <w:rPr>
                <w:sz w:val="18"/>
              </w:rPr>
              <w:t>ARUnavailableEmuiNotCompatibleException</w:t>
            </w:r>
            <w:proofErr w:type="spellEnd"/>
          </w:p>
        </w:tc>
        <w:tc>
          <w:tcPr>
            <w:tcW w:w="3628" w:type="dxa"/>
          </w:tcPr>
          <w:p w:rsidR="00244043" w:rsidRPr="00DF30E7" w:rsidRDefault="00E55A85" w:rsidP="00E55A85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DF30E7">
              <w:rPr>
                <w:sz w:val="18"/>
              </w:rPr>
              <w:t xml:space="preserve">Device is compatible, </w:t>
            </w:r>
            <w:r w:rsidR="00721525" w:rsidRPr="00DF30E7">
              <w:rPr>
                <w:sz w:val="18"/>
              </w:rPr>
              <w:t>however EMUI</w:t>
            </w:r>
            <w:r w:rsidRPr="00DF30E7">
              <w:rPr>
                <w:rFonts w:hint="eastAsia"/>
                <w:sz w:val="18"/>
              </w:rPr>
              <w:t xml:space="preserve"> </w:t>
            </w:r>
            <w:r w:rsidRPr="00DF30E7">
              <w:rPr>
                <w:sz w:val="18"/>
              </w:rPr>
              <w:t>is not compatible.</w:t>
            </w:r>
          </w:p>
        </w:tc>
      </w:tr>
      <w:tr w:rsidR="00244043" w:rsidRPr="00DF30E7" w:rsidTr="00DF30E7">
        <w:tc>
          <w:tcPr>
            <w:tcW w:w="4248" w:type="dxa"/>
          </w:tcPr>
          <w:p w:rsidR="00244043" w:rsidRPr="00DF30E7" w:rsidRDefault="00244043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proofErr w:type="spellStart"/>
            <w:r w:rsidRPr="00DF30E7">
              <w:rPr>
                <w:sz w:val="18"/>
              </w:rPr>
              <w:t>ARUnavailableUserDeclinedInstallationException</w:t>
            </w:r>
            <w:proofErr w:type="spellEnd"/>
          </w:p>
        </w:tc>
        <w:tc>
          <w:tcPr>
            <w:tcW w:w="3628" w:type="dxa"/>
          </w:tcPr>
          <w:p w:rsidR="00244043" w:rsidRPr="00DF30E7" w:rsidRDefault="00F348D1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DF30E7">
              <w:rPr>
                <w:rFonts w:hint="eastAsia"/>
                <w:sz w:val="18"/>
              </w:rPr>
              <w:t>U</w:t>
            </w:r>
            <w:r w:rsidRPr="00DF30E7">
              <w:rPr>
                <w:sz w:val="18"/>
              </w:rPr>
              <w:t>ser decline installation.</w:t>
            </w:r>
          </w:p>
        </w:tc>
      </w:tr>
      <w:tr w:rsidR="00244043" w:rsidRPr="00DF30E7" w:rsidTr="00DF30E7">
        <w:tc>
          <w:tcPr>
            <w:tcW w:w="4248" w:type="dxa"/>
          </w:tcPr>
          <w:p w:rsidR="00244043" w:rsidRPr="00DF30E7" w:rsidRDefault="00244043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proofErr w:type="spellStart"/>
            <w:r w:rsidRPr="00DF30E7">
              <w:rPr>
                <w:sz w:val="18"/>
              </w:rPr>
              <w:t>ARUnavailableConnectServerTimeOutException</w:t>
            </w:r>
            <w:proofErr w:type="spellEnd"/>
          </w:p>
        </w:tc>
        <w:tc>
          <w:tcPr>
            <w:tcW w:w="3628" w:type="dxa"/>
          </w:tcPr>
          <w:p w:rsidR="00244043" w:rsidRPr="00DF30E7" w:rsidRDefault="00F348D1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DF30E7">
              <w:rPr>
                <w:rFonts w:hint="eastAsia"/>
                <w:sz w:val="18"/>
              </w:rPr>
              <w:t>N</w:t>
            </w:r>
            <w:r w:rsidRPr="00DF30E7">
              <w:rPr>
                <w:sz w:val="18"/>
              </w:rPr>
              <w:t>etwork is not available.</w:t>
            </w:r>
          </w:p>
        </w:tc>
      </w:tr>
    </w:tbl>
    <w:p w:rsidR="00B36AA4" w:rsidRDefault="00B36AA4" w:rsidP="005A1932"/>
    <w:p w:rsidR="007D02F7" w:rsidRDefault="007D02F7" w:rsidP="00B116D6">
      <w:pPr>
        <w:pStyle w:val="6"/>
      </w:pPr>
      <w:proofErr w:type="gramStart"/>
      <w:r w:rsidRPr="007D02F7">
        <w:rPr>
          <w:rFonts w:hint="eastAsia"/>
        </w:rPr>
        <w:t>public</w:t>
      </w:r>
      <w:proofErr w:type="gramEnd"/>
      <w:r w:rsidRPr="007D02F7">
        <w:rPr>
          <w:rFonts w:hint="eastAsia"/>
        </w:rPr>
        <w:t xml:space="preserve"> </w:t>
      </w:r>
      <w:proofErr w:type="spellStart"/>
      <w:r w:rsidRPr="007D02F7">
        <w:rPr>
          <w:rFonts w:hint="eastAsia"/>
        </w:rPr>
        <w:t>ARAvailability</w:t>
      </w:r>
      <w:proofErr w:type="spellEnd"/>
      <w:r w:rsidRPr="007D02F7">
        <w:rPr>
          <w:rFonts w:hint="eastAsia"/>
        </w:rPr>
        <w:t xml:space="preserve"> </w:t>
      </w:r>
      <w:proofErr w:type="spellStart"/>
      <w:r w:rsidRPr="007D02F7">
        <w:rPr>
          <w:rFonts w:hint="eastAsia"/>
        </w:rPr>
        <w:t>CheckAvailability</w:t>
      </w:r>
      <w:proofErr w:type="spellEnd"/>
      <w:r w:rsidRPr="007D02F7">
        <w:rPr>
          <w:rFonts w:hint="eastAsia"/>
        </w:rPr>
        <w:t>()</w:t>
      </w:r>
    </w:p>
    <w:p w:rsidR="00CC7FF7" w:rsidRDefault="00CC7FF7" w:rsidP="00EC5079">
      <w:pPr>
        <w:pStyle w:val="7"/>
      </w:pPr>
      <w:r w:rsidRPr="00CC7FF7">
        <w:t>Illustration</w:t>
      </w:r>
      <w:r w:rsidR="00024439">
        <w:t>:</w:t>
      </w:r>
      <w:r w:rsidR="0032278E">
        <w:t xml:space="preserve"> </w:t>
      </w:r>
      <w:r w:rsidR="00251A2F">
        <w:t xml:space="preserve">Check the device availability </w:t>
      </w:r>
      <w:r w:rsidR="00712760">
        <w:t>a</w:t>
      </w:r>
      <w:r w:rsidR="00712760" w:rsidRPr="00712760">
        <w:t>synchronously</w:t>
      </w:r>
      <w:r w:rsidR="00DD52F4">
        <w:t xml:space="preserve">. You can call </w:t>
      </w:r>
      <w:r w:rsidR="00EC5079">
        <w:t xml:space="preserve">it in a </w:t>
      </w:r>
      <w:proofErr w:type="spellStart"/>
      <w:r w:rsidR="00EC5079">
        <w:t>c</w:t>
      </w:r>
      <w:r w:rsidR="00EC5079" w:rsidRPr="00EC5079">
        <w:t>oroutine</w:t>
      </w:r>
      <w:proofErr w:type="spellEnd"/>
      <w:r w:rsidR="00EC5079">
        <w:t>.</w:t>
      </w:r>
    </w:p>
    <w:tbl>
      <w:tblPr>
        <w:tblStyle w:val="affc"/>
        <w:tblW w:w="0" w:type="auto"/>
        <w:tblInd w:w="1134" w:type="dxa"/>
        <w:tblLook w:val="04A0" w:firstRow="1" w:lastRow="0" w:firstColumn="1" w:lastColumn="0" w:noHBand="0" w:noVBand="1"/>
      </w:tblPr>
      <w:tblGrid>
        <w:gridCol w:w="3823"/>
        <w:gridCol w:w="4053"/>
      </w:tblGrid>
      <w:tr w:rsidR="00890B9E" w:rsidRPr="007E167C" w:rsidTr="007E167C">
        <w:tc>
          <w:tcPr>
            <w:tcW w:w="3823" w:type="dxa"/>
          </w:tcPr>
          <w:p w:rsidR="00890B9E" w:rsidRPr="007E167C" w:rsidRDefault="00890B9E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b/>
                <w:sz w:val="18"/>
              </w:rPr>
            </w:pPr>
            <w:proofErr w:type="spellStart"/>
            <w:r w:rsidRPr="007E167C">
              <w:rPr>
                <w:b/>
                <w:sz w:val="18"/>
              </w:rPr>
              <w:t>ARAvailability</w:t>
            </w:r>
            <w:proofErr w:type="spellEnd"/>
          </w:p>
        </w:tc>
        <w:tc>
          <w:tcPr>
            <w:tcW w:w="4053" w:type="dxa"/>
          </w:tcPr>
          <w:p w:rsidR="00890B9E" w:rsidRPr="007E167C" w:rsidRDefault="007E167C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b/>
                <w:sz w:val="18"/>
              </w:rPr>
            </w:pPr>
            <w:r w:rsidRPr="007E167C">
              <w:rPr>
                <w:b/>
                <w:sz w:val="18"/>
              </w:rPr>
              <w:t>Description</w:t>
            </w:r>
          </w:p>
        </w:tc>
      </w:tr>
      <w:tr w:rsidR="00890B9E" w:rsidRPr="007E167C" w:rsidTr="007E167C">
        <w:tc>
          <w:tcPr>
            <w:tcW w:w="3823" w:type="dxa"/>
          </w:tcPr>
          <w:p w:rsidR="00890B9E" w:rsidRPr="007E167C" w:rsidRDefault="00890B9E" w:rsidP="008753C6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 w:rsidRPr="007E167C">
              <w:rPr>
                <w:sz w:val="18"/>
              </w:rPr>
              <w:t xml:space="preserve">UNKNOWN_ERROR </w:t>
            </w:r>
          </w:p>
        </w:tc>
        <w:tc>
          <w:tcPr>
            <w:tcW w:w="4053" w:type="dxa"/>
            <w:shd w:val="clear" w:color="auto" w:fill="auto"/>
          </w:tcPr>
          <w:p w:rsidR="00890B9E" w:rsidRPr="007E167C" w:rsidRDefault="00277764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proofErr w:type="spellStart"/>
            <w:r w:rsidRPr="007E167C">
              <w:rPr>
                <w:sz w:val="18"/>
              </w:rPr>
              <w:t>Unknow</w:t>
            </w:r>
            <w:proofErr w:type="spellEnd"/>
            <w:r w:rsidRPr="007E167C">
              <w:rPr>
                <w:sz w:val="18"/>
              </w:rPr>
              <w:t xml:space="preserve"> error.</w:t>
            </w:r>
          </w:p>
        </w:tc>
      </w:tr>
      <w:tr w:rsidR="00890B9E" w:rsidRPr="007E167C" w:rsidTr="007E167C">
        <w:tc>
          <w:tcPr>
            <w:tcW w:w="3823" w:type="dxa"/>
          </w:tcPr>
          <w:p w:rsidR="00890B9E" w:rsidRPr="007E167C" w:rsidRDefault="00890B9E" w:rsidP="008753C6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 w:rsidRPr="007E167C">
              <w:rPr>
                <w:sz w:val="18"/>
              </w:rPr>
              <w:t xml:space="preserve">UNKNOWN_CHECKING </w:t>
            </w:r>
          </w:p>
        </w:tc>
        <w:tc>
          <w:tcPr>
            <w:tcW w:w="4053" w:type="dxa"/>
          </w:tcPr>
          <w:p w:rsidR="00890B9E" w:rsidRPr="007E167C" w:rsidRDefault="00A10FA9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7E167C">
              <w:rPr>
                <w:sz w:val="18"/>
              </w:rPr>
              <w:t>Is checking.</w:t>
            </w:r>
          </w:p>
        </w:tc>
      </w:tr>
      <w:tr w:rsidR="00890B9E" w:rsidRPr="007E167C" w:rsidTr="007E167C">
        <w:tc>
          <w:tcPr>
            <w:tcW w:w="3823" w:type="dxa"/>
          </w:tcPr>
          <w:p w:rsidR="00890B9E" w:rsidRPr="007E167C" w:rsidRDefault="00890B9E" w:rsidP="008753C6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 w:rsidRPr="007E167C">
              <w:rPr>
                <w:sz w:val="18"/>
              </w:rPr>
              <w:t xml:space="preserve">UNKNOWN_TIMED_OUT </w:t>
            </w:r>
          </w:p>
        </w:tc>
        <w:tc>
          <w:tcPr>
            <w:tcW w:w="4053" w:type="dxa"/>
          </w:tcPr>
          <w:p w:rsidR="00890B9E" w:rsidRPr="007E167C" w:rsidRDefault="00686160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7E167C">
              <w:rPr>
                <w:rFonts w:hint="eastAsia"/>
                <w:sz w:val="18"/>
              </w:rPr>
              <w:t>N</w:t>
            </w:r>
            <w:r w:rsidRPr="007E167C">
              <w:rPr>
                <w:sz w:val="18"/>
              </w:rPr>
              <w:t>etwork time out.</w:t>
            </w:r>
          </w:p>
        </w:tc>
      </w:tr>
      <w:tr w:rsidR="00890B9E" w:rsidRPr="007E167C" w:rsidTr="007E167C">
        <w:trPr>
          <w:trHeight w:val="485"/>
        </w:trPr>
        <w:tc>
          <w:tcPr>
            <w:tcW w:w="3823" w:type="dxa"/>
          </w:tcPr>
          <w:p w:rsidR="00890B9E" w:rsidRPr="007E167C" w:rsidRDefault="00890B9E" w:rsidP="008753C6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 w:rsidRPr="007E167C">
              <w:rPr>
                <w:sz w:val="18"/>
              </w:rPr>
              <w:t xml:space="preserve">UNSUPPORTED_DEVICE_NOT_CAPABLE </w:t>
            </w:r>
          </w:p>
        </w:tc>
        <w:tc>
          <w:tcPr>
            <w:tcW w:w="4053" w:type="dxa"/>
          </w:tcPr>
          <w:p w:rsidR="00890B9E" w:rsidRPr="007E167C" w:rsidRDefault="00686160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7E167C">
              <w:rPr>
                <w:rFonts w:hint="eastAsia"/>
                <w:sz w:val="18"/>
              </w:rPr>
              <w:t>D</w:t>
            </w:r>
            <w:r w:rsidRPr="007E167C">
              <w:rPr>
                <w:sz w:val="18"/>
              </w:rPr>
              <w:t>evice is not compatible.</w:t>
            </w:r>
          </w:p>
        </w:tc>
      </w:tr>
      <w:tr w:rsidR="00890B9E" w:rsidRPr="007E167C" w:rsidTr="007E167C">
        <w:tc>
          <w:tcPr>
            <w:tcW w:w="3823" w:type="dxa"/>
          </w:tcPr>
          <w:p w:rsidR="00890B9E" w:rsidRPr="007E167C" w:rsidRDefault="00890B9E" w:rsidP="008753C6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 w:rsidRPr="007E167C">
              <w:rPr>
                <w:sz w:val="18"/>
              </w:rPr>
              <w:t>UNSUPPORTED_EMUI_NOT_CAPABLE</w:t>
            </w:r>
          </w:p>
        </w:tc>
        <w:tc>
          <w:tcPr>
            <w:tcW w:w="4053" w:type="dxa"/>
          </w:tcPr>
          <w:p w:rsidR="00890B9E" w:rsidRPr="007E167C" w:rsidRDefault="0092273D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7E167C">
              <w:rPr>
                <w:sz w:val="18"/>
              </w:rPr>
              <w:t>Device is compatible, however EMUI is not compatible.</w:t>
            </w:r>
          </w:p>
        </w:tc>
      </w:tr>
      <w:tr w:rsidR="00890B9E" w:rsidRPr="007E167C" w:rsidTr="007E167C">
        <w:tc>
          <w:tcPr>
            <w:tcW w:w="3823" w:type="dxa"/>
          </w:tcPr>
          <w:p w:rsidR="00890B9E" w:rsidRPr="007E167C" w:rsidRDefault="00890B9E" w:rsidP="008753C6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 w:rsidRPr="007E167C">
              <w:rPr>
                <w:sz w:val="18"/>
              </w:rPr>
              <w:t xml:space="preserve">SUPPORTED_NOT_INSTALLED  </w:t>
            </w:r>
          </w:p>
        </w:tc>
        <w:tc>
          <w:tcPr>
            <w:tcW w:w="4053" w:type="dxa"/>
          </w:tcPr>
          <w:p w:rsidR="00890B9E" w:rsidRPr="007E167C" w:rsidRDefault="00EA49E5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7E167C">
              <w:rPr>
                <w:rFonts w:hint="eastAsia"/>
                <w:sz w:val="18"/>
              </w:rPr>
              <w:t>S</w:t>
            </w:r>
            <w:r w:rsidRPr="007E167C">
              <w:rPr>
                <w:sz w:val="18"/>
              </w:rPr>
              <w:t>upport</w:t>
            </w:r>
            <w:r w:rsidR="009A5851" w:rsidRPr="007E167C">
              <w:rPr>
                <w:sz w:val="18"/>
              </w:rPr>
              <w:t>ed</w:t>
            </w:r>
            <w:r w:rsidRPr="007E167C">
              <w:rPr>
                <w:sz w:val="18"/>
              </w:rPr>
              <w:t>, but not installed.</w:t>
            </w:r>
          </w:p>
        </w:tc>
      </w:tr>
      <w:tr w:rsidR="00890B9E" w:rsidRPr="007E167C" w:rsidTr="007E167C">
        <w:tc>
          <w:tcPr>
            <w:tcW w:w="3823" w:type="dxa"/>
          </w:tcPr>
          <w:p w:rsidR="00890B9E" w:rsidRPr="007E167C" w:rsidRDefault="00890B9E" w:rsidP="008753C6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 w:rsidRPr="007E167C">
              <w:rPr>
                <w:sz w:val="18"/>
              </w:rPr>
              <w:t xml:space="preserve">SUPPORTED_APK_TOO_OLD  </w:t>
            </w:r>
          </w:p>
        </w:tc>
        <w:tc>
          <w:tcPr>
            <w:tcW w:w="4053" w:type="dxa"/>
          </w:tcPr>
          <w:p w:rsidR="00890B9E" w:rsidRPr="007E167C" w:rsidRDefault="00E6247F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7E167C">
              <w:rPr>
                <w:rFonts w:hint="eastAsia"/>
                <w:sz w:val="18"/>
              </w:rPr>
              <w:t>S</w:t>
            </w:r>
            <w:r w:rsidRPr="007E167C">
              <w:rPr>
                <w:sz w:val="18"/>
              </w:rPr>
              <w:t>upport</w:t>
            </w:r>
            <w:r w:rsidR="009A5851" w:rsidRPr="007E167C">
              <w:rPr>
                <w:sz w:val="18"/>
              </w:rPr>
              <w:t>ed</w:t>
            </w:r>
            <w:r w:rsidRPr="007E167C">
              <w:rPr>
                <w:sz w:val="18"/>
              </w:rPr>
              <w:t>, but installed service is too old.</w:t>
            </w:r>
          </w:p>
        </w:tc>
      </w:tr>
      <w:tr w:rsidR="00890B9E" w:rsidRPr="007E167C" w:rsidTr="007E167C">
        <w:tc>
          <w:tcPr>
            <w:tcW w:w="3823" w:type="dxa"/>
          </w:tcPr>
          <w:p w:rsidR="00890B9E" w:rsidRPr="007E167C" w:rsidRDefault="00890B9E" w:rsidP="008753C6">
            <w:pPr>
              <w:pStyle w:val="7"/>
              <w:numPr>
                <w:ilvl w:val="0"/>
                <w:numId w:val="0"/>
              </w:numPr>
              <w:outlineLvl w:val="6"/>
              <w:rPr>
                <w:sz w:val="18"/>
              </w:rPr>
            </w:pPr>
            <w:r w:rsidRPr="007E167C">
              <w:rPr>
                <w:sz w:val="18"/>
              </w:rPr>
              <w:t xml:space="preserve">SUPPORTED_INSTALLED  </w:t>
            </w:r>
          </w:p>
        </w:tc>
        <w:tc>
          <w:tcPr>
            <w:tcW w:w="4053" w:type="dxa"/>
          </w:tcPr>
          <w:p w:rsidR="00890B9E" w:rsidRPr="007E167C" w:rsidRDefault="009A5851" w:rsidP="008753C6">
            <w:pPr>
              <w:pStyle w:val="7"/>
              <w:numPr>
                <w:ilvl w:val="0"/>
                <w:numId w:val="0"/>
              </w:numPr>
              <w:jc w:val="left"/>
              <w:outlineLvl w:val="6"/>
              <w:rPr>
                <w:sz w:val="18"/>
              </w:rPr>
            </w:pPr>
            <w:r w:rsidRPr="007E167C">
              <w:rPr>
                <w:sz w:val="18"/>
              </w:rPr>
              <w:t>Supported</w:t>
            </w:r>
            <w:r w:rsidR="00BE4959" w:rsidRPr="007E167C">
              <w:rPr>
                <w:sz w:val="18"/>
              </w:rPr>
              <w:t xml:space="preserve"> and installed service is compatible.</w:t>
            </w:r>
          </w:p>
        </w:tc>
      </w:tr>
    </w:tbl>
    <w:p w:rsidR="006E0AA7" w:rsidRDefault="006E0AA7" w:rsidP="00D46D12">
      <w:pPr>
        <w:pStyle w:val="4"/>
      </w:pPr>
      <w:bookmarkStart w:id="31" w:name="_Toc530494168"/>
      <w:proofErr w:type="spellStart"/>
      <w:r>
        <w:t>ARConfigBase</w:t>
      </w:r>
      <w:bookmarkEnd w:id="31"/>
      <w:proofErr w:type="spellEnd"/>
    </w:p>
    <w:p w:rsidR="006E0AA7" w:rsidRPr="006E0AA7" w:rsidRDefault="006E0AA7" w:rsidP="006E0AA7">
      <w:pPr>
        <w:pStyle w:val="5"/>
      </w:pPr>
      <w:r w:rsidRPr="00D46D12">
        <w:t>Description</w:t>
      </w:r>
      <w:r w:rsidR="00024439">
        <w:t>:</w:t>
      </w:r>
      <w:r>
        <w:t xml:space="preserve"> Inherit from </w:t>
      </w:r>
      <w:proofErr w:type="spellStart"/>
      <w:r w:rsidRPr="006E0AA7">
        <w:rPr>
          <w:i/>
        </w:rPr>
        <w:t>ScriptableObject</w:t>
      </w:r>
      <w:proofErr w:type="spellEnd"/>
      <w:r>
        <w:rPr>
          <w:i/>
        </w:rPr>
        <w:t xml:space="preserve"> (unity class). </w:t>
      </w:r>
      <w:r>
        <w:t xml:space="preserve">This is an abstract class. You should only use </w:t>
      </w:r>
      <w:r w:rsidR="0020670B">
        <w:t>its</w:t>
      </w:r>
      <w:r>
        <w:t xml:space="preserve"> subclasses, e.g. </w:t>
      </w:r>
      <w:proofErr w:type="spellStart"/>
      <w:r>
        <w:t>ARWorldTrackingConfig</w:t>
      </w:r>
      <w:proofErr w:type="spellEnd"/>
      <w:r>
        <w:t xml:space="preserve">, </w:t>
      </w:r>
      <w:proofErr w:type="spellStart"/>
      <w:proofErr w:type="gramStart"/>
      <w:r w:rsidR="00160CE0">
        <w:t>ARWorldTrackingConfig</w:t>
      </w:r>
      <w:proofErr w:type="spellEnd"/>
      <w:r w:rsidR="00160CE0" w:rsidRPr="006E0AA7">
        <w:t xml:space="preserve"> </w:t>
      </w:r>
      <w:r w:rsidR="00160CE0">
        <w:t>,</w:t>
      </w:r>
      <w:proofErr w:type="gramEnd"/>
      <w:r w:rsidR="00160CE0">
        <w:t xml:space="preserve"> </w:t>
      </w:r>
      <w:proofErr w:type="spellStart"/>
      <w:r w:rsidRPr="006E0AA7">
        <w:t>ARFaceTrackingConfig</w:t>
      </w:r>
      <w:proofErr w:type="spellEnd"/>
      <w:r>
        <w:t xml:space="preserve">, </w:t>
      </w:r>
      <w:proofErr w:type="spellStart"/>
      <w:r w:rsidRPr="006E0AA7">
        <w:t>ARBodyTrackingConfig</w:t>
      </w:r>
      <w:proofErr w:type="spellEnd"/>
      <w:r>
        <w:t xml:space="preserve">, </w:t>
      </w:r>
      <w:proofErr w:type="spellStart"/>
      <w:r w:rsidRPr="006E0AA7">
        <w:t>ARWorldBodyTrackingConfig</w:t>
      </w:r>
      <w:proofErr w:type="spellEnd"/>
      <w:r>
        <w:t xml:space="preserve">, </w:t>
      </w:r>
      <w:proofErr w:type="spellStart"/>
      <w:r w:rsidRPr="006E0AA7">
        <w:t>ARHandTrackingConfig</w:t>
      </w:r>
      <w:proofErr w:type="spellEnd"/>
      <w:r w:rsidR="00160CE0">
        <w:t xml:space="preserve">, </w:t>
      </w:r>
      <w:proofErr w:type="spellStart"/>
      <w:r w:rsidR="00160CE0">
        <w:t>ARImage</w:t>
      </w:r>
      <w:r w:rsidR="00160CE0" w:rsidRPr="006E0AA7">
        <w:t>TrackingConfig</w:t>
      </w:r>
      <w:proofErr w:type="spellEnd"/>
      <w:r>
        <w:t>.</w:t>
      </w:r>
    </w:p>
    <w:p w:rsidR="00D46D12" w:rsidRDefault="00D46D12" w:rsidP="00D46D12">
      <w:pPr>
        <w:pStyle w:val="4"/>
      </w:pPr>
      <w:bookmarkStart w:id="32" w:name="_ARWorldTrackingConfig"/>
      <w:bookmarkStart w:id="33" w:name="_Toc530494169"/>
      <w:bookmarkEnd w:id="32"/>
      <w:proofErr w:type="spellStart"/>
      <w:r w:rsidRPr="00D46D12">
        <w:t>ARWorldTrackingConfig</w:t>
      </w:r>
      <w:bookmarkEnd w:id="33"/>
      <w:proofErr w:type="spellEnd"/>
    </w:p>
    <w:p w:rsidR="00D46D12" w:rsidRDefault="00D46D12" w:rsidP="00D46D12">
      <w:pPr>
        <w:pStyle w:val="5"/>
      </w:pPr>
      <w:r w:rsidRPr="00D46D12">
        <w:lastRenderedPageBreak/>
        <w:t>Description</w:t>
      </w:r>
      <w:r w:rsidR="00024439">
        <w:t>:</w:t>
      </w:r>
      <w:r>
        <w:t xml:space="preserve"> </w:t>
      </w:r>
      <w:r w:rsidR="00213238">
        <w:t xml:space="preserve">A </w:t>
      </w:r>
      <w:r w:rsidR="006C495E">
        <w:t xml:space="preserve">subclass of </w:t>
      </w:r>
      <w:proofErr w:type="spellStart"/>
      <w:r w:rsidR="006C495E">
        <w:t>ARConfigBase</w:t>
      </w:r>
      <w:proofErr w:type="spellEnd"/>
      <w:r w:rsidR="00B806C9">
        <w:t>,</w:t>
      </w:r>
      <w:r w:rsidR="00213238">
        <w:t xml:space="preserve"> </w:t>
      </w:r>
      <w:r w:rsidR="00B806C9">
        <w:t>which is</w:t>
      </w:r>
      <w:r w:rsidR="00213238">
        <w:t xml:space="preserve"> used to start </w:t>
      </w:r>
      <w:r w:rsidR="008045CD">
        <w:t xml:space="preserve">world AR. </w:t>
      </w:r>
      <w:r w:rsidR="00B05929">
        <w:t xml:space="preserve">You can set </w:t>
      </w:r>
      <w:hyperlink w:anchor="_LightingMode" w:history="1">
        <w:r w:rsidR="00B05929" w:rsidRPr="00416AAD">
          <w:rPr>
            <w:rStyle w:val="affa"/>
            <w:i/>
          </w:rPr>
          <w:t>LightingMode</w:t>
        </w:r>
      </w:hyperlink>
      <w:r w:rsidR="00B05929">
        <w:t xml:space="preserve">, </w:t>
      </w:r>
      <w:hyperlink w:anchor="_PlaneFindingMode" w:history="1">
        <w:r w:rsidR="00B05929" w:rsidRPr="00416AAD">
          <w:rPr>
            <w:rStyle w:val="affa"/>
            <w:i/>
          </w:rPr>
          <w:t>PlaneFindingMode</w:t>
        </w:r>
      </w:hyperlink>
      <w:r w:rsidR="00173553">
        <w:t xml:space="preserve">, </w:t>
      </w:r>
      <w:hyperlink w:anchor="_UpdateMode_1" w:history="1">
        <w:r w:rsidR="0080232C" w:rsidRPr="006A31F8">
          <w:rPr>
            <w:rStyle w:val="affa"/>
            <w:i/>
          </w:rPr>
          <w:t>UpdateMode</w:t>
        </w:r>
      </w:hyperlink>
      <w:r w:rsidR="00173553">
        <w:t xml:space="preserve">, </w:t>
      </w:r>
      <w:proofErr w:type="spellStart"/>
      <w:r w:rsidR="00173553" w:rsidRPr="00BD77C2">
        <w:rPr>
          <w:rStyle w:val="affa"/>
          <w:i/>
        </w:rPr>
        <w:t>PowerMode</w:t>
      </w:r>
      <w:proofErr w:type="spellEnd"/>
      <w:r w:rsidR="00173553">
        <w:t xml:space="preserve">, </w:t>
      </w:r>
      <w:proofErr w:type="spellStart"/>
      <w:r w:rsidR="00E97864" w:rsidRPr="00E97864">
        <w:rPr>
          <w:rStyle w:val="affa"/>
          <w:i/>
        </w:rPr>
        <w:t>FocusMode</w:t>
      </w:r>
      <w:proofErr w:type="spellEnd"/>
      <w:r w:rsidR="00E97864" w:rsidRPr="00E97864">
        <w:rPr>
          <w:rStyle w:val="affa"/>
          <w:i/>
        </w:rPr>
        <w:t>,</w:t>
      </w:r>
      <w:r w:rsidR="00E97864">
        <w:t xml:space="preserve"> </w:t>
      </w:r>
      <w:proofErr w:type="spellStart"/>
      <w:r w:rsidR="00173553" w:rsidRPr="00BD77C2">
        <w:rPr>
          <w:rStyle w:val="affa"/>
          <w:rFonts w:hint="eastAsia"/>
          <w:i/>
        </w:rPr>
        <w:t>A</w:t>
      </w:r>
      <w:r w:rsidR="00173553" w:rsidRPr="00BD77C2">
        <w:rPr>
          <w:rStyle w:val="affa"/>
          <w:i/>
        </w:rPr>
        <w:t>ugmetendImageDatabase</w:t>
      </w:r>
      <w:proofErr w:type="spellEnd"/>
      <w:r w:rsidR="00173553">
        <w:t xml:space="preserve"> and </w:t>
      </w:r>
      <w:proofErr w:type="spellStart"/>
      <w:r w:rsidR="00173553" w:rsidRPr="00BD77C2">
        <w:rPr>
          <w:rStyle w:val="affa"/>
          <w:i/>
        </w:rPr>
        <w:t>EnableCapability</w:t>
      </w:r>
      <w:proofErr w:type="spellEnd"/>
      <w:r w:rsidR="00173553">
        <w:t xml:space="preserve"> </w:t>
      </w:r>
      <w:r w:rsidR="00B05929">
        <w:t xml:space="preserve">through this </w:t>
      </w:r>
      <w:proofErr w:type="spellStart"/>
      <w:r w:rsidR="00B05929">
        <w:t>config</w:t>
      </w:r>
      <w:proofErr w:type="spellEnd"/>
      <w:r w:rsidR="00B05929">
        <w:t>.</w:t>
      </w:r>
    </w:p>
    <w:tbl>
      <w:tblPr>
        <w:tblStyle w:val="affc"/>
        <w:tblW w:w="0" w:type="auto"/>
        <w:tblInd w:w="1129" w:type="dxa"/>
        <w:tblLook w:val="04A0" w:firstRow="1" w:lastRow="0" w:firstColumn="1" w:lastColumn="0" w:noHBand="0" w:noVBand="1"/>
      </w:tblPr>
      <w:tblGrid>
        <w:gridCol w:w="2410"/>
        <w:gridCol w:w="5245"/>
      </w:tblGrid>
      <w:tr w:rsidR="001075A7" w:rsidRPr="00364AE3" w:rsidTr="006A31F8">
        <w:tc>
          <w:tcPr>
            <w:tcW w:w="2410" w:type="dxa"/>
          </w:tcPr>
          <w:p w:rsidR="001075A7" w:rsidRPr="00364AE3" w:rsidRDefault="001075A7" w:rsidP="00416AAD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bookmarkStart w:id="34" w:name="_LightingMode"/>
            <w:bookmarkEnd w:id="34"/>
            <w:proofErr w:type="spellStart"/>
            <w:r w:rsidRPr="00364AE3">
              <w:rPr>
                <w:b/>
                <w:sz w:val="18"/>
              </w:rPr>
              <w:t>LightingMode</w:t>
            </w:r>
            <w:proofErr w:type="spellEnd"/>
            <w:r w:rsidRPr="00364AE3">
              <w:rPr>
                <w:sz w:val="18"/>
              </w:rPr>
              <w:t xml:space="preserve">  </w:t>
            </w:r>
          </w:p>
        </w:tc>
        <w:tc>
          <w:tcPr>
            <w:tcW w:w="5245" w:type="dxa"/>
          </w:tcPr>
          <w:p w:rsidR="001075A7" w:rsidRPr="00364AE3" w:rsidRDefault="00364AE3" w:rsidP="008753C6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364AE3">
              <w:rPr>
                <w:b/>
                <w:sz w:val="18"/>
              </w:rPr>
              <w:t>Description</w:t>
            </w:r>
          </w:p>
        </w:tc>
      </w:tr>
      <w:tr w:rsidR="00416AAD" w:rsidRPr="00364AE3" w:rsidTr="006A31F8">
        <w:tc>
          <w:tcPr>
            <w:tcW w:w="2410" w:type="dxa"/>
          </w:tcPr>
          <w:p w:rsidR="00416AAD" w:rsidRPr="00364AE3" w:rsidRDefault="00416AAD" w:rsidP="00416AAD">
            <w:pPr>
              <w:pStyle w:val="5"/>
              <w:numPr>
                <w:ilvl w:val="0"/>
                <w:numId w:val="0"/>
              </w:numPr>
              <w:jc w:val="left"/>
              <w:outlineLvl w:val="4"/>
              <w:rPr>
                <w:sz w:val="18"/>
              </w:rPr>
            </w:pPr>
            <w:r w:rsidRPr="00364AE3">
              <w:rPr>
                <w:sz w:val="18"/>
              </w:rPr>
              <w:t>DISABLED</w:t>
            </w:r>
          </w:p>
        </w:tc>
        <w:tc>
          <w:tcPr>
            <w:tcW w:w="5245" w:type="dxa"/>
          </w:tcPr>
          <w:p w:rsidR="00416AAD" w:rsidRPr="00364AE3" w:rsidRDefault="00416AAD" w:rsidP="00416AAD">
            <w:pPr>
              <w:pStyle w:val="a5"/>
              <w:ind w:firstLineChars="0" w:firstLine="0"/>
              <w:rPr>
                <w:sz w:val="18"/>
              </w:rPr>
            </w:pPr>
            <w:r w:rsidRPr="00364AE3">
              <w:rPr>
                <w:sz w:val="18"/>
              </w:rPr>
              <w:t>DISABLED means that lighting estimation is disabled.</w:t>
            </w:r>
          </w:p>
        </w:tc>
      </w:tr>
      <w:tr w:rsidR="00416AAD" w:rsidRPr="00364AE3" w:rsidTr="006A31F8">
        <w:tc>
          <w:tcPr>
            <w:tcW w:w="2410" w:type="dxa"/>
          </w:tcPr>
          <w:p w:rsidR="00416AAD" w:rsidRPr="00364AE3" w:rsidRDefault="00416AAD" w:rsidP="00416AAD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364AE3">
              <w:rPr>
                <w:sz w:val="18"/>
              </w:rPr>
              <w:t>AMBIENT_INTENSITY</w:t>
            </w:r>
          </w:p>
        </w:tc>
        <w:tc>
          <w:tcPr>
            <w:tcW w:w="5245" w:type="dxa"/>
          </w:tcPr>
          <w:p w:rsidR="00416AAD" w:rsidRPr="00364AE3" w:rsidRDefault="00416AAD" w:rsidP="00416AAD">
            <w:pPr>
              <w:pStyle w:val="a5"/>
              <w:ind w:firstLineChars="0" w:firstLine="0"/>
              <w:rPr>
                <w:sz w:val="18"/>
              </w:rPr>
            </w:pPr>
            <w:r w:rsidRPr="00364AE3">
              <w:rPr>
                <w:sz w:val="18"/>
              </w:rPr>
              <w:t>AMBIENT_INTENSITY indicates the lighting estimation is enabled, generating a single-value intensity estimate.</w:t>
            </w:r>
          </w:p>
        </w:tc>
      </w:tr>
    </w:tbl>
    <w:p w:rsidR="00B05929" w:rsidRDefault="00B05929" w:rsidP="001075A7"/>
    <w:tbl>
      <w:tblPr>
        <w:tblStyle w:val="affc"/>
        <w:tblW w:w="0" w:type="auto"/>
        <w:tblInd w:w="1129" w:type="dxa"/>
        <w:tblLook w:val="04A0" w:firstRow="1" w:lastRow="0" w:firstColumn="1" w:lastColumn="0" w:noHBand="0" w:noVBand="1"/>
      </w:tblPr>
      <w:tblGrid>
        <w:gridCol w:w="2410"/>
        <w:gridCol w:w="5245"/>
      </w:tblGrid>
      <w:tr w:rsidR="001075A7" w:rsidRPr="00364AE3" w:rsidTr="006A31F8">
        <w:tc>
          <w:tcPr>
            <w:tcW w:w="2410" w:type="dxa"/>
          </w:tcPr>
          <w:p w:rsidR="001075A7" w:rsidRPr="00364AE3" w:rsidRDefault="001075A7" w:rsidP="008753C6">
            <w:pPr>
              <w:pStyle w:val="5"/>
              <w:numPr>
                <w:ilvl w:val="0"/>
                <w:numId w:val="0"/>
              </w:numPr>
              <w:outlineLvl w:val="4"/>
              <w:rPr>
                <w:b/>
                <w:sz w:val="18"/>
              </w:rPr>
            </w:pPr>
            <w:bookmarkStart w:id="35" w:name="_PlaneFindingMode"/>
            <w:bookmarkEnd w:id="35"/>
            <w:proofErr w:type="spellStart"/>
            <w:r w:rsidRPr="00364AE3">
              <w:rPr>
                <w:b/>
                <w:sz w:val="18"/>
              </w:rPr>
              <w:t>PlaneFindingMode</w:t>
            </w:r>
            <w:proofErr w:type="spellEnd"/>
            <w:r w:rsidRPr="00364AE3">
              <w:rPr>
                <w:b/>
                <w:sz w:val="18"/>
              </w:rPr>
              <w:t xml:space="preserve">  </w:t>
            </w:r>
          </w:p>
        </w:tc>
        <w:tc>
          <w:tcPr>
            <w:tcW w:w="5245" w:type="dxa"/>
          </w:tcPr>
          <w:p w:rsidR="001075A7" w:rsidRPr="00364AE3" w:rsidRDefault="00364AE3" w:rsidP="008753C6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364AE3">
              <w:rPr>
                <w:b/>
                <w:sz w:val="18"/>
              </w:rPr>
              <w:t>Description</w:t>
            </w:r>
          </w:p>
        </w:tc>
      </w:tr>
      <w:tr w:rsidR="006A31F8" w:rsidRPr="00364AE3" w:rsidTr="006A31F8">
        <w:tc>
          <w:tcPr>
            <w:tcW w:w="2410" w:type="dxa"/>
          </w:tcPr>
          <w:p w:rsidR="006A31F8" w:rsidRPr="00364AE3" w:rsidRDefault="006A31F8" w:rsidP="006A31F8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364AE3">
              <w:rPr>
                <w:sz w:val="18"/>
              </w:rPr>
              <w:t>DISABLED</w:t>
            </w:r>
          </w:p>
        </w:tc>
        <w:tc>
          <w:tcPr>
            <w:tcW w:w="5245" w:type="dxa"/>
          </w:tcPr>
          <w:p w:rsidR="006A31F8" w:rsidRPr="00364AE3" w:rsidRDefault="006A31F8" w:rsidP="006A31F8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364AE3">
              <w:rPr>
                <w:sz w:val="18"/>
              </w:rPr>
              <w:t>Disable the plane detection.</w:t>
            </w:r>
          </w:p>
        </w:tc>
      </w:tr>
      <w:tr w:rsidR="006A31F8" w:rsidRPr="00364AE3" w:rsidTr="006A31F8">
        <w:tc>
          <w:tcPr>
            <w:tcW w:w="2410" w:type="dxa"/>
          </w:tcPr>
          <w:p w:rsidR="006A31F8" w:rsidRPr="00364AE3" w:rsidRDefault="006A31F8" w:rsidP="006A31F8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364AE3">
              <w:rPr>
                <w:sz w:val="18"/>
              </w:rPr>
              <w:t>ENABLE</w:t>
            </w:r>
          </w:p>
        </w:tc>
        <w:tc>
          <w:tcPr>
            <w:tcW w:w="5245" w:type="dxa"/>
          </w:tcPr>
          <w:p w:rsidR="006A31F8" w:rsidRPr="00364AE3" w:rsidRDefault="006A31F8" w:rsidP="006A31F8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364AE3">
              <w:rPr>
                <w:sz w:val="18"/>
              </w:rPr>
              <w:t>Enable the plane detection, including both horizontal and vertical planes.</w:t>
            </w:r>
          </w:p>
        </w:tc>
      </w:tr>
      <w:tr w:rsidR="006A31F8" w:rsidRPr="00364AE3" w:rsidTr="006A31F8">
        <w:tc>
          <w:tcPr>
            <w:tcW w:w="2410" w:type="dxa"/>
          </w:tcPr>
          <w:p w:rsidR="006A31F8" w:rsidRPr="00364AE3" w:rsidRDefault="006A31F8" w:rsidP="006A31F8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364AE3">
              <w:rPr>
                <w:sz w:val="18"/>
              </w:rPr>
              <w:t>HORIZONTAL_ONLY</w:t>
            </w:r>
          </w:p>
        </w:tc>
        <w:tc>
          <w:tcPr>
            <w:tcW w:w="5245" w:type="dxa"/>
          </w:tcPr>
          <w:p w:rsidR="006A31F8" w:rsidRPr="00364AE3" w:rsidRDefault="006A31F8" w:rsidP="006A31F8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364AE3">
              <w:rPr>
                <w:sz w:val="18"/>
              </w:rPr>
              <w:t>Enable the detection of only horizontal planes.</w:t>
            </w:r>
          </w:p>
        </w:tc>
      </w:tr>
      <w:tr w:rsidR="006A31F8" w:rsidRPr="00364AE3" w:rsidTr="006A31F8">
        <w:tc>
          <w:tcPr>
            <w:tcW w:w="2410" w:type="dxa"/>
          </w:tcPr>
          <w:p w:rsidR="006A31F8" w:rsidRPr="00364AE3" w:rsidRDefault="006A31F8" w:rsidP="006A31F8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364AE3">
              <w:rPr>
                <w:sz w:val="18"/>
              </w:rPr>
              <w:t>VERTICAL_ONLY</w:t>
            </w:r>
          </w:p>
        </w:tc>
        <w:tc>
          <w:tcPr>
            <w:tcW w:w="5245" w:type="dxa"/>
          </w:tcPr>
          <w:p w:rsidR="006A31F8" w:rsidRPr="00364AE3" w:rsidRDefault="006A31F8" w:rsidP="006A31F8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364AE3">
              <w:rPr>
                <w:sz w:val="18"/>
              </w:rPr>
              <w:t>Enable the detection of only vertical planes.</w:t>
            </w:r>
          </w:p>
        </w:tc>
      </w:tr>
    </w:tbl>
    <w:p w:rsidR="001075A7" w:rsidRDefault="001075A7" w:rsidP="006A31F8"/>
    <w:tbl>
      <w:tblPr>
        <w:tblStyle w:val="affc"/>
        <w:tblW w:w="7655" w:type="dxa"/>
        <w:tblInd w:w="1129" w:type="dxa"/>
        <w:tblLayout w:type="fixed"/>
        <w:tblLook w:val="04A0" w:firstRow="1" w:lastRow="0" w:firstColumn="1" w:lastColumn="0" w:noHBand="0" w:noVBand="1"/>
      </w:tblPr>
      <w:tblGrid>
        <w:gridCol w:w="2410"/>
        <w:gridCol w:w="5245"/>
      </w:tblGrid>
      <w:tr w:rsidR="006A31F8" w:rsidRPr="00364AE3" w:rsidTr="006A31F8">
        <w:tc>
          <w:tcPr>
            <w:tcW w:w="2410" w:type="dxa"/>
          </w:tcPr>
          <w:p w:rsidR="006A31F8" w:rsidRPr="00364AE3" w:rsidRDefault="006A31F8" w:rsidP="008753C6">
            <w:pPr>
              <w:pStyle w:val="5"/>
              <w:numPr>
                <w:ilvl w:val="0"/>
                <w:numId w:val="0"/>
              </w:numPr>
              <w:outlineLvl w:val="4"/>
              <w:rPr>
                <w:b/>
                <w:sz w:val="18"/>
              </w:rPr>
            </w:pPr>
            <w:bookmarkStart w:id="36" w:name="_UpdateMode_1"/>
            <w:bookmarkStart w:id="37" w:name="_UpdateMode"/>
            <w:bookmarkEnd w:id="36"/>
            <w:bookmarkEnd w:id="37"/>
            <w:proofErr w:type="spellStart"/>
            <w:r w:rsidRPr="00364AE3">
              <w:rPr>
                <w:b/>
                <w:sz w:val="18"/>
              </w:rPr>
              <w:t>UpdateMode</w:t>
            </w:r>
            <w:proofErr w:type="spellEnd"/>
            <w:r w:rsidRPr="00364AE3">
              <w:rPr>
                <w:b/>
                <w:sz w:val="18"/>
              </w:rPr>
              <w:t xml:space="preserve">  </w:t>
            </w:r>
          </w:p>
        </w:tc>
        <w:tc>
          <w:tcPr>
            <w:tcW w:w="5245" w:type="dxa"/>
          </w:tcPr>
          <w:p w:rsidR="006A31F8" w:rsidRPr="00364AE3" w:rsidRDefault="00364AE3" w:rsidP="008753C6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364AE3">
              <w:rPr>
                <w:b/>
                <w:sz w:val="18"/>
              </w:rPr>
              <w:t>Description</w:t>
            </w:r>
          </w:p>
        </w:tc>
      </w:tr>
      <w:tr w:rsidR="006A31F8" w:rsidRPr="00364AE3" w:rsidTr="006A31F8">
        <w:tc>
          <w:tcPr>
            <w:tcW w:w="2410" w:type="dxa"/>
          </w:tcPr>
          <w:p w:rsidR="006A31F8" w:rsidRPr="00364AE3" w:rsidRDefault="006A31F8" w:rsidP="008753C6">
            <w:pPr>
              <w:pStyle w:val="5"/>
              <w:numPr>
                <w:ilvl w:val="0"/>
                <w:numId w:val="0"/>
              </w:numPr>
              <w:outlineLvl w:val="4"/>
              <w:rPr>
                <w:i/>
                <w:sz w:val="18"/>
              </w:rPr>
            </w:pPr>
            <w:r w:rsidRPr="00364AE3">
              <w:rPr>
                <w:i/>
                <w:sz w:val="18"/>
              </w:rPr>
              <w:t>BLOCKING</w:t>
            </w:r>
          </w:p>
        </w:tc>
        <w:tc>
          <w:tcPr>
            <w:tcW w:w="5245" w:type="dxa"/>
          </w:tcPr>
          <w:p w:rsidR="006A31F8" w:rsidRPr="00364AE3" w:rsidRDefault="006A31F8" w:rsidP="008753C6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364AE3">
              <w:rPr>
                <w:sz w:val="18"/>
              </w:rPr>
              <w:t xml:space="preserve">In BLOCKING model, </w:t>
            </w:r>
            <w:hyperlink w:anchor="_public_static_void" w:history="1">
              <w:proofErr w:type="gramStart"/>
              <w:r w:rsidRPr="00364AE3">
                <w:rPr>
                  <w:rStyle w:val="affa"/>
                  <w:sz w:val="18"/>
                </w:rPr>
                <w:t>ARSession.Update(</w:t>
              </w:r>
              <w:proofErr w:type="gramEnd"/>
              <w:r w:rsidRPr="00364AE3">
                <w:rPr>
                  <w:rStyle w:val="affa"/>
                  <w:sz w:val="18"/>
                </w:rPr>
                <w:t>)</w:t>
              </w:r>
            </w:hyperlink>
            <w:r w:rsidRPr="00364AE3">
              <w:rPr>
                <w:sz w:val="18"/>
              </w:rPr>
              <w:t xml:space="preserve"> will wait until a new camera image is available.</w:t>
            </w:r>
          </w:p>
        </w:tc>
      </w:tr>
      <w:tr w:rsidR="006A31F8" w:rsidRPr="00364AE3" w:rsidTr="006A31F8">
        <w:tc>
          <w:tcPr>
            <w:tcW w:w="2410" w:type="dxa"/>
          </w:tcPr>
          <w:p w:rsidR="006A31F8" w:rsidRPr="00364AE3" w:rsidRDefault="006A31F8" w:rsidP="008753C6">
            <w:pPr>
              <w:pStyle w:val="5"/>
              <w:numPr>
                <w:ilvl w:val="0"/>
                <w:numId w:val="0"/>
              </w:numPr>
              <w:outlineLvl w:val="4"/>
              <w:rPr>
                <w:i/>
                <w:sz w:val="18"/>
              </w:rPr>
            </w:pPr>
            <w:r w:rsidRPr="00364AE3">
              <w:rPr>
                <w:i/>
                <w:sz w:val="18"/>
              </w:rPr>
              <w:t>LATEST_CAMERA_IMAGE</w:t>
            </w:r>
          </w:p>
        </w:tc>
        <w:tc>
          <w:tcPr>
            <w:tcW w:w="5245" w:type="dxa"/>
          </w:tcPr>
          <w:p w:rsidR="006A31F8" w:rsidRPr="00364AE3" w:rsidRDefault="006A31F8" w:rsidP="00D14B90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364AE3">
              <w:rPr>
                <w:sz w:val="18"/>
              </w:rPr>
              <w:t xml:space="preserve">In </w:t>
            </w:r>
            <w:r w:rsidR="00D14B90" w:rsidRPr="00364AE3">
              <w:rPr>
                <w:sz w:val="18"/>
              </w:rPr>
              <w:t>this</w:t>
            </w:r>
            <w:r w:rsidRPr="00364AE3">
              <w:rPr>
                <w:sz w:val="18"/>
              </w:rPr>
              <w:t xml:space="preserve"> model, </w:t>
            </w:r>
            <w:hyperlink w:anchor="_public_static_void" w:history="1">
              <w:proofErr w:type="gramStart"/>
              <w:r w:rsidRPr="00364AE3">
                <w:rPr>
                  <w:rStyle w:val="affa"/>
                  <w:sz w:val="18"/>
                </w:rPr>
                <w:t>ARSession.Update(</w:t>
              </w:r>
              <w:proofErr w:type="gramEnd"/>
              <w:r w:rsidRPr="00364AE3">
                <w:rPr>
                  <w:rStyle w:val="affa"/>
                  <w:sz w:val="18"/>
                </w:rPr>
                <w:t>)</w:t>
              </w:r>
            </w:hyperlink>
            <w:r w:rsidRPr="00364AE3">
              <w:rPr>
                <w:sz w:val="18"/>
              </w:rPr>
              <w:t xml:space="preserve">will return immediately without blocking. If no new camera image is available, then it will return the most recent </w:t>
            </w:r>
            <w:proofErr w:type="spellStart"/>
            <w:r w:rsidRPr="00364AE3">
              <w:rPr>
                <w:sz w:val="18"/>
              </w:rPr>
              <w:t>ARFrme</w:t>
            </w:r>
            <w:proofErr w:type="spellEnd"/>
            <w:r w:rsidRPr="00364AE3">
              <w:rPr>
                <w:sz w:val="18"/>
              </w:rPr>
              <w:t>.</w:t>
            </w:r>
          </w:p>
        </w:tc>
      </w:tr>
    </w:tbl>
    <w:p w:rsidR="0041583A" w:rsidRDefault="0041583A" w:rsidP="0041583A">
      <w:bookmarkStart w:id="38" w:name="_Toc521613985"/>
    </w:p>
    <w:tbl>
      <w:tblPr>
        <w:tblStyle w:val="affc"/>
        <w:tblW w:w="0" w:type="auto"/>
        <w:tblInd w:w="1129" w:type="dxa"/>
        <w:tblLook w:val="04A0" w:firstRow="1" w:lastRow="0" w:firstColumn="1" w:lastColumn="0" w:noHBand="0" w:noVBand="1"/>
      </w:tblPr>
      <w:tblGrid>
        <w:gridCol w:w="2835"/>
        <w:gridCol w:w="4820"/>
      </w:tblGrid>
      <w:tr w:rsidR="0041583A" w:rsidRPr="00364AE3" w:rsidTr="00364AE3">
        <w:tc>
          <w:tcPr>
            <w:tcW w:w="2835" w:type="dxa"/>
          </w:tcPr>
          <w:p w:rsidR="0041583A" w:rsidRPr="00364AE3" w:rsidRDefault="0041583A" w:rsidP="00193D8A">
            <w:pPr>
              <w:pStyle w:val="5"/>
              <w:numPr>
                <w:ilvl w:val="0"/>
                <w:numId w:val="0"/>
              </w:numPr>
              <w:outlineLvl w:val="4"/>
              <w:rPr>
                <w:b/>
                <w:sz w:val="18"/>
              </w:rPr>
            </w:pPr>
            <w:proofErr w:type="spellStart"/>
            <w:r w:rsidRPr="00364AE3">
              <w:rPr>
                <w:b/>
                <w:sz w:val="18"/>
              </w:rPr>
              <w:t>PowerMode</w:t>
            </w:r>
            <w:proofErr w:type="spellEnd"/>
            <w:r w:rsidRPr="00364AE3">
              <w:rPr>
                <w:b/>
                <w:sz w:val="18"/>
              </w:rPr>
              <w:t xml:space="preserve">  </w:t>
            </w:r>
          </w:p>
        </w:tc>
        <w:tc>
          <w:tcPr>
            <w:tcW w:w="4820" w:type="dxa"/>
          </w:tcPr>
          <w:p w:rsidR="0041583A" w:rsidRPr="00364AE3" w:rsidRDefault="00364AE3" w:rsidP="00551DE1">
            <w:pPr>
              <w:rPr>
                <w:rFonts w:ascii="Arial" w:eastAsia="黑体" w:hAnsi="Arial"/>
                <w:b/>
                <w:sz w:val="18"/>
                <w:szCs w:val="21"/>
              </w:rPr>
            </w:pPr>
            <w:r w:rsidRPr="00364AE3">
              <w:rPr>
                <w:rFonts w:ascii="Arial" w:eastAsia="黑体" w:hAnsi="Arial"/>
                <w:b/>
                <w:sz w:val="18"/>
                <w:szCs w:val="21"/>
              </w:rPr>
              <w:t>Description</w:t>
            </w:r>
          </w:p>
        </w:tc>
      </w:tr>
      <w:tr w:rsidR="0041583A" w:rsidRPr="00364AE3" w:rsidTr="00364AE3">
        <w:tc>
          <w:tcPr>
            <w:tcW w:w="2835" w:type="dxa"/>
          </w:tcPr>
          <w:p w:rsidR="0041583A" w:rsidRPr="00364AE3" w:rsidRDefault="0041583A" w:rsidP="00193D8A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364AE3">
              <w:rPr>
                <w:sz w:val="18"/>
              </w:rPr>
              <w:t>NORMAL</w:t>
            </w:r>
          </w:p>
        </w:tc>
        <w:tc>
          <w:tcPr>
            <w:tcW w:w="4820" w:type="dxa"/>
          </w:tcPr>
          <w:p w:rsidR="0041583A" w:rsidRPr="00364AE3" w:rsidRDefault="0041583A" w:rsidP="00193D8A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364AE3">
              <w:rPr>
                <w:sz w:val="18"/>
              </w:rPr>
              <w:t>Normal mode</w:t>
            </w:r>
          </w:p>
        </w:tc>
      </w:tr>
      <w:tr w:rsidR="0041583A" w:rsidRPr="00364AE3" w:rsidTr="00364AE3">
        <w:tc>
          <w:tcPr>
            <w:tcW w:w="2835" w:type="dxa"/>
          </w:tcPr>
          <w:p w:rsidR="0041583A" w:rsidRPr="00364AE3" w:rsidRDefault="0041583A" w:rsidP="00193D8A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364AE3">
              <w:rPr>
                <w:sz w:val="18"/>
              </w:rPr>
              <w:t>POWER_SAVING</w:t>
            </w:r>
          </w:p>
        </w:tc>
        <w:tc>
          <w:tcPr>
            <w:tcW w:w="4820" w:type="dxa"/>
          </w:tcPr>
          <w:p w:rsidR="0041583A" w:rsidRPr="00364AE3" w:rsidRDefault="0041583A" w:rsidP="00193D8A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364AE3">
              <w:rPr>
                <w:sz w:val="18"/>
              </w:rPr>
              <w:t>Power saving mode</w:t>
            </w:r>
          </w:p>
        </w:tc>
      </w:tr>
      <w:tr w:rsidR="0041583A" w:rsidRPr="00364AE3" w:rsidTr="00364AE3">
        <w:tc>
          <w:tcPr>
            <w:tcW w:w="2835" w:type="dxa"/>
          </w:tcPr>
          <w:p w:rsidR="0041583A" w:rsidRPr="00364AE3" w:rsidRDefault="0041583A" w:rsidP="00193D8A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364AE3">
              <w:rPr>
                <w:sz w:val="18"/>
              </w:rPr>
              <w:t>ULTRA_POWER_SAVING</w:t>
            </w:r>
          </w:p>
        </w:tc>
        <w:tc>
          <w:tcPr>
            <w:tcW w:w="4820" w:type="dxa"/>
          </w:tcPr>
          <w:p w:rsidR="0041583A" w:rsidRPr="00364AE3" w:rsidRDefault="0041583A" w:rsidP="00193D8A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proofErr w:type="spellStart"/>
            <w:r w:rsidRPr="00364AE3">
              <w:rPr>
                <w:sz w:val="18"/>
              </w:rPr>
              <w:t>Ultra Power</w:t>
            </w:r>
            <w:proofErr w:type="spellEnd"/>
            <w:r w:rsidRPr="00364AE3">
              <w:rPr>
                <w:sz w:val="18"/>
              </w:rPr>
              <w:t xml:space="preserve"> Saving Mode</w:t>
            </w:r>
          </w:p>
        </w:tc>
      </w:tr>
    </w:tbl>
    <w:p w:rsidR="0041583A" w:rsidRDefault="0041583A" w:rsidP="0041583A"/>
    <w:tbl>
      <w:tblPr>
        <w:tblStyle w:val="affc"/>
        <w:tblW w:w="0" w:type="auto"/>
        <w:tblInd w:w="1129" w:type="dxa"/>
        <w:tblLook w:val="04A0" w:firstRow="1" w:lastRow="0" w:firstColumn="1" w:lastColumn="0" w:noHBand="0" w:noVBand="1"/>
      </w:tblPr>
      <w:tblGrid>
        <w:gridCol w:w="3192"/>
        <w:gridCol w:w="4463"/>
      </w:tblGrid>
      <w:tr w:rsidR="00AB2005" w:rsidRPr="00364AE3" w:rsidTr="00364AE3">
        <w:tc>
          <w:tcPr>
            <w:tcW w:w="3192" w:type="dxa"/>
          </w:tcPr>
          <w:p w:rsidR="00AB2005" w:rsidRPr="00364AE3" w:rsidRDefault="004F4823" w:rsidP="00551DE1">
            <w:pPr>
              <w:pStyle w:val="5"/>
              <w:numPr>
                <w:ilvl w:val="0"/>
                <w:numId w:val="0"/>
              </w:numPr>
              <w:outlineLvl w:val="4"/>
              <w:rPr>
                <w:b/>
                <w:sz w:val="18"/>
                <w:szCs w:val="18"/>
              </w:rPr>
            </w:pPr>
            <w:proofErr w:type="spellStart"/>
            <w:r w:rsidRPr="00364AE3">
              <w:rPr>
                <w:b/>
                <w:sz w:val="18"/>
                <w:szCs w:val="18"/>
              </w:rPr>
              <w:t>Focus</w:t>
            </w:r>
            <w:r w:rsidR="00AB2005" w:rsidRPr="00364AE3">
              <w:rPr>
                <w:b/>
                <w:sz w:val="18"/>
                <w:szCs w:val="18"/>
              </w:rPr>
              <w:t>Mode</w:t>
            </w:r>
            <w:proofErr w:type="spellEnd"/>
            <w:r w:rsidR="00AB2005" w:rsidRPr="00364AE3">
              <w:rPr>
                <w:b/>
                <w:sz w:val="18"/>
                <w:szCs w:val="18"/>
              </w:rPr>
              <w:t xml:space="preserve">  </w:t>
            </w:r>
          </w:p>
        </w:tc>
        <w:tc>
          <w:tcPr>
            <w:tcW w:w="4463" w:type="dxa"/>
          </w:tcPr>
          <w:p w:rsidR="00AB2005" w:rsidRPr="00364AE3" w:rsidRDefault="00364AE3" w:rsidP="00551DE1">
            <w:pPr>
              <w:rPr>
                <w:sz w:val="18"/>
                <w:szCs w:val="18"/>
              </w:rPr>
            </w:pPr>
            <w:r w:rsidRPr="00364AE3">
              <w:rPr>
                <w:rFonts w:ascii="Arial" w:eastAsia="黑体" w:hAnsi="Arial"/>
                <w:b/>
                <w:sz w:val="18"/>
                <w:szCs w:val="18"/>
              </w:rPr>
              <w:t>Description</w:t>
            </w:r>
          </w:p>
        </w:tc>
      </w:tr>
      <w:tr w:rsidR="004F4823" w:rsidRPr="00364AE3" w:rsidTr="00364AE3">
        <w:tc>
          <w:tcPr>
            <w:tcW w:w="3192" w:type="dxa"/>
          </w:tcPr>
          <w:p w:rsidR="004F4823" w:rsidRPr="00364AE3" w:rsidRDefault="004F4823" w:rsidP="004F4823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  <w:szCs w:val="18"/>
              </w:rPr>
            </w:pPr>
            <w:r w:rsidRPr="00364AE3">
              <w:rPr>
                <w:sz w:val="18"/>
                <w:szCs w:val="18"/>
              </w:rPr>
              <w:t>HWAR_FOCUS_MODE_FIXED</w:t>
            </w:r>
          </w:p>
        </w:tc>
        <w:tc>
          <w:tcPr>
            <w:tcW w:w="4463" w:type="dxa"/>
          </w:tcPr>
          <w:p w:rsidR="004F4823" w:rsidRPr="00364AE3" w:rsidRDefault="004F4823" w:rsidP="004F4823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  <w:szCs w:val="18"/>
              </w:rPr>
            </w:pPr>
            <w:r w:rsidRPr="00364AE3">
              <w:rPr>
                <w:sz w:val="18"/>
                <w:szCs w:val="18"/>
              </w:rPr>
              <w:t>Fixed focus mode</w:t>
            </w:r>
          </w:p>
        </w:tc>
      </w:tr>
      <w:tr w:rsidR="004F4823" w:rsidRPr="00364AE3" w:rsidTr="00364AE3">
        <w:tc>
          <w:tcPr>
            <w:tcW w:w="3192" w:type="dxa"/>
          </w:tcPr>
          <w:p w:rsidR="004F4823" w:rsidRPr="00364AE3" w:rsidRDefault="004F4823" w:rsidP="004F4823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  <w:szCs w:val="18"/>
              </w:rPr>
            </w:pPr>
            <w:r w:rsidRPr="00364AE3">
              <w:rPr>
                <w:sz w:val="18"/>
                <w:szCs w:val="18"/>
              </w:rPr>
              <w:t>HWAR_FOCUS_MODE_AUTO</w:t>
            </w:r>
          </w:p>
        </w:tc>
        <w:tc>
          <w:tcPr>
            <w:tcW w:w="4463" w:type="dxa"/>
          </w:tcPr>
          <w:p w:rsidR="004F4823" w:rsidRPr="00364AE3" w:rsidRDefault="004F4823" w:rsidP="004F4823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  <w:szCs w:val="18"/>
              </w:rPr>
            </w:pPr>
            <w:r w:rsidRPr="00364AE3">
              <w:rPr>
                <w:rFonts w:hint="eastAsia"/>
                <w:sz w:val="18"/>
                <w:szCs w:val="18"/>
              </w:rPr>
              <w:t>A</w:t>
            </w:r>
            <w:r w:rsidRPr="00364AE3">
              <w:rPr>
                <w:sz w:val="18"/>
                <w:szCs w:val="18"/>
              </w:rPr>
              <w:t>uto focus mode</w:t>
            </w:r>
          </w:p>
        </w:tc>
      </w:tr>
    </w:tbl>
    <w:p w:rsidR="00AB2005" w:rsidRDefault="00AB2005" w:rsidP="0041583A"/>
    <w:tbl>
      <w:tblPr>
        <w:tblStyle w:val="affc"/>
        <w:tblW w:w="0" w:type="auto"/>
        <w:tblInd w:w="1129" w:type="dxa"/>
        <w:tblLook w:val="04A0" w:firstRow="1" w:lastRow="0" w:firstColumn="1" w:lastColumn="0" w:noHBand="0" w:noVBand="1"/>
      </w:tblPr>
      <w:tblGrid>
        <w:gridCol w:w="1843"/>
        <w:gridCol w:w="1696"/>
        <w:gridCol w:w="4116"/>
      </w:tblGrid>
      <w:tr w:rsidR="004B3A0E" w:rsidRPr="00937B99" w:rsidTr="00937B99">
        <w:tc>
          <w:tcPr>
            <w:tcW w:w="1843" w:type="dxa"/>
          </w:tcPr>
          <w:p w:rsidR="004B3A0E" w:rsidRPr="00937B99" w:rsidRDefault="004B3A0E" w:rsidP="004B3A0E">
            <w:pPr>
              <w:pStyle w:val="5"/>
              <w:numPr>
                <w:ilvl w:val="0"/>
                <w:numId w:val="0"/>
              </w:numPr>
              <w:outlineLvl w:val="4"/>
              <w:rPr>
                <w:b/>
                <w:sz w:val="18"/>
              </w:rPr>
            </w:pPr>
            <w:r w:rsidRPr="00937B99">
              <w:rPr>
                <w:b/>
                <w:sz w:val="18"/>
              </w:rPr>
              <w:t>Constant Name</w:t>
            </w:r>
          </w:p>
        </w:tc>
        <w:tc>
          <w:tcPr>
            <w:tcW w:w="1696" w:type="dxa"/>
          </w:tcPr>
          <w:p w:rsidR="004B3A0E" w:rsidRPr="00937B99" w:rsidRDefault="004B3A0E" w:rsidP="004B3A0E">
            <w:pPr>
              <w:pStyle w:val="5"/>
              <w:numPr>
                <w:ilvl w:val="0"/>
                <w:numId w:val="0"/>
              </w:numPr>
              <w:outlineLvl w:val="4"/>
              <w:rPr>
                <w:b/>
                <w:sz w:val="18"/>
              </w:rPr>
            </w:pPr>
            <w:r w:rsidRPr="00937B99">
              <w:rPr>
                <w:b/>
                <w:sz w:val="18"/>
              </w:rPr>
              <w:t>Constant value</w:t>
            </w:r>
          </w:p>
        </w:tc>
        <w:tc>
          <w:tcPr>
            <w:tcW w:w="4116" w:type="dxa"/>
          </w:tcPr>
          <w:p w:rsidR="004B3A0E" w:rsidRPr="00937B99" w:rsidRDefault="004B3A0E" w:rsidP="00551DE1">
            <w:pPr>
              <w:rPr>
                <w:sz w:val="18"/>
              </w:rPr>
            </w:pPr>
            <w:r w:rsidRPr="00937B99">
              <w:rPr>
                <w:rFonts w:ascii="Arial" w:eastAsia="黑体" w:hAnsi="Arial"/>
                <w:b/>
                <w:sz w:val="18"/>
                <w:szCs w:val="21"/>
              </w:rPr>
              <w:t>Description</w:t>
            </w:r>
          </w:p>
        </w:tc>
      </w:tr>
      <w:tr w:rsidR="004B3A0E" w:rsidRPr="00937B99" w:rsidTr="00937B99">
        <w:tc>
          <w:tcPr>
            <w:tcW w:w="1843" w:type="dxa"/>
          </w:tcPr>
          <w:p w:rsidR="004B3A0E" w:rsidRPr="00937B99" w:rsidRDefault="004B3A0E" w:rsidP="004B3A0E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proofErr w:type="spellStart"/>
            <w:r w:rsidRPr="00937B99">
              <w:rPr>
                <w:sz w:val="18"/>
              </w:rPr>
              <w:t>EnableItem_None</w:t>
            </w:r>
            <w:proofErr w:type="spellEnd"/>
            <w:r w:rsidRPr="00937B99">
              <w:rPr>
                <w:sz w:val="18"/>
              </w:rPr>
              <w:t xml:space="preserve"> </w:t>
            </w:r>
          </w:p>
        </w:tc>
        <w:tc>
          <w:tcPr>
            <w:tcW w:w="1696" w:type="dxa"/>
          </w:tcPr>
          <w:p w:rsidR="004B3A0E" w:rsidRPr="00937B99" w:rsidRDefault="004B3A0E" w:rsidP="004B3A0E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937B99">
              <w:rPr>
                <w:sz w:val="18"/>
              </w:rPr>
              <w:t>0</w:t>
            </w:r>
          </w:p>
        </w:tc>
        <w:tc>
          <w:tcPr>
            <w:tcW w:w="4116" w:type="dxa"/>
          </w:tcPr>
          <w:p w:rsidR="004B3A0E" w:rsidRPr="00937B99" w:rsidRDefault="004B3A0E" w:rsidP="00193D8A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937B99">
              <w:rPr>
                <w:rFonts w:hint="eastAsia"/>
                <w:sz w:val="18"/>
              </w:rPr>
              <w:t>None</w:t>
            </w:r>
          </w:p>
        </w:tc>
      </w:tr>
      <w:tr w:rsidR="004B3A0E" w:rsidRPr="00937B99" w:rsidTr="00937B99">
        <w:tc>
          <w:tcPr>
            <w:tcW w:w="1843" w:type="dxa"/>
          </w:tcPr>
          <w:p w:rsidR="004B3A0E" w:rsidRPr="00937B99" w:rsidRDefault="004B3A0E" w:rsidP="004B3A0E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proofErr w:type="spellStart"/>
            <w:r w:rsidRPr="00937B99">
              <w:rPr>
                <w:sz w:val="18"/>
              </w:rPr>
              <w:t>EnableItem_Depth</w:t>
            </w:r>
            <w:proofErr w:type="spellEnd"/>
            <w:r w:rsidRPr="00937B99">
              <w:rPr>
                <w:sz w:val="18"/>
              </w:rPr>
              <w:t xml:space="preserve"> </w:t>
            </w:r>
          </w:p>
        </w:tc>
        <w:tc>
          <w:tcPr>
            <w:tcW w:w="1696" w:type="dxa"/>
          </w:tcPr>
          <w:p w:rsidR="004B3A0E" w:rsidRPr="00937B99" w:rsidRDefault="004B3A0E" w:rsidP="004B3A0E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937B99">
              <w:rPr>
                <w:sz w:val="18"/>
              </w:rPr>
              <w:t>1</w:t>
            </w:r>
          </w:p>
        </w:tc>
        <w:tc>
          <w:tcPr>
            <w:tcW w:w="4116" w:type="dxa"/>
          </w:tcPr>
          <w:p w:rsidR="004B3A0E" w:rsidRPr="00937B99" w:rsidRDefault="004B3A0E" w:rsidP="00193D8A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937B99">
              <w:rPr>
                <w:rFonts w:hint="eastAsia"/>
                <w:sz w:val="18"/>
              </w:rPr>
              <w:t>E</w:t>
            </w:r>
            <w:r w:rsidRPr="00937B99">
              <w:rPr>
                <w:sz w:val="18"/>
              </w:rPr>
              <w:t>nable depth capability, enable by default</w:t>
            </w:r>
          </w:p>
        </w:tc>
      </w:tr>
      <w:tr w:rsidR="004B3A0E" w:rsidRPr="00937B99" w:rsidTr="00937B99">
        <w:tc>
          <w:tcPr>
            <w:tcW w:w="1843" w:type="dxa"/>
          </w:tcPr>
          <w:p w:rsidR="004B3A0E" w:rsidRPr="00937B99" w:rsidRDefault="004B3A0E" w:rsidP="004B3A0E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proofErr w:type="spellStart"/>
            <w:r w:rsidRPr="00937B99">
              <w:rPr>
                <w:sz w:val="18"/>
              </w:rPr>
              <w:t>EnableItem_Mask</w:t>
            </w:r>
            <w:proofErr w:type="spellEnd"/>
            <w:r w:rsidRPr="00937B99">
              <w:rPr>
                <w:sz w:val="18"/>
              </w:rPr>
              <w:t xml:space="preserve"> </w:t>
            </w:r>
          </w:p>
        </w:tc>
        <w:tc>
          <w:tcPr>
            <w:tcW w:w="1696" w:type="dxa"/>
          </w:tcPr>
          <w:p w:rsidR="004B3A0E" w:rsidRPr="00937B99" w:rsidRDefault="004B3A0E" w:rsidP="004B3A0E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937B99">
              <w:rPr>
                <w:sz w:val="18"/>
              </w:rPr>
              <w:t>2</w:t>
            </w:r>
          </w:p>
        </w:tc>
        <w:tc>
          <w:tcPr>
            <w:tcW w:w="4116" w:type="dxa"/>
          </w:tcPr>
          <w:p w:rsidR="004B3A0E" w:rsidRPr="00937B99" w:rsidRDefault="004B3A0E" w:rsidP="00193D8A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937B99">
              <w:rPr>
                <w:rFonts w:hint="eastAsia"/>
                <w:sz w:val="18"/>
              </w:rPr>
              <w:t>E</w:t>
            </w:r>
            <w:r w:rsidRPr="00937B99">
              <w:rPr>
                <w:sz w:val="18"/>
              </w:rPr>
              <w:t>nable Mask capability</w:t>
            </w:r>
          </w:p>
        </w:tc>
      </w:tr>
    </w:tbl>
    <w:p w:rsidR="006A31F8" w:rsidRDefault="00751066" w:rsidP="00751066">
      <w:pPr>
        <w:pStyle w:val="4"/>
      </w:pPr>
      <w:bookmarkStart w:id="39" w:name="_Toc530494170"/>
      <w:proofErr w:type="spellStart"/>
      <w:r>
        <w:t>ARFaceTrackingConfig</w:t>
      </w:r>
      <w:bookmarkEnd w:id="38"/>
      <w:bookmarkEnd w:id="39"/>
      <w:proofErr w:type="spellEnd"/>
    </w:p>
    <w:p w:rsidR="00751066" w:rsidRDefault="00751066" w:rsidP="00751066">
      <w:pPr>
        <w:pStyle w:val="5"/>
      </w:pPr>
      <w:r>
        <w:rPr>
          <w:rFonts w:hint="eastAsia"/>
        </w:rPr>
        <w:t>Description</w:t>
      </w:r>
      <w:r w:rsidR="00024439">
        <w:t>:</w:t>
      </w:r>
      <w:r>
        <w:t xml:space="preserve"> </w:t>
      </w:r>
      <w:r w:rsidR="00B806C9">
        <w:t xml:space="preserve">A subclass of </w:t>
      </w:r>
      <w:proofErr w:type="spellStart"/>
      <w:r w:rsidR="00B806C9">
        <w:t>ARConfigBase</w:t>
      </w:r>
      <w:proofErr w:type="spellEnd"/>
      <w:r w:rsidR="00B806C9">
        <w:t>, which is</w:t>
      </w:r>
      <w:r>
        <w:t xml:space="preserve"> used to start face AR. You can set </w:t>
      </w:r>
      <w:hyperlink w:anchor="_LightingMode" w:history="1">
        <w:r w:rsidRPr="00416AAD">
          <w:rPr>
            <w:rStyle w:val="affa"/>
            <w:i/>
          </w:rPr>
          <w:t>LightingMode</w:t>
        </w:r>
      </w:hyperlink>
      <w:r w:rsidR="00106218">
        <w:rPr>
          <w:rFonts w:hint="eastAsia"/>
        </w:rPr>
        <w:t>,</w:t>
      </w:r>
      <w:r w:rsidR="002A0294">
        <w:t xml:space="preserve"> </w:t>
      </w:r>
      <w:hyperlink w:anchor="_UpdateMode_1" w:history="1">
        <w:r w:rsidR="00D702A3" w:rsidRPr="006A31F8">
          <w:rPr>
            <w:rStyle w:val="affa"/>
            <w:i/>
          </w:rPr>
          <w:t>UpdateMode</w:t>
        </w:r>
      </w:hyperlink>
      <w:r w:rsidR="00106218">
        <w:t xml:space="preserve">, </w:t>
      </w:r>
      <w:proofErr w:type="spellStart"/>
      <w:proofErr w:type="gramStart"/>
      <w:r w:rsidR="00106218" w:rsidRPr="00BD77C2">
        <w:rPr>
          <w:rStyle w:val="affa"/>
          <w:i/>
        </w:rPr>
        <w:t>PowerMode</w:t>
      </w:r>
      <w:proofErr w:type="spellEnd"/>
      <w:r w:rsidR="00E97864" w:rsidRPr="00E97864">
        <w:rPr>
          <w:rStyle w:val="affa"/>
          <w:i/>
        </w:rPr>
        <w:t xml:space="preserve"> </w:t>
      </w:r>
      <w:r w:rsidR="00E97864">
        <w:rPr>
          <w:rStyle w:val="affa"/>
          <w:i/>
        </w:rPr>
        <w:t xml:space="preserve"> </w:t>
      </w:r>
      <w:proofErr w:type="spellStart"/>
      <w:r w:rsidR="00E97864" w:rsidRPr="00E97864">
        <w:rPr>
          <w:rStyle w:val="affa"/>
          <w:i/>
        </w:rPr>
        <w:t>FocusMode</w:t>
      </w:r>
      <w:proofErr w:type="spellEnd"/>
      <w:proofErr w:type="gramEnd"/>
      <w:r w:rsidR="00E97864">
        <w:rPr>
          <w:rStyle w:val="affa"/>
          <w:i/>
        </w:rPr>
        <w:t xml:space="preserve"> </w:t>
      </w:r>
      <w:r w:rsidR="00106218">
        <w:t xml:space="preserve">and </w:t>
      </w:r>
      <w:proofErr w:type="spellStart"/>
      <w:r w:rsidR="00106218" w:rsidRPr="00BD77C2">
        <w:rPr>
          <w:rStyle w:val="affa"/>
          <w:i/>
        </w:rPr>
        <w:t>EnableCapability</w:t>
      </w:r>
      <w:proofErr w:type="spellEnd"/>
      <w:r w:rsidR="00106218">
        <w:t xml:space="preserve"> through this </w:t>
      </w:r>
      <w:proofErr w:type="spellStart"/>
      <w:r w:rsidR="00106218">
        <w:t>config</w:t>
      </w:r>
      <w:proofErr w:type="spellEnd"/>
      <w:r w:rsidR="00106218">
        <w:t>.</w:t>
      </w:r>
    </w:p>
    <w:p w:rsidR="00751066" w:rsidRDefault="00751066" w:rsidP="00751066">
      <w:pPr>
        <w:pStyle w:val="4"/>
      </w:pPr>
      <w:bookmarkStart w:id="40" w:name="_Toc521613986"/>
      <w:bookmarkStart w:id="41" w:name="_Toc530494171"/>
      <w:proofErr w:type="spellStart"/>
      <w:r w:rsidRPr="003A55F3">
        <w:t>ARBodyTrackingConfig</w:t>
      </w:r>
      <w:bookmarkEnd w:id="40"/>
      <w:bookmarkEnd w:id="41"/>
      <w:proofErr w:type="spellEnd"/>
    </w:p>
    <w:p w:rsidR="00751066" w:rsidRDefault="00751066" w:rsidP="00751066">
      <w:pPr>
        <w:pStyle w:val="5"/>
      </w:pPr>
      <w:r>
        <w:rPr>
          <w:rFonts w:hint="eastAsia"/>
        </w:rPr>
        <w:lastRenderedPageBreak/>
        <w:t>Description</w:t>
      </w:r>
      <w:r w:rsidR="00024439">
        <w:t>:</w:t>
      </w:r>
      <w:r>
        <w:t xml:space="preserve"> </w:t>
      </w:r>
      <w:r w:rsidR="00B806C9">
        <w:t xml:space="preserve">A subclass of </w:t>
      </w:r>
      <w:proofErr w:type="spellStart"/>
      <w:r w:rsidR="00B806C9">
        <w:t>ARConfigBase</w:t>
      </w:r>
      <w:proofErr w:type="spellEnd"/>
      <w:r w:rsidR="00B806C9">
        <w:t xml:space="preserve">, which is </w:t>
      </w:r>
      <w:r>
        <w:t xml:space="preserve">used to start body AR. You can set </w:t>
      </w:r>
      <w:hyperlink w:anchor="_LightingMode" w:history="1">
        <w:r w:rsidRPr="00416AAD">
          <w:rPr>
            <w:rStyle w:val="affa"/>
            <w:i/>
          </w:rPr>
          <w:t>LightingMode</w:t>
        </w:r>
      </w:hyperlink>
      <w:r w:rsidR="00830178">
        <w:t>,</w:t>
      </w:r>
      <w:r>
        <w:t xml:space="preserve"> </w:t>
      </w:r>
      <w:hyperlink w:anchor="_UpdateMode_1" w:history="1">
        <w:r w:rsidR="00D702A3" w:rsidRPr="006A31F8">
          <w:rPr>
            <w:rStyle w:val="affa"/>
            <w:i/>
          </w:rPr>
          <w:t>UpdateMode</w:t>
        </w:r>
      </w:hyperlink>
      <w:r w:rsidR="00830178">
        <w:t xml:space="preserve">, </w:t>
      </w:r>
      <w:proofErr w:type="spellStart"/>
      <w:r w:rsidR="00830178" w:rsidRPr="00FE0026">
        <w:rPr>
          <w:rStyle w:val="affa"/>
          <w:rFonts w:hint="eastAsia"/>
          <w:i/>
        </w:rPr>
        <w:t>CameraLensFacing</w:t>
      </w:r>
      <w:proofErr w:type="spellEnd"/>
      <w:r w:rsidR="00830178">
        <w:t>,</w:t>
      </w:r>
      <w:r w:rsidR="00470B88">
        <w:t xml:space="preserve"> </w:t>
      </w:r>
      <w:proofErr w:type="spellStart"/>
      <w:r w:rsidR="00830178" w:rsidRPr="00BD77C2">
        <w:rPr>
          <w:rStyle w:val="affa"/>
          <w:i/>
        </w:rPr>
        <w:t>PowerMode</w:t>
      </w:r>
      <w:proofErr w:type="spellEnd"/>
      <w:r w:rsidR="00C84162">
        <w:rPr>
          <w:rStyle w:val="affa"/>
          <w:i/>
        </w:rPr>
        <w:t xml:space="preserve">, </w:t>
      </w:r>
      <w:proofErr w:type="spellStart"/>
      <w:r w:rsidR="00C84162">
        <w:rPr>
          <w:rStyle w:val="affa"/>
          <w:i/>
        </w:rPr>
        <w:t>FocusMode</w:t>
      </w:r>
      <w:proofErr w:type="spellEnd"/>
      <w:r w:rsidR="00C84162">
        <w:rPr>
          <w:rStyle w:val="affa"/>
          <w:i/>
        </w:rPr>
        <w:t xml:space="preserve"> </w:t>
      </w:r>
      <w:r w:rsidR="00830178">
        <w:t xml:space="preserve">and </w:t>
      </w:r>
      <w:proofErr w:type="spellStart"/>
      <w:r w:rsidR="00830178" w:rsidRPr="00BD77C2">
        <w:rPr>
          <w:rStyle w:val="affa"/>
          <w:i/>
        </w:rPr>
        <w:t>EnableCapability</w:t>
      </w:r>
      <w:proofErr w:type="spellEnd"/>
      <w:r w:rsidR="00830178">
        <w:t xml:space="preserve"> </w:t>
      </w:r>
      <w:r>
        <w:t xml:space="preserve">through this </w:t>
      </w:r>
      <w:proofErr w:type="spellStart"/>
      <w:r>
        <w:t>config</w:t>
      </w:r>
      <w:proofErr w:type="spellEnd"/>
      <w:r>
        <w:t>.</w:t>
      </w:r>
    </w:p>
    <w:p w:rsidR="007C6512" w:rsidRDefault="007C6512" w:rsidP="007C6512">
      <w:pPr>
        <w:pStyle w:val="4"/>
      </w:pPr>
      <w:bookmarkStart w:id="42" w:name="_Toc521613987"/>
      <w:bookmarkStart w:id="43" w:name="_Toc530494172"/>
      <w:proofErr w:type="spellStart"/>
      <w:r>
        <w:t>ARWorldBodyTrackingConfig</w:t>
      </w:r>
      <w:bookmarkEnd w:id="42"/>
      <w:bookmarkEnd w:id="43"/>
      <w:proofErr w:type="spellEnd"/>
    </w:p>
    <w:p w:rsidR="007C6512" w:rsidRDefault="007C6512" w:rsidP="007C6512">
      <w:pPr>
        <w:pStyle w:val="5"/>
      </w:pPr>
      <w:r>
        <w:rPr>
          <w:rFonts w:hint="eastAsia"/>
        </w:rPr>
        <w:t>Description</w:t>
      </w:r>
      <w:r w:rsidR="00024439">
        <w:t>:</w:t>
      </w:r>
      <w:r>
        <w:t xml:space="preserve"> </w:t>
      </w:r>
      <w:r w:rsidR="00004132">
        <w:t xml:space="preserve">A subclass of </w:t>
      </w:r>
      <w:proofErr w:type="spellStart"/>
      <w:r w:rsidR="00004132">
        <w:t>ARConfigBase</w:t>
      </w:r>
      <w:proofErr w:type="spellEnd"/>
      <w:r w:rsidR="00004132">
        <w:t xml:space="preserve">, which is </w:t>
      </w:r>
      <w:r>
        <w:t xml:space="preserve">used to start world AR and body AR at the same time. You can set </w:t>
      </w:r>
      <w:hyperlink w:anchor="_LightingMode" w:history="1">
        <w:r w:rsidRPr="00416AAD">
          <w:rPr>
            <w:rStyle w:val="affa"/>
            <w:i/>
          </w:rPr>
          <w:t>LightingMode</w:t>
        </w:r>
      </w:hyperlink>
      <w:r w:rsidR="00166A38">
        <w:t xml:space="preserve">, </w:t>
      </w:r>
      <w:hyperlink w:anchor="_PlaneFindingMode" w:history="1">
        <w:r w:rsidR="00166A38" w:rsidRPr="00416AAD">
          <w:rPr>
            <w:rStyle w:val="affa"/>
            <w:i/>
          </w:rPr>
          <w:t>PlaneFindingMode</w:t>
        </w:r>
      </w:hyperlink>
      <w:r w:rsidR="00174531">
        <w:t xml:space="preserve">, </w:t>
      </w:r>
      <w:hyperlink w:anchor="_UpdateMode_1" w:history="1">
        <w:r w:rsidRPr="006A31F8">
          <w:rPr>
            <w:rStyle w:val="affa"/>
            <w:i/>
          </w:rPr>
          <w:t>UpdateMode</w:t>
        </w:r>
      </w:hyperlink>
      <w:r w:rsidR="0056631E">
        <w:t xml:space="preserve">, </w:t>
      </w:r>
      <w:proofErr w:type="spellStart"/>
      <w:r w:rsidR="0056631E" w:rsidRPr="00BD77C2">
        <w:rPr>
          <w:rStyle w:val="affa"/>
          <w:i/>
        </w:rPr>
        <w:t>PowerMode</w:t>
      </w:r>
      <w:proofErr w:type="spellEnd"/>
      <w:r w:rsidR="0056631E">
        <w:t xml:space="preserve">, </w:t>
      </w:r>
      <w:proofErr w:type="spellStart"/>
      <w:proofErr w:type="gramStart"/>
      <w:r w:rsidR="00056CA6">
        <w:rPr>
          <w:rStyle w:val="affa"/>
          <w:i/>
        </w:rPr>
        <w:t>FocusMode</w:t>
      </w:r>
      <w:proofErr w:type="spellEnd"/>
      <w:r w:rsidR="00056CA6" w:rsidRPr="00BD77C2">
        <w:rPr>
          <w:rStyle w:val="affa"/>
          <w:rFonts w:hint="eastAsia"/>
          <w:i/>
        </w:rPr>
        <w:t xml:space="preserve"> </w:t>
      </w:r>
      <w:r w:rsidR="00056CA6">
        <w:rPr>
          <w:rStyle w:val="affa"/>
          <w:i/>
        </w:rPr>
        <w:t xml:space="preserve"> </w:t>
      </w:r>
      <w:proofErr w:type="spellStart"/>
      <w:r w:rsidR="0056631E" w:rsidRPr="00BD77C2">
        <w:rPr>
          <w:rStyle w:val="affa"/>
          <w:rFonts w:hint="eastAsia"/>
          <w:i/>
        </w:rPr>
        <w:t>A</w:t>
      </w:r>
      <w:r w:rsidR="0056631E" w:rsidRPr="00BD77C2">
        <w:rPr>
          <w:rStyle w:val="affa"/>
          <w:i/>
        </w:rPr>
        <w:t>ugmetendImageDatabase</w:t>
      </w:r>
      <w:proofErr w:type="spellEnd"/>
      <w:proofErr w:type="gramEnd"/>
      <w:r w:rsidR="0056631E">
        <w:t xml:space="preserve"> and </w:t>
      </w:r>
      <w:proofErr w:type="spellStart"/>
      <w:r w:rsidR="0056631E" w:rsidRPr="00BD77C2">
        <w:rPr>
          <w:rStyle w:val="affa"/>
          <w:i/>
        </w:rPr>
        <w:t>EnableCapability</w:t>
      </w:r>
      <w:proofErr w:type="spellEnd"/>
      <w:r w:rsidR="0056631E">
        <w:t xml:space="preserve"> </w:t>
      </w:r>
      <w:r>
        <w:t xml:space="preserve">through this </w:t>
      </w:r>
      <w:proofErr w:type="spellStart"/>
      <w:r>
        <w:t>config</w:t>
      </w:r>
      <w:proofErr w:type="spellEnd"/>
      <w:r>
        <w:t>.</w:t>
      </w:r>
    </w:p>
    <w:p w:rsidR="004B0E39" w:rsidRDefault="004B0E39" w:rsidP="004B0E39">
      <w:pPr>
        <w:pStyle w:val="4"/>
      </w:pPr>
      <w:bookmarkStart w:id="44" w:name="_Toc530494173"/>
      <w:proofErr w:type="spellStart"/>
      <w:r w:rsidRPr="00C12157">
        <w:t>ARCamera</w:t>
      </w:r>
      <w:r>
        <w:t>Config</w:t>
      </w:r>
      <w:bookmarkEnd w:id="44"/>
      <w:proofErr w:type="spellEnd"/>
    </w:p>
    <w:p w:rsidR="004B0E39" w:rsidRDefault="004B0E39" w:rsidP="004B0E39">
      <w:pPr>
        <w:pStyle w:val="5"/>
      </w:pPr>
      <w:r>
        <w:rPr>
          <w:rFonts w:hint="eastAsia"/>
        </w:rPr>
        <w:t>Description</w:t>
      </w:r>
      <w:r>
        <w:t xml:space="preserve">: </w:t>
      </w:r>
      <w:r w:rsidR="007F45FB">
        <w:rPr>
          <w:rFonts w:ascii="Roboto" w:hAnsi="Roboto"/>
          <w:color w:val="212121"/>
        </w:rPr>
        <w:t>A configuration accessing the device's camera sensor</w:t>
      </w:r>
      <w:r>
        <w:t>.</w:t>
      </w:r>
    </w:p>
    <w:p w:rsidR="004B0E39" w:rsidRDefault="004B0E39" w:rsidP="004B0E39">
      <w:pPr>
        <w:pStyle w:val="5"/>
      </w:pPr>
      <w:r>
        <w:t>Methods:</w:t>
      </w:r>
    </w:p>
    <w:p w:rsidR="004B0E39" w:rsidRDefault="000820C5" w:rsidP="000820C5">
      <w:pPr>
        <w:pStyle w:val="6"/>
      </w:pPr>
      <w:proofErr w:type="gramStart"/>
      <w:r w:rsidRPr="000820C5">
        <w:t>public</w:t>
      </w:r>
      <w:proofErr w:type="gramEnd"/>
      <w:r w:rsidRPr="000820C5">
        <w:t xml:space="preserve"> Vector2Int </w:t>
      </w:r>
      <w:proofErr w:type="spellStart"/>
      <w:r w:rsidRPr="000820C5">
        <w:t>GetImageDimensions</w:t>
      </w:r>
      <w:proofErr w:type="spellEnd"/>
      <w:r w:rsidRPr="000820C5">
        <w:t>()</w:t>
      </w:r>
    </w:p>
    <w:p w:rsidR="004B0E39" w:rsidRDefault="004B0E39" w:rsidP="004B0E39">
      <w:pPr>
        <w:pStyle w:val="7"/>
      </w:pPr>
      <w:r>
        <w:rPr>
          <w:rFonts w:hint="eastAsia"/>
        </w:rPr>
        <w:t>Illustration</w:t>
      </w:r>
      <w:r>
        <w:t xml:space="preserve">: </w:t>
      </w:r>
      <w:r w:rsidR="00DE1890">
        <w:rPr>
          <w:rFonts w:ascii="Roboto" w:hAnsi="Roboto"/>
          <w:color w:val="212121"/>
        </w:rPr>
        <w:t>Gets the dimensions of the CPU-accessible image bytes for the camera configuration</w:t>
      </w:r>
      <w:r>
        <w:t>.</w:t>
      </w:r>
    </w:p>
    <w:p w:rsidR="004B0E39" w:rsidRDefault="000820C5" w:rsidP="000820C5">
      <w:pPr>
        <w:pStyle w:val="6"/>
      </w:pPr>
      <w:proofErr w:type="gramStart"/>
      <w:r w:rsidRPr="000820C5">
        <w:t>public</w:t>
      </w:r>
      <w:proofErr w:type="gramEnd"/>
      <w:r w:rsidRPr="000820C5">
        <w:t xml:space="preserve"> Vector2Int </w:t>
      </w:r>
      <w:proofErr w:type="spellStart"/>
      <w:r w:rsidRPr="000820C5">
        <w:t>Get</w:t>
      </w:r>
      <w:r>
        <w:t>Texture</w:t>
      </w:r>
      <w:r w:rsidRPr="000820C5">
        <w:t>Dimensions</w:t>
      </w:r>
      <w:proofErr w:type="spellEnd"/>
      <w:r w:rsidRPr="000820C5">
        <w:t>()</w:t>
      </w:r>
    </w:p>
    <w:p w:rsidR="004B0E39" w:rsidRPr="00354666" w:rsidRDefault="004B0E39" w:rsidP="004B0E39">
      <w:pPr>
        <w:pStyle w:val="7"/>
      </w:pPr>
      <w:r>
        <w:rPr>
          <w:rFonts w:hint="eastAsia"/>
        </w:rPr>
        <w:t>Illustration</w:t>
      </w:r>
      <w:r>
        <w:t xml:space="preserve">: </w:t>
      </w:r>
      <w:r w:rsidR="00DE1890">
        <w:rPr>
          <w:rFonts w:ascii="Roboto" w:hAnsi="Roboto"/>
          <w:color w:val="212121"/>
        </w:rPr>
        <w:t>Gets the dimensions of the GPU-accessible external texture for the camera configuration</w:t>
      </w:r>
      <w:r>
        <w:t>.</w:t>
      </w:r>
    </w:p>
    <w:p w:rsidR="004B0E39" w:rsidRPr="004B0E39" w:rsidRDefault="004B0E39" w:rsidP="004B0E39">
      <w:pPr>
        <w:pStyle w:val="a5"/>
      </w:pPr>
    </w:p>
    <w:p w:rsidR="00D3192C" w:rsidRDefault="00D3192C" w:rsidP="00D3192C">
      <w:pPr>
        <w:pStyle w:val="4"/>
      </w:pPr>
      <w:bookmarkStart w:id="45" w:name="_Toc521613988"/>
      <w:bookmarkStart w:id="46" w:name="_Toc530494174"/>
      <w:proofErr w:type="spellStart"/>
      <w:r>
        <w:t>ARHandTrackingConfig</w:t>
      </w:r>
      <w:bookmarkEnd w:id="45"/>
      <w:bookmarkEnd w:id="46"/>
      <w:proofErr w:type="spellEnd"/>
    </w:p>
    <w:p w:rsidR="00D3192C" w:rsidRDefault="00D3192C" w:rsidP="002A5E2D">
      <w:pPr>
        <w:pStyle w:val="5"/>
      </w:pPr>
      <w:r>
        <w:rPr>
          <w:rFonts w:hint="eastAsia"/>
        </w:rPr>
        <w:t>Description</w:t>
      </w:r>
      <w:r w:rsidR="00024439">
        <w:t>:</w:t>
      </w:r>
      <w:r>
        <w:t xml:space="preserve"> </w:t>
      </w:r>
      <w:r w:rsidR="0074028F">
        <w:t xml:space="preserve">A subclass of </w:t>
      </w:r>
      <w:proofErr w:type="spellStart"/>
      <w:r w:rsidR="0074028F">
        <w:t>ARConfigBase</w:t>
      </w:r>
      <w:proofErr w:type="spellEnd"/>
      <w:r w:rsidR="0074028F">
        <w:t xml:space="preserve">, which is </w:t>
      </w:r>
      <w:r>
        <w:t xml:space="preserve">used to start hand AR. </w:t>
      </w:r>
      <w:r w:rsidR="00E739B2">
        <w:t xml:space="preserve">You can set </w:t>
      </w:r>
      <w:hyperlink w:anchor="_LightingMode" w:history="1">
        <w:r w:rsidR="00E739B2" w:rsidRPr="00416AAD">
          <w:rPr>
            <w:rStyle w:val="affa"/>
            <w:i/>
          </w:rPr>
          <w:t>LightingMode</w:t>
        </w:r>
      </w:hyperlink>
      <w:r w:rsidR="00E739B2">
        <w:t xml:space="preserve">, </w:t>
      </w:r>
      <w:hyperlink w:anchor="_PlaneFindingMode" w:history="1">
        <w:proofErr w:type="gramStart"/>
        <w:r w:rsidR="00E739B2">
          <w:rPr>
            <w:rStyle w:val="affa"/>
            <w:i/>
          </w:rPr>
          <w:t>Hand</w:t>
        </w:r>
        <w:r w:rsidR="00E739B2" w:rsidRPr="00416AAD">
          <w:rPr>
            <w:rStyle w:val="affa"/>
            <w:i/>
          </w:rPr>
          <w:t>FindingMode</w:t>
        </w:r>
        <w:proofErr w:type="gramEnd"/>
      </w:hyperlink>
      <w:r w:rsidR="0001210F">
        <w:rPr>
          <w:rStyle w:val="affa"/>
          <w:i/>
        </w:rPr>
        <w:t>(</w:t>
      </w:r>
      <w:r w:rsidR="0001210F" w:rsidRPr="009527DB">
        <w:rPr>
          <w:noProof/>
          <w:color w:val="FF0000"/>
        </w:rPr>
        <w:t>Obsolete</w:t>
      </w:r>
      <w:r w:rsidR="0001210F">
        <w:rPr>
          <w:rStyle w:val="affa"/>
          <w:i/>
        </w:rPr>
        <w:t>)</w:t>
      </w:r>
      <w:r w:rsidR="002A5E2D">
        <w:t>,</w:t>
      </w:r>
      <w:r w:rsidR="00E739B2">
        <w:t xml:space="preserve"> </w:t>
      </w:r>
      <w:proofErr w:type="spellStart"/>
      <w:r w:rsidR="002A5E2D" w:rsidRPr="00CE32FA">
        <w:rPr>
          <w:rStyle w:val="affa"/>
          <w:i/>
        </w:rPr>
        <w:t>CameraLensFacing</w:t>
      </w:r>
      <w:proofErr w:type="spellEnd"/>
      <w:r w:rsidR="00542BCE">
        <w:t>,</w:t>
      </w:r>
      <w:r w:rsidR="00E739B2">
        <w:t xml:space="preserve"> </w:t>
      </w:r>
      <w:hyperlink w:anchor="_UpdateMode_1" w:history="1">
        <w:r w:rsidR="00E739B2" w:rsidRPr="006A31F8">
          <w:rPr>
            <w:rStyle w:val="affa"/>
            <w:i/>
          </w:rPr>
          <w:t>UpdateMode</w:t>
        </w:r>
      </w:hyperlink>
      <w:r w:rsidR="00542BCE">
        <w:t>,</w:t>
      </w:r>
      <w:r w:rsidR="004D0A7E" w:rsidRPr="004D0A7E">
        <w:rPr>
          <w:rStyle w:val="affa"/>
          <w:i/>
        </w:rPr>
        <w:t xml:space="preserve"> </w:t>
      </w:r>
      <w:proofErr w:type="spellStart"/>
      <w:r w:rsidR="004D0A7E">
        <w:rPr>
          <w:rStyle w:val="affa"/>
          <w:i/>
        </w:rPr>
        <w:t>FocusMode</w:t>
      </w:r>
      <w:proofErr w:type="spellEnd"/>
      <w:r w:rsidR="004D0A7E">
        <w:rPr>
          <w:rStyle w:val="affa"/>
          <w:i/>
        </w:rPr>
        <w:t xml:space="preserve">, </w:t>
      </w:r>
      <w:r w:rsidR="00542BCE">
        <w:t xml:space="preserve"> </w:t>
      </w:r>
      <w:proofErr w:type="spellStart"/>
      <w:r w:rsidR="00542BCE" w:rsidRPr="00BD77C2">
        <w:rPr>
          <w:rStyle w:val="affa"/>
          <w:i/>
        </w:rPr>
        <w:t>PowerMode</w:t>
      </w:r>
      <w:proofErr w:type="spellEnd"/>
      <w:r w:rsidR="00542BCE">
        <w:t xml:space="preserve"> and </w:t>
      </w:r>
      <w:proofErr w:type="spellStart"/>
      <w:r w:rsidR="00542BCE" w:rsidRPr="00BD77C2">
        <w:rPr>
          <w:rStyle w:val="affa"/>
          <w:i/>
        </w:rPr>
        <w:t>EnableCapability</w:t>
      </w:r>
      <w:proofErr w:type="spellEnd"/>
      <w:r w:rsidR="00542BCE">
        <w:t xml:space="preserve"> </w:t>
      </w:r>
      <w:r w:rsidR="002A5E2D" w:rsidRPr="002A5E2D">
        <w:t xml:space="preserve">through this </w:t>
      </w:r>
      <w:proofErr w:type="spellStart"/>
      <w:r w:rsidR="002A5E2D" w:rsidRPr="002A5E2D">
        <w:t>config</w:t>
      </w:r>
      <w:proofErr w:type="spellEnd"/>
      <w:r w:rsidR="002A5E2D" w:rsidRPr="002A5E2D">
        <w:t>.</w:t>
      </w:r>
    </w:p>
    <w:tbl>
      <w:tblPr>
        <w:tblStyle w:val="affc"/>
        <w:tblW w:w="0" w:type="auto"/>
        <w:tblInd w:w="1129" w:type="dxa"/>
        <w:tblLook w:val="04A0" w:firstRow="1" w:lastRow="0" w:firstColumn="1" w:lastColumn="0" w:noHBand="0" w:noVBand="1"/>
      </w:tblPr>
      <w:tblGrid>
        <w:gridCol w:w="2948"/>
        <w:gridCol w:w="4707"/>
      </w:tblGrid>
      <w:tr w:rsidR="00796EBF" w:rsidRPr="00D843DD" w:rsidTr="00796EBF">
        <w:tc>
          <w:tcPr>
            <w:tcW w:w="2948" w:type="dxa"/>
          </w:tcPr>
          <w:p w:rsidR="00796EBF" w:rsidRPr="00D843DD" w:rsidRDefault="00796EBF" w:rsidP="00796EBF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proofErr w:type="spellStart"/>
            <w:r w:rsidRPr="00D843DD">
              <w:rPr>
                <w:b/>
                <w:sz w:val="18"/>
              </w:rPr>
              <w:t>ARConfigCameraLensFacing</w:t>
            </w:r>
            <w:proofErr w:type="spellEnd"/>
          </w:p>
        </w:tc>
        <w:tc>
          <w:tcPr>
            <w:tcW w:w="4707" w:type="dxa"/>
          </w:tcPr>
          <w:p w:rsidR="00796EBF" w:rsidRPr="00D843DD" w:rsidRDefault="00D843DD" w:rsidP="008753C6">
            <w:pPr>
              <w:pStyle w:val="5"/>
              <w:numPr>
                <w:ilvl w:val="0"/>
                <w:numId w:val="0"/>
              </w:numPr>
              <w:outlineLvl w:val="4"/>
              <w:rPr>
                <w:b/>
                <w:sz w:val="18"/>
              </w:rPr>
            </w:pPr>
            <w:r w:rsidRPr="00D843DD">
              <w:rPr>
                <w:b/>
                <w:sz w:val="18"/>
              </w:rPr>
              <w:t>Description</w:t>
            </w:r>
          </w:p>
        </w:tc>
      </w:tr>
      <w:tr w:rsidR="00796EBF" w:rsidRPr="00D843DD" w:rsidTr="00796EBF">
        <w:tc>
          <w:tcPr>
            <w:tcW w:w="2948" w:type="dxa"/>
          </w:tcPr>
          <w:p w:rsidR="00796EBF" w:rsidRPr="00D843DD" w:rsidRDefault="00796EBF" w:rsidP="008753C6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D843DD">
              <w:rPr>
                <w:sz w:val="18"/>
              </w:rPr>
              <w:t>REAR</w:t>
            </w:r>
          </w:p>
        </w:tc>
        <w:tc>
          <w:tcPr>
            <w:tcW w:w="4707" w:type="dxa"/>
          </w:tcPr>
          <w:p w:rsidR="00796EBF" w:rsidRPr="00D843DD" w:rsidRDefault="00796EBF" w:rsidP="008753C6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D843DD">
              <w:rPr>
                <w:sz w:val="18"/>
              </w:rPr>
              <w:t>Use rear camera.</w:t>
            </w:r>
          </w:p>
        </w:tc>
      </w:tr>
      <w:tr w:rsidR="00796EBF" w:rsidRPr="00D843DD" w:rsidTr="00796EBF">
        <w:tc>
          <w:tcPr>
            <w:tcW w:w="2948" w:type="dxa"/>
          </w:tcPr>
          <w:p w:rsidR="00796EBF" w:rsidRPr="00D843DD" w:rsidRDefault="00796EBF" w:rsidP="008753C6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D843DD">
              <w:rPr>
                <w:sz w:val="18"/>
              </w:rPr>
              <w:t>FRONT</w:t>
            </w:r>
          </w:p>
        </w:tc>
        <w:tc>
          <w:tcPr>
            <w:tcW w:w="4707" w:type="dxa"/>
          </w:tcPr>
          <w:p w:rsidR="00796EBF" w:rsidRPr="00D843DD" w:rsidRDefault="00796EBF" w:rsidP="008753C6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D843DD">
              <w:rPr>
                <w:sz w:val="18"/>
              </w:rPr>
              <w:t>Use front camera.</w:t>
            </w:r>
          </w:p>
        </w:tc>
      </w:tr>
    </w:tbl>
    <w:p w:rsidR="00796EBF" w:rsidRPr="0093011B" w:rsidRDefault="00796EBF" w:rsidP="00796EBF"/>
    <w:tbl>
      <w:tblPr>
        <w:tblStyle w:val="affc"/>
        <w:tblW w:w="0" w:type="auto"/>
        <w:tblInd w:w="1129" w:type="dxa"/>
        <w:tblLook w:val="04A0" w:firstRow="1" w:lastRow="0" w:firstColumn="1" w:lastColumn="0" w:noHBand="0" w:noVBand="1"/>
      </w:tblPr>
      <w:tblGrid>
        <w:gridCol w:w="2831"/>
        <w:gridCol w:w="4824"/>
      </w:tblGrid>
      <w:tr w:rsidR="00796EBF" w:rsidTr="00796EBF">
        <w:tc>
          <w:tcPr>
            <w:tcW w:w="2831" w:type="dxa"/>
          </w:tcPr>
          <w:p w:rsidR="00796EBF" w:rsidRPr="00D843DD" w:rsidRDefault="00796EBF" w:rsidP="008753C6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proofErr w:type="spellStart"/>
            <w:r w:rsidRPr="00D843DD">
              <w:rPr>
                <w:b/>
                <w:sz w:val="18"/>
              </w:rPr>
              <w:t>ARConfigHandFindingMode</w:t>
            </w:r>
            <w:proofErr w:type="spellEnd"/>
          </w:p>
        </w:tc>
        <w:tc>
          <w:tcPr>
            <w:tcW w:w="4824" w:type="dxa"/>
          </w:tcPr>
          <w:p w:rsidR="00796EBF" w:rsidRPr="00D843DD" w:rsidRDefault="00D843DD" w:rsidP="008753C6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D843DD">
              <w:rPr>
                <w:b/>
                <w:sz w:val="18"/>
              </w:rPr>
              <w:t>Description</w:t>
            </w:r>
          </w:p>
        </w:tc>
      </w:tr>
      <w:tr w:rsidR="00796EBF" w:rsidTr="00796EBF">
        <w:tc>
          <w:tcPr>
            <w:tcW w:w="2831" w:type="dxa"/>
          </w:tcPr>
          <w:p w:rsidR="00796EBF" w:rsidRPr="00D843DD" w:rsidRDefault="00796EBF" w:rsidP="008753C6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D843DD">
              <w:rPr>
                <w:sz w:val="18"/>
              </w:rPr>
              <w:t>DISABLED</w:t>
            </w:r>
          </w:p>
        </w:tc>
        <w:tc>
          <w:tcPr>
            <w:tcW w:w="4824" w:type="dxa"/>
          </w:tcPr>
          <w:p w:rsidR="00796EBF" w:rsidRPr="00D843DD" w:rsidRDefault="00203F30" w:rsidP="008753C6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D843DD">
              <w:rPr>
                <w:sz w:val="18"/>
              </w:rPr>
              <w:t>Disable the hand finding mode.</w:t>
            </w:r>
          </w:p>
        </w:tc>
      </w:tr>
      <w:tr w:rsidR="00796EBF" w:rsidTr="00796EBF">
        <w:tc>
          <w:tcPr>
            <w:tcW w:w="2831" w:type="dxa"/>
          </w:tcPr>
          <w:p w:rsidR="00796EBF" w:rsidRPr="00D843DD" w:rsidRDefault="00796EBF" w:rsidP="008753C6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D843DD">
              <w:rPr>
                <w:sz w:val="18"/>
              </w:rPr>
              <w:t>ENABLE_2D</w:t>
            </w:r>
          </w:p>
        </w:tc>
        <w:tc>
          <w:tcPr>
            <w:tcW w:w="4824" w:type="dxa"/>
          </w:tcPr>
          <w:p w:rsidR="00796EBF" w:rsidRPr="00D843DD" w:rsidRDefault="00024806" w:rsidP="00024806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D843DD">
              <w:rPr>
                <w:rFonts w:hint="eastAsia"/>
                <w:sz w:val="18"/>
              </w:rPr>
              <w:t>Enable 2D model</w:t>
            </w:r>
            <w:r w:rsidRPr="00D843DD">
              <w:rPr>
                <w:sz w:val="18"/>
              </w:rPr>
              <w:t>, which uses 2D algorithm.</w:t>
            </w:r>
          </w:p>
        </w:tc>
      </w:tr>
      <w:tr w:rsidR="00796EBF" w:rsidTr="00796EBF">
        <w:tc>
          <w:tcPr>
            <w:tcW w:w="2831" w:type="dxa"/>
          </w:tcPr>
          <w:p w:rsidR="00796EBF" w:rsidRPr="00D843DD" w:rsidRDefault="00796EBF" w:rsidP="008753C6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D843DD">
              <w:rPr>
                <w:sz w:val="18"/>
              </w:rPr>
              <w:t>ENABLE_3D</w:t>
            </w:r>
          </w:p>
        </w:tc>
        <w:tc>
          <w:tcPr>
            <w:tcW w:w="4824" w:type="dxa"/>
          </w:tcPr>
          <w:p w:rsidR="00796EBF" w:rsidRPr="00D843DD" w:rsidRDefault="00235F0B" w:rsidP="00235F0B">
            <w:pPr>
              <w:pStyle w:val="5"/>
              <w:numPr>
                <w:ilvl w:val="0"/>
                <w:numId w:val="0"/>
              </w:numPr>
              <w:outlineLvl w:val="4"/>
              <w:rPr>
                <w:sz w:val="18"/>
              </w:rPr>
            </w:pPr>
            <w:r w:rsidRPr="00D843DD">
              <w:rPr>
                <w:rFonts w:hint="eastAsia"/>
                <w:sz w:val="18"/>
              </w:rPr>
              <w:t>E</w:t>
            </w:r>
            <w:r w:rsidRPr="00D843DD">
              <w:rPr>
                <w:sz w:val="18"/>
              </w:rPr>
              <w:t xml:space="preserve">nable 3D model, which uses </w:t>
            </w:r>
            <w:r w:rsidR="00961550" w:rsidRPr="00D843DD">
              <w:rPr>
                <w:sz w:val="18"/>
              </w:rPr>
              <w:t>3D algorithm.</w:t>
            </w:r>
          </w:p>
        </w:tc>
      </w:tr>
    </w:tbl>
    <w:p w:rsidR="0001210F" w:rsidRDefault="0001210F" w:rsidP="0001210F">
      <w:bookmarkStart w:id="47" w:name="_Toc521613990"/>
      <w:r>
        <w:t xml:space="preserve">                      </w:t>
      </w:r>
      <w:r w:rsidRPr="001C6421">
        <w:rPr>
          <w:color w:val="FF0000"/>
        </w:rPr>
        <w:t xml:space="preserve">Note: This Interface has already been </w:t>
      </w:r>
      <w:r w:rsidRPr="001C6421">
        <w:rPr>
          <w:noProof/>
          <w:color w:val="FF0000"/>
        </w:rPr>
        <w:t>Obsolete, use Enable_Depth instead.</w:t>
      </w:r>
    </w:p>
    <w:p w:rsidR="00625E2E" w:rsidRDefault="00625E2E" w:rsidP="00122573">
      <w:pPr>
        <w:pStyle w:val="4"/>
      </w:pPr>
      <w:bookmarkStart w:id="48" w:name="_Toc530494175"/>
      <w:proofErr w:type="spellStart"/>
      <w:r w:rsidRPr="00C12157">
        <w:t>ARCameraMetadata</w:t>
      </w:r>
      <w:bookmarkEnd w:id="47"/>
      <w:bookmarkEnd w:id="48"/>
      <w:proofErr w:type="spellEnd"/>
    </w:p>
    <w:p w:rsidR="00625E2E" w:rsidRDefault="00625E2E" w:rsidP="00625E2E">
      <w:pPr>
        <w:pStyle w:val="5"/>
      </w:pPr>
      <w:r>
        <w:rPr>
          <w:rFonts w:hint="eastAsia"/>
        </w:rPr>
        <w:t>Description</w:t>
      </w:r>
      <w:r w:rsidR="00024439">
        <w:t>:</w:t>
      </w:r>
      <w:r w:rsidR="00C05AF6">
        <w:t xml:space="preserve"> </w:t>
      </w:r>
      <w:r w:rsidR="00B939E8">
        <w:t>This class is used to r</w:t>
      </w:r>
      <w:r w:rsidR="00B939E8" w:rsidRPr="00502E56">
        <w:t>etrieve</w:t>
      </w:r>
      <w:r w:rsidR="00B939E8">
        <w:t xml:space="preserve"> the metadata of camera.</w:t>
      </w:r>
    </w:p>
    <w:p w:rsidR="00354666" w:rsidRDefault="00354666" w:rsidP="00354666">
      <w:pPr>
        <w:pStyle w:val="5"/>
      </w:pPr>
      <w:r>
        <w:t>Methods</w:t>
      </w:r>
      <w:r w:rsidR="00024439">
        <w:t>:</w:t>
      </w:r>
    </w:p>
    <w:p w:rsidR="00354666" w:rsidRDefault="00354666" w:rsidP="00354666">
      <w:pPr>
        <w:pStyle w:val="6"/>
      </w:pPr>
      <w:proofErr w:type="gramStart"/>
      <w:r w:rsidRPr="00FD4882">
        <w:t>public</w:t>
      </w:r>
      <w:proofErr w:type="gramEnd"/>
      <w:r w:rsidRPr="00FD4882">
        <w:t xml:space="preserve"> List&lt;</w:t>
      </w:r>
      <w:proofErr w:type="spellStart"/>
      <w:r w:rsidRPr="00FD4882">
        <w:t>ARCameraMetadataTag</w:t>
      </w:r>
      <w:proofErr w:type="spellEnd"/>
      <w:r w:rsidRPr="00FD4882">
        <w:t xml:space="preserve">&gt; </w:t>
      </w:r>
      <w:proofErr w:type="spellStart"/>
      <w:r w:rsidRPr="00FD4882">
        <w:t>GetAllCameraMetadataTags</w:t>
      </w:r>
      <w:proofErr w:type="spellEnd"/>
      <w:r w:rsidRPr="00FD4882">
        <w:t>()</w:t>
      </w:r>
    </w:p>
    <w:p w:rsidR="00354666" w:rsidRDefault="00354666" w:rsidP="00354666">
      <w:pPr>
        <w:pStyle w:val="7"/>
      </w:pPr>
      <w:r>
        <w:rPr>
          <w:rFonts w:hint="eastAsia"/>
        </w:rPr>
        <w:lastRenderedPageBreak/>
        <w:t>Illustration</w:t>
      </w:r>
      <w:r w:rsidR="00024439">
        <w:t>:</w:t>
      </w:r>
      <w:r w:rsidR="00E76A30">
        <w:t xml:space="preserve"> Returns all the metadata tags. Note</w:t>
      </w:r>
      <w:r w:rsidR="00024439">
        <w:t>:</w:t>
      </w:r>
      <w:r w:rsidR="00E76A30">
        <w:t xml:space="preserve"> The enumerations of </w:t>
      </w:r>
      <w:proofErr w:type="spellStart"/>
      <w:r w:rsidR="00E76A30" w:rsidRPr="00E76A30">
        <w:rPr>
          <w:i/>
        </w:rPr>
        <w:t>ARCameraMetadataTag</w:t>
      </w:r>
      <w:proofErr w:type="spellEnd"/>
      <w:r w:rsidR="00E76A30">
        <w:rPr>
          <w:i/>
        </w:rPr>
        <w:t xml:space="preserve"> </w:t>
      </w:r>
      <w:r w:rsidR="00E76A30">
        <w:t xml:space="preserve">is the same as those in </w:t>
      </w:r>
      <w:hyperlink r:id="rId25" w:history="1">
        <w:r w:rsidR="00E76A30" w:rsidRPr="001571E3">
          <w:rPr>
            <w:rStyle w:val="affa"/>
          </w:rPr>
          <w:t>NdkCameraMetadataTags.h</w:t>
        </w:r>
      </w:hyperlink>
      <w:r w:rsidR="00E76A30">
        <w:t>.</w:t>
      </w:r>
    </w:p>
    <w:p w:rsidR="00354666" w:rsidRDefault="00354666" w:rsidP="00354666">
      <w:pPr>
        <w:pStyle w:val="6"/>
      </w:pPr>
      <w:proofErr w:type="gramStart"/>
      <w:r w:rsidRPr="006802AC">
        <w:t>public</w:t>
      </w:r>
      <w:proofErr w:type="gramEnd"/>
      <w:r w:rsidRPr="006802AC">
        <w:t xml:space="preserve"> List&lt;</w:t>
      </w:r>
      <w:proofErr w:type="spellStart"/>
      <w:r w:rsidRPr="006802AC">
        <w:t>ARCameraMetadataValue</w:t>
      </w:r>
      <w:proofErr w:type="spellEnd"/>
      <w:r w:rsidRPr="006802AC">
        <w:t xml:space="preserve">&gt; </w:t>
      </w:r>
      <w:proofErr w:type="spellStart"/>
      <w:r w:rsidRPr="006802AC">
        <w:t>GetValue</w:t>
      </w:r>
      <w:proofErr w:type="spellEnd"/>
      <w:r w:rsidRPr="006802AC">
        <w:t>(</w:t>
      </w:r>
      <w:proofErr w:type="spellStart"/>
      <w:r w:rsidRPr="006802AC">
        <w:t>ARCameraMetadataTag</w:t>
      </w:r>
      <w:proofErr w:type="spellEnd"/>
      <w:r w:rsidRPr="006802AC">
        <w:t xml:space="preserve"> </w:t>
      </w:r>
      <w:proofErr w:type="spellStart"/>
      <w:r w:rsidRPr="006802AC">
        <w:t>cameraMetadataTag</w:t>
      </w:r>
      <w:proofErr w:type="spellEnd"/>
      <w:r w:rsidRPr="006802AC">
        <w:t>)</w:t>
      </w:r>
    </w:p>
    <w:p w:rsidR="001571E3" w:rsidRPr="00354666" w:rsidRDefault="001571E3" w:rsidP="001571E3">
      <w:pPr>
        <w:pStyle w:val="7"/>
      </w:pPr>
      <w:r>
        <w:rPr>
          <w:rFonts w:hint="eastAsia"/>
        </w:rPr>
        <w:t>Illustration</w:t>
      </w:r>
      <w:r w:rsidR="00024439">
        <w:t>:</w:t>
      </w:r>
      <w:r>
        <w:t xml:space="preserve"> Return the values of the specified tag.</w:t>
      </w:r>
    </w:p>
    <w:p w:rsidR="008150E2" w:rsidRDefault="00CC4E46" w:rsidP="00095422">
      <w:pPr>
        <w:pStyle w:val="4"/>
      </w:pPr>
      <w:bookmarkStart w:id="49" w:name="_Toc530494176"/>
      <w:proofErr w:type="spellStart"/>
      <w:r>
        <w:t>AR</w:t>
      </w:r>
      <w:r w:rsidR="00095422">
        <w:rPr>
          <w:rFonts w:hint="eastAsia"/>
        </w:rPr>
        <w:t>Session</w:t>
      </w:r>
      <w:bookmarkEnd w:id="49"/>
      <w:proofErr w:type="spellEnd"/>
    </w:p>
    <w:p w:rsidR="001E4046" w:rsidRDefault="00547406" w:rsidP="00CC4E46">
      <w:pPr>
        <w:pStyle w:val="5"/>
      </w:pPr>
      <w:r>
        <w:rPr>
          <w:rFonts w:hint="eastAsia"/>
        </w:rPr>
        <w:t>Description</w:t>
      </w:r>
      <w:r w:rsidR="00024439">
        <w:t>:</w:t>
      </w:r>
      <w:r w:rsidR="002D6910">
        <w:t xml:space="preserve"> </w:t>
      </w:r>
      <w:r w:rsidR="00CC4E46" w:rsidRPr="00CC4E46">
        <w:t xml:space="preserve">Manages </w:t>
      </w:r>
      <w:r w:rsidR="00E02DE8">
        <w:t>HUAWEI AR Engine</w:t>
      </w:r>
      <w:r w:rsidR="00CC4E46" w:rsidRPr="00CC4E46">
        <w:t xml:space="preserve"> system state</w:t>
      </w:r>
      <w:r w:rsidR="00920578">
        <w:t xml:space="preserve">. </w:t>
      </w:r>
      <w:r w:rsidR="00CC4E46" w:rsidRPr="00CC4E46">
        <w:t xml:space="preserve">This class allows the user to create a session, configure it, start/stop it, and most importantly receive frames that </w:t>
      </w:r>
      <w:r w:rsidR="005D530D">
        <w:t>can</w:t>
      </w:r>
      <w:r w:rsidR="00CC4E46" w:rsidRPr="00CC4E46">
        <w:t xml:space="preserve"> access to camera image and device pose.</w:t>
      </w:r>
    </w:p>
    <w:p w:rsidR="00EE1B4C" w:rsidRDefault="00547406" w:rsidP="00EE1B4C">
      <w:pPr>
        <w:pStyle w:val="5"/>
      </w:pPr>
      <w:r>
        <w:rPr>
          <w:rFonts w:hint="eastAsia"/>
        </w:rPr>
        <w:t>Methods</w:t>
      </w:r>
      <w:r w:rsidR="00024439">
        <w:t>:</w:t>
      </w:r>
      <w:r w:rsidR="002D6910">
        <w:t xml:space="preserve"> </w:t>
      </w:r>
    </w:p>
    <w:p w:rsidR="00C36A42" w:rsidRDefault="00C36A42" w:rsidP="00B116D6">
      <w:pPr>
        <w:pStyle w:val="6"/>
      </w:pPr>
      <w:proofErr w:type="gramStart"/>
      <w:r w:rsidRPr="00292B2D">
        <w:t>public</w:t>
      </w:r>
      <w:proofErr w:type="gramEnd"/>
      <w:r w:rsidRPr="00292B2D">
        <w:t xml:space="preserve"> static void </w:t>
      </w:r>
      <w:proofErr w:type="spellStart"/>
      <w:r w:rsidRPr="00292B2D">
        <w:t>CreateSession</w:t>
      </w:r>
      <w:proofErr w:type="spellEnd"/>
      <w:r w:rsidRPr="00292B2D">
        <w:t>()</w:t>
      </w:r>
    </w:p>
    <w:p w:rsidR="00930CD2" w:rsidRDefault="00250471" w:rsidP="00B116D6">
      <w:pPr>
        <w:pStyle w:val="6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 w:rsidR="002D6910">
        <w:t xml:space="preserve"> </w:t>
      </w:r>
      <w:r w:rsidR="00A403B2" w:rsidRPr="00A403B2">
        <w:t xml:space="preserve">Creates a new </w:t>
      </w:r>
      <w:proofErr w:type="spellStart"/>
      <w:r w:rsidR="00A403B2">
        <w:t>ARS</w:t>
      </w:r>
      <w:r w:rsidR="00A403B2" w:rsidRPr="00A403B2">
        <w:t>ession</w:t>
      </w:r>
      <w:proofErr w:type="spellEnd"/>
      <w:r w:rsidR="00A403B2" w:rsidRPr="00A403B2">
        <w:t>.</w:t>
      </w:r>
      <w:r w:rsidR="00444D3B">
        <w:t xml:space="preserve"> This method may throw three </w:t>
      </w:r>
      <w:r w:rsidR="00BC6661">
        <w:t>types of exception</w:t>
      </w:r>
      <w:r w:rsidR="00024439">
        <w:t>:</w:t>
      </w:r>
    </w:p>
    <w:tbl>
      <w:tblPr>
        <w:tblStyle w:val="affc"/>
        <w:tblW w:w="8076" w:type="dxa"/>
        <w:tblInd w:w="1134" w:type="dxa"/>
        <w:tblLook w:val="04A0" w:firstRow="1" w:lastRow="0" w:firstColumn="1" w:lastColumn="0" w:noHBand="0" w:noVBand="1"/>
      </w:tblPr>
      <w:tblGrid>
        <w:gridCol w:w="3964"/>
        <w:gridCol w:w="4112"/>
      </w:tblGrid>
      <w:tr w:rsidR="00B34392" w:rsidRPr="00B34392" w:rsidTr="00B34392">
        <w:tc>
          <w:tcPr>
            <w:tcW w:w="3964" w:type="dxa"/>
          </w:tcPr>
          <w:p w:rsidR="00B34392" w:rsidRPr="00B34392" w:rsidRDefault="00B34392" w:rsidP="00B116D6">
            <w:pPr>
              <w:pStyle w:val="6"/>
              <w:numPr>
                <w:ilvl w:val="0"/>
                <w:numId w:val="0"/>
              </w:numPr>
              <w:outlineLvl w:val="5"/>
              <w:rPr>
                <w:b/>
                <w:sz w:val="18"/>
              </w:rPr>
            </w:pPr>
            <w:r w:rsidRPr="00B34392">
              <w:rPr>
                <w:b/>
                <w:sz w:val="18"/>
              </w:rPr>
              <w:t>Exception Type</w:t>
            </w:r>
          </w:p>
        </w:tc>
        <w:tc>
          <w:tcPr>
            <w:tcW w:w="4112" w:type="dxa"/>
          </w:tcPr>
          <w:p w:rsidR="00B34392" w:rsidRPr="00B34392" w:rsidRDefault="00B34392" w:rsidP="00B116D6">
            <w:pPr>
              <w:pStyle w:val="6"/>
              <w:numPr>
                <w:ilvl w:val="0"/>
                <w:numId w:val="0"/>
              </w:numPr>
              <w:outlineLvl w:val="5"/>
              <w:rPr>
                <w:b/>
                <w:sz w:val="18"/>
              </w:rPr>
            </w:pPr>
            <w:r w:rsidRPr="00B34392">
              <w:rPr>
                <w:b/>
                <w:sz w:val="18"/>
              </w:rPr>
              <w:t>Description</w:t>
            </w:r>
          </w:p>
        </w:tc>
      </w:tr>
      <w:tr w:rsidR="00BC6661" w:rsidRPr="00B34392" w:rsidTr="00B34392">
        <w:tc>
          <w:tcPr>
            <w:tcW w:w="3964" w:type="dxa"/>
          </w:tcPr>
          <w:p w:rsidR="00BC6661" w:rsidRPr="00B34392" w:rsidRDefault="00BC6661" w:rsidP="00B116D6">
            <w:pPr>
              <w:pStyle w:val="6"/>
              <w:numPr>
                <w:ilvl w:val="0"/>
                <w:numId w:val="0"/>
              </w:numPr>
              <w:outlineLvl w:val="5"/>
              <w:rPr>
                <w:sz w:val="18"/>
              </w:rPr>
            </w:pPr>
            <w:proofErr w:type="spellStart"/>
            <w:r w:rsidRPr="00B34392">
              <w:rPr>
                <w:sz w:val="18"/>
              </w:rPr>
              <w:t>ARUnavailableServiceNotInstalledException</w:t>
            </w:r>
            <w:proofErr w:type="spellEnd"/>
          </w:p>
        </w:tc>
        <w:tc>
          <w:tcPr>
            <w:tcW w:w="4112" w:type="dxa"/>
          </w:tcPr>
          <w:p w:rsidR="00BC6661" w:rsidRPr="00B34392" w:rsidRDefault="001563DF" w:rsidP="00B116D6">
            <w:pPr>
              <w:pStyle w:val="6"/>
              <w:numPr>
                <w:ilvl w:val="0"/>
                <w:numId w:val="0"/>
              </w:numPr>
              <w:outlineLvl w:val="5"/>
              <w:rPr>
                <w:sz w:val="18"/>
              </w:rPr>
            </w:pPr>
            <w:r w:rsidRPr="00B34392">
              <w:rPr>
                <w:sz w:val="18"/>
              </w:rPr>
              <w:t xml:space="preserve">If the </w:t>
            </w:r>
            <w:r w:rsidR="00385B5D" w:rsidRPr="00B34392">
              <w:rPr>
                <w:sz w:val="18"/>
              </w:rPr>
              <w:t>HUAWEI</w:t>
            </w:r>
            <w:r w:rsidR="00A11D2C" w:rsidRPr="00B34392">
              <w:rPr>
                <w:sz w:val="18"/>
              </w:rPr>
              <w:t xml:space="preserve"> </w:t>
            </w:r>
            <w:r w:rsidR="00385B5D" w:rsidRPr="00B34392">
              <w:rPr>
                <w:sz w:val="18"/>
              </w:rPr>
              <w:t xml:space="preserve">AR Engine </w:t>
            </w:r>
            <w:r w:rsidRPr="00B34392">
              <w:rPr>
                <w:sz w:val="18"/>
              </w:rPr>
              <w:t>Service APK is not present.</w:t>
            </w:r>
          </w:p>
        </w:tc>
      </w:tr>
      <w:tr w:rsidR="00920578" w:rsidRPr="00B34392" w:rsidTr="00B34392">
        <w:tc>
          <w:tcPr>
            <w:tcW w:w="3964" w:type="dxa"/>
          </w:tcPr>
          <w:p w:rsidR="00920578" w:rsidRPr="00B34392" w:rsidRDefault="00920578" w:rsidP="00B116D6">
            <w:pPr>
              <w:pStyle w:val="6"/>
              <w:numPr>
                <w:ilvl w:val="0"/>
                <w:numId w:val="0"/>
              </w:numPr>
              <w:outlineLvl w:val="5"/>
              <w:rPr>
                <w:sz w:val="18"/>
              </w:rPr>
            </w:pPr>
            <w:proofErr w:type="spellStart"/>
            <w:r w:rsidRPr="00B34392">
              <w:rPr>
                <w:sz w:val="18"/>
              </w:rPr>
              <w:t>ARUnavailableDeviceNotCompatibleException</w:t>
            </w:r>
            <w:proofErr w:type="spellEnd"/>
          </w:p>
        </w:tc>
        <w:tc>
          <w:tcPr>
            <w:tcW w:w="4112" w:type="dxa"/>
          </w:tcPr>
          <w:p w:rsidR="00920578" w:rsidRPr="00B34392" w:rsidRDefault="00920578" w:rsidP="00B116D6">
            <w:pPr>
              <w:pStyle w:val="6"/>
              <w:numPr>
                <w:ilvl w:val="0"/>
                <w:numId w:val="0"/>
              </w:numPr>
              <w:outlineLvl w:val="5"/>
              <w:rPr>
                <w:sz w:val="18"/>
              </w:rPr>
            </w:pPr>
            <w:r w:rsidRPr="00B34392">
              <w:rPr>
                <w:sz w:val="18"/>
              </w:rPr>
              <w:t xml:space="preserve">This </w:t>
            </w:r>
            <w:r w:rsidR="00526FD2" w:rsidRPr="00B34392">
              <w:rPr>
                <w:sz w:val="18"/>
              </w:rPr>
              <w:t>device is not supported.</w:t>
            </w:r>
          </w:p>
        </w:tc>
      </w:tr>
      <w:tr w:rsidR="00BC6661" w:rsidRPr="00B34392" w:rsidTr="00B34392">
        <w:tc>
          <w:tcPr>
            <w:tcW w:w="3964" w:type="dxa"/>
          </w:tcPr>
          <w:p w:rsidR="00BC6661" w:rsidRPr="00B34392" w:rsidRDefault="00BC6661" w:rsidP="00B116D6">
            <w:pPr>
              <w:pStyle w:val="6"/>
              <w:numPr>
                <w:ilvl w:val="0"/>
                <w:numId w:val="0"/>
              </w:numPr>
              <w:outlineLvl w:val="5"/>
              <w:rPr>
                <w:sz w:val="18"/>
              </w:rPr>
            </w:pPr>
            <w:proofErr w:type="spellStart"/>
            <w:r w:rsidRPr="00B34392">
              <w:rPr>
                <w:sz w:val="18"/>
              </w:rPr>
              <w:t>ARUnavailableServiceApkTooOldException</w:t>
            </w:r>
            <w:proofErr w:type="spellEnd"/>
          </w:p>
        </w:tc>
        <w:tc>
          <w:tcPr>
            <w:tcW w:w="4112" w:type="dxa"/>
          </w:tcPr>
          <w:p w:rsidR="00BC6661" w:rsidRPr="00B34392" w:rsidRDefault="001563DF" w:rsidP="00B116D6">
            <w:pPr>
              <w:pStyle w:val="6"/>
              <w:numPr>
                <w:ilvl w:val="0"/>
                <w:numId w:val="0"/>
              </w:numPr>
              <w:outlineLvl w:val="5"/>
              <w:rPr>
                <w:sz w:val="18"/>
              </w:rPr>
            </w:pPr>
            <w:r w:rsidRPr="00B34392">
              <w:rPr>
                <w:sz w:val="18"/>
              </w:rPr>
              <w:t xml:space="preserve">If the installed </w:t>
            </w:r>
            <w:r w:rsidR="00385B5D" w:rsidRPr="00B34392">
              <w:rPr>
                <w:sz w:val="18"/>
              </w:rPr>
              <w:t>HUAWEI</w:t>
            </w:r>
            <w:r w:rsidR="00A11D2C" w:rsidRPr="00B34392">
              <w:rPr>
                <w:sz w:val="18"/>
              </w:rPr>
              <w:t xml:space="preserve"> </w:t>
            </w:r>
            <w:r w:rsidR="00385B5D" w:rsidRPr="00B34392">
              <w:rPr>
                <w:sz w:val="18"/>
              </w:rPr>
              <w:t xml:space="preserve">AR Engine </w:t>
            </w:r>
            <w:r w:rsidRPr="00B34392">
              <w:rPr>
                <w:sz w:val="18"/>
              </w:rPr>
              <w:t xml:space="preserve">Service APK is too old for the </w:t>
            </w:r>
            <w:r w:rsidR="00385B5D" w:rsidRPr="00B34392">
              <w:rPr>
                <w:sz w:val="18"/>
              </w:rPr>
              <w:t>HUAWEI</w:t>
            </w:r>
            <w:r w:rsidR="00A11D2C" w:rsidRPr="00B34392">
              <w:rPr>
                <w:sz w:val="18"/>
              </w:rPr>
              <w:t xml:space="preserve"> </w:t>
            </w:r>
            <w:r w:rsidR="00385B5D" w:rsidRPr="00B34392">
              <w:rPr>
                <w:sz w:val="18"/>
              </w:rPr>
              <w:t>AR Engine SDK with</w:t>
            </w:r>
            <w:r w:rsidRPr="00B34392">
              <w:rPr>
                <w:sz w:val="18"/>
              </w:rPr>
              <w:t xml:space="preserve"> which this application was built.</w:t>
            </w:r>
          </w:p>
        </w:tc>
      </w:tr>
      <w:tr w:rsidR="00BC6661" w:rsidRPr="00B34392" w:rsidTr="00B34392">
        <w:tc>
          <w:tcPr>
            <w:tcW w:w="3964" w:type="dxa"/>
          </w:tcPr>
          <w:p w:rsidR="00BC6661" w:rsidRPr="00B34392" w:rsidRDefault="00BC6661" w:rsidP="00B116D6">
            <w:pPr>
              <w:pStyle w:val="6"/>
              <w:numPr>
                <w:ilvl w:val="0"/>
                <w:numId w:val="0"/>
              </w:numPr>
              <w:outlineLvl w:val="5"/>
              <w:rPr>
                <w:sz w:val="18"/>
              </w:rPr>
            </w:pPr>
            <w:proofErr w:type="spellStart"/>
            <w:r w:rsidRPr="00B34392">
              <w:rPr>
                <w:sz w:val="18"/>
              </w:rPr>
              <w:t>ARUnavailableClientSdkTooOldException</w:t>
            </w:r>
            <w:proofErr w:type="spellEnd"/>
          </w:p>
        </w:tc>
        <w:tc>
          <w:tcPr>
            <w:tcW w:w="4112" w:type="dxa"/>
          </w:tcPr>
          <w:p w:rsidR="00BC6661" w:rsidRPr="00B34392" w:rsidRDefault="00C94E97" w:rsidP="00B116D6">
            <w:pPr>
              <w:pStyle w:val="6"/>
              <w:numPr>
                <w:ilvl w:val="0"/>
                <w:numId w:val="0"/>
              </w:numPr>
              <w:outlineLvl w:val="5"/>
              <w:rPr>
                <w:sz w:val="18"/>
              </w:rPr>
            </w:pPr>
            <w:r w:rsidRPr="00B34392">
              <w:rPr>
                <w:sz w:val="18"/>
              </w:rPr>
              <w:t xml:space="preserve">If the </w:t>
            </w:r>
            <w:r w:rsidR="00385B5D" w:rsidRPr="00B34392">
              <w:rPr>
                <w:sz w:val="18"/>
              </w:rPr>
              <w:t>HUAWEI</w:t>
            </w:r>
            <w:r w:rsidR="00A11D2C" w:rsidRPr="00B34392">
              <w:rPr>
                <w:sz w:val="18"/>
              </w:rPr>
              <w:t xml:space="preserve"> </w:t>
            </w:r>
            <w:r w:rsidR="00385B5D" w:rsidRPr="00B34392">
              <w:rPr>
                <w:sz w:val="18"/>
              </w:rPr>
              <w:t xml:space="preserve">AR Engine </w:t>
            </w:r>
            <w:r w:rsidRPr="00B34392">
              <w:rPr>
                <w:sz w:val="18"/>
              </w:rPr>
              <w:t xml:space="preserve">SDK that this application was built with is too old and no longer supported by this installed </w:t>
            </w:r>
            <w:r w:rsidR="00385B5D" w:rsidRPr="00B34392">
              <w:rPr>
                <w:sz w:val="18"/>
              </w:rPr>
              <w:t>HUAWEI</w:t>
            </w:r>
            <w:r w:rsidR="00A11D2C" w:rsidRPr="00B34392">
              <w:rPr>
                <w:sz w:val="18"/>
              </w:rPr>
              <w:t xml:space="preserve"> </w:t>
            </w:r>
            <w:r w:rsidR="00385B5D" w:rsidRPr="00B34392">
              <w:rPr>
                <w:sz w:val="18"/>
              </w:rPr>
              <w:t xml:space="preserve">AR Engine </w:t>
            </w:r>
            <w:r w:rsidRPr="00B34392">
              <w:rPr>
                <w:sz w:val="18"/>
              </w:rPr>
              <w:t>Service APK.</w:t>
            </w:r>
          </w:p>
        </w:tc>
      </w:tr>
    </w:tbl>
    <w:p w:rsidR="00BC6661" w:rsidRDefault="00BC6661" w:rsidP="00B1629C"/>
    <w:p w:rsidR="00C36A42" w:rsidRDefault="00C36A42" w:rsidP="00B116D6">
      <w:pPr>
        <w:pStyle w:val="6"/>
      </w:pPr>
      <w:proofErr w:type="gramStart"/>
      <w:r w:rsidRPr="00211A25">
        <w:t>public</w:t>
      </w:r>
      <w:proofErr w:type="gramEnd"/>
      <w:r w:rsidRPr="00211A25">
        <w:t xml:space="preserve"> </w:t>
      </w:r>
      <w:r w:rsidRPr="00292B2D">
        <w:t xml:space="preserve">static </w:t>
      </w:r>
      <w:r w:rsidRPr="00211A25">
        <w:t xml:space="preserve">void </w:t>
      </w:r>
      <w:proofErr w:type="spellStart"/>
      <w:r w:rsidRPr="000F3BB4">
        <w:t>SetCameraTextureNameAuto</w:t>
      </w:r>
      <w:proofErr w:type="spellEnd"/>
      <w:r w:rsidRPr="000F3BB4">
        <w:t xml:space="preserve"> </w:t>
      </w:r>
      <w:r>
        <w:t>()</w:t>
      </w:r>
    </w:p>
    <w:p w:rsidR="00211A25" w:rsidRDefault="00250471" w:rsidP="002B6CFC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 w:rsidR="002D6910">
        <w:t xml:space="preserve"> </w:t>
      </w:r>
      <w:r w:rsidR="00C36A42">
        <w:t xml:space="preserve">Set the texture, which can holds the preview of camera, automatically. </w:t>
      </w:r>
    </w:p>
    <w:p w:rsidR="00C36A42" w:rsidRDefault="00C36A42" w:rsidP="00B116D6">
      <w:pPr>
        <w:pStyle w:val="6"/>
      </w:pPr>
      <w:proofErr w:type="gramStart"/>
      <w:r w:rsidRPr="00211A25">
        <w:t>public</w:t>
      </w:r>
      <w:proofErr w:type="gramEnd"/>
      <w:r w:rsidRPr="00211A25">
        <w:t xml:space="preserve"> </w:t>
      </w:r>
      <w:r w:rsidRPr="00292B2D">
        <w:t xml:space="preserve">static </w:t>
      </w:r>
      <w:r w:rsidRPr="00211A25">
        <w:t xml:space="preserve">void </w:t>
      </w:r>
      <w:proofErr w:type="spellStart"/>
      <w:r>
        <w:t>S</w:t>
      </w:r>
      <w:r w:rsidRPr="00211A25">
        <w:t>etDisplayGeometry</w:t>
      </w:r>
      <w:proofErr w:type="spellEnd"/>
      <w:r w:rsidRPr="00211A25">
        <w:t>(float width, float height)</w:t>
      </w:r>
    </w:p>
    <w:p w:rsidR="00BE3872" w:rsidRDefault="00250471" w:rsidP="00BE3872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 w:rsidR="002D6910">
        <w:t xml:space="preserve"> </w:t>
      </w:r>
      <w:r w:rsidR="00A02ED6">
        <w:t>Sets the display geometry with specified width and height in pixels. This width and height is usually the attribute of the view.</w:t>
      </w:r>
      <w:r w:rsidR="00750FDF">
        <w:t xml:space="preserve"> If your</w:t>
      </w:r>
      <w:r w:rsidR="00750FDF">
        <w:rPr>
          <w:rFonts w:hint="eastAsia"/>
        </w:rPr>
        <w:t xml:space="preserve"> app support screen </w:t>
      </w:r>
      <w:r w:rsidR="00750FDF">
        <w:t>rotation</w:t>
      </w:r>
      <w:r w:rsidR="00750FDF">
        <w:rPr>
          <w:rFonts w:hint="eastAsia"/>
        </w:rPr>
        <w:t>,</w:t>
      </w:r>
      <w:r w:rsidR="00750FDF">
        <w:t xml:space="preserve"> </w:t>
      </w:r>
      <w:r w:rsidR="009A695F">
        <w:t>you need to call this method after the screen rotate.</w:t>
      </w:r>
    </w:p>
    <w:p w:rsidR="006E0AA7" w:rsidRDefault="006E0AA7" w:rsidP="00B116D6">
      <w:pPr>
        <w:pStyle w:val="6"/>
      </w:pPr>
      <w:proofErr w:type="gramStart"/>
      <w:r w:rsidRPr="00717E2F">
        <w:t>public</w:t>
      </w:r>
      <w:proofErr w:type="gramEnd"/>
      <w:r w:rsidRPr="00717E2F">
        <w:t xml:space="preserve"> static void </w:t>
      </w:r>
      <w:proofErr w:type="spellStart"/>
      <w:r w:rsidRPr="00717E2F">
        <w:t>Config</w:t>
      </w:r>
      <w:proofErr w:type="spellEnd"/>
      <w:r w:rsidRPr="00717E2F">
        <w:t>(</w:t>
      </w:r>
      <w:proofErr w:type="spellStart"/>
      <w:r w:rsidRPr="00717E2F">
        <w:t>ARConfigBase</w:t>
      </w:r>
      <w:proofErr w:type="spellEnd"/>
      <w:r w:rsidRPr="00717E2F">
        <w:t xml:space="preserve"> </w:t>
      </w:r>
      <w:proofErr w:type="spellStart"/>
      <w:r w:rsidRPr="00717E2F">
        <w:t>config</w:t>
      </w:r>
      <w:proofErr w:type="spellEnd"/>
      <w:r w:rsidRPr="00717E2F">
        <w:t>)</w:t>
      </w:r>
    </w:p>
    <w:p w:rsidR="006E0AA7" w:rsidRDefault="006E0AA7" w:rsidP="006E0AA7">
      <w:pPr>
        <w:pStyle w:val="7"/>
      </w:pPr>
      <w:r>
        <w:rPr>
          <w:rFonts w:hint="eastAsia"/>
        </w:rPr>
        <w:t>Illustration</w:t>
      </w:r>
      <w:r w:rsidR="00024439">
        <w:t>:</w:t>
      </w:r>
      <w:r>
        <w:t xml:space="preserve"> </w:t>
      </w:r>
      <w:r w:rsidR="00841E18">
        <w:t xml:space="preserve">Configure the </w:t>
      </w:r>
      <w:proofErr w:type="spellStart"/>
      <w:r w:rsidR="00841E18">
        <w:t>ARSession</w:t>
      </w:r>
      <w:proofErr w:type="spellEnd"/>
      <w:r w:rsidR="00841E18">
        <w:t xml:space="preserve">. And the default configuration is </w:t>
      </w:r>
      <w:hyperlink w:anchor="_ARWorldTrackingConfig" w:history="1">
        <w:r w:rsidR="00841E18" w:rsidRPr="00841E18">
          <w:rPr>
            <w:rStyle w:val="affa"/>
          </w:rPr>
          <w:t>ARWorldTrackingConfig</w:t>
        </w:r>
      </w:hyperlink>
      <w:r w:rsidR="00841E18">
        <w:t>.</w:t>
      </w:r>
      <w:r w:rsidR="0018585D">
        <w:t xml:space="preserve"> This method throws </w:t>
      </w:r>
      <w:hyperlink w:anchor="_ARUnSupportedConfigurationException" w:history="1">
        <w:r w:rsidR="0018585D" w:rsidRPr="0018585D">
          <w:rPr>
            <w:rStyle w:val="affa"/>
          </w:rPr>
          <w:t>ARUnsupportedConfigurationException</w:t>
        </w:r>
      </w:hyperlink>
      <w:r w:rsidR="0018585D">
        <w:t xml:space="preserve"> if the </w:t>
      </w:r>
      <w:proofErr w:type="spellStart"/>
      <w:r w:rsidR="0018585D" w:rsidRPr="0018585D">
        <w:rPr>
          <w:i/>
        </w:rPr>
        <w:t>config</w:t>
      </w:r>
      <w:proofErr w:type="spellEnd"/>
      <w:r w:rsidR="0018585D">
        <w:rPr>
          <w:i/>
        </w:rPr>
        <w:t xml:space="preserve"> </w:t>
      </w:r>
      <w:r w:rsidR="0018585D" w:rsidRPr="0018585D">
        <w:t>is not</w:t>
      </w:r>
      <w:r w:rsidR="0018585D">
        <w:t xml:space="preserve"> supported.</w:t>
      </w:r>
      <w:r w:rsidR="00D05395">
        <w:t xml:space="preserve"> </w:t>
      </w:r>
      <w:r w:rsidR="00D05395" w:rsidRPr="00E30294">
        <w:rPr>
          <w:color w:val="FF0000"/>
        </w:rPr>
        <w:t xml:space="preserve">Note that, if an </w:t>
      </w:r>
      <w:proofErr w:type="spellStart"/>
      <w:r w:rsidR="00D05395" w:rsidRPr="00E30294">
        <w:rPr>
          <w:color w:val="FF0000"/>
        </w:rPr>
        <w:t>EnableItem</w:t>
      </w:r>
      <w:proofErr w:type="spellEnd"/>
      <w:r w:rsidR="00D05395" w:rsidRPr="00E30294">
        <w:rPr>
          <w:color w:val="FF0000"/>
        </w:rPr>
        <w:t xml:space="preserve"> is not supported on current device, this item will be disabled after calling this function.</w:t>
      </w:r>
      <w:r w:rsidR="00DF386C">
        <w:rPr>
          <w:color w:val="FF0000"/>
        </w:rPr>
        <w:t xml:space="preserve"> Applic</w:t>
      </w:r>
      <w:r w:rsidR="0057627C">
        <w:rPr>
          <w:color w:val="FF0000"/>
        </w:rPr>
        <w:t>a</w:t>
      </w:r>
      <w:r w:rsidR="00DF386C">
        <w:rPr>
          <w:color w:val="FF0000"/>
        </w:rPr>
        <w:t xml:space="preserve">tion can check this item after </w:t>
      </w:r>
      <w:proofErr w:type="spellStart"/>
      <w:proofErr w:type="gramStart"/>
      <w:r w:rsidR="0057627C" w:rsidRPr="0057627C">
        <w:rPr>
          <w:i/>
          <w:color w:val="FF0000"/>
        </w:rPr>
        <w:t>Config</w:t>
      </w:r>
      <w:proofErr w:type="spellEnd"/>
      <w:r w:rsidR="0057627C" w:rsidRPr="0057627C">
        <w:rPr>
          <w:i/>
          <w:color w:val="FF0000"/>
        </w:rPr>
        <w:t>(</w:t>
      </w:r>
      <w:proofErr w:type="gramEnd"/>
      <w:r w:rsidR="0057627C" w:rsidRPr="0057627C">
        <w:rPr>
          <w:i/>
          <w:color w:val="FF0000"/>
        </w:rPr>
        <w:t>)</w:t>
      </w:r>
      <w:r w:rsidR="0057627C">
        <w:rPr>
          <w:color w:val="FF0000"/>
        </w:rPr>
        <w:t>.</w:t>
      </w:r>
    </w:p>
    <w:p w:rsidR="00AB14C6" w:rsidRDefault="00AB14C6" w:rsidP="00B116D6">
      <w:pPr>
        <w:pStyle w:val="6"/>
      </w:pPr>
      <w:bookmarkStart w:id="50" w:name="_public_static_void_2"/>
      <w:bookmarkEnd w:id="50"/>
      <w:proofErr w:type="gramStart"/>
      <w:r w:rsidRPr="006F22AD">
        <w:t>public</w:t>
      </w:r>
      <w:proofErr w:type="gramEnd"/>
      <w:r w:rsidRPr="006F22AD">
        <w:t xml:space="preserve"> static void Resume()</w:t>
      </w:r>
    </w:p>
    <w:p w:rsidR="006E0AA7" w:rsidRDefault="00AB14C6" w:rsidP="00AB14C6">
      <w:pPr>
        <w:pStyle w:val="7"/>
        <w:rPr>
          <w:color w:val="FF0000"/>
        </w:rPr>
      </w:pPr>
      <w:r>
        <w:rPr>
          <w:rFonts w:hint="eastAsia"/>
        </w:rPr>
        <w:lastRenderedPageBreak/>
        <w:t>Illustration</w:t>
      </w:r>
      <w:r w:rsidR="00024439">
        <w:t>:</w:t>
      </w:r>
      <w:r>
        <w:t xml:space="preserve"> Resume the session. </w:t>
      </w:r>
      <w:r w:rsidRPr="00C11FB7">
        <w:rPr>
          <w:color w:val="FF0000"/>
        </w:rPr>
        <w:t>Note</w:t>
      </w:r>
      <w:r w:rsidR="00024439">
        <w:rPr>
          <w:color w:val="FF0000"/>
        </w:rPr>
        <w:t>:</w:t>
      </w:r>
      <w:r w:rsidRPr="00C11FB7">
        <w:rPr>
          <w:color w:val="FF0000"/>
        </w:rPr>
        <w:t xml:space="preserve"> If </w:t>
      </w:r>
      <w:hyperlink w:anchor="_public_static_void_1" w:history="1">
        <w:r w:rsidRPr="00C11FB7">
          <w:rPr>
            <w:rStyle w:val="affa"/>
            <w:color w:val="FF0000"/>
          </w:rPr>
          <w:t>ARSession.Stop</w:t>
        </w:r>
      </w:hyperlink>
      <w:r w:rsidRPr="00C11FB7">
        <w:rPr>
          <w:color w:val="FF0000"/>
        </w:rPr>
        <w:t xml:space="preserve"> is called</w:t>
      </w:r>
      <w:r w:rsidR="00295F7C" w:rsidRPr="00C11FB7">
        <w:rPr>
          <w:color w:val="FF0000"/>
        </w:rPr>
        <w:t xml:space="preserve">, you </w:t>
      </w:r>
      <w:r w:rsidR="00C11FB7" w:rsidRPr="00C11FB7">
        <w:rPr>
          <w:color w:val="FF0000"/>
        </w:rPr>
        <w:t>cannot</w:t>
      </w:r>
      <w:r w:rsidR="00295F7C" w:rsidRPr="00C11FB7">
        <w:rPr>
          <w:color w:val="FF0000"/>
        </w:rPr>
        <w:t xml:space="preserve"> </w:t>
      </w:r>
      <w:r w:rsidR="00C11FB7" w:rsidRPr="00C11FB7">
        <w:rPr>
          <w:color w:val="FF0000"/>
        </w:rPr>
        <w:t xml:space="preserve">resume </w:t>
      </w:r>
      <w:proofErr w:type="gramStart"/>
      <w:r w:rsidR="00C11FB7" w:rsidRPr="00C11FB7">
        <w:rPr>
          <w:color w:val="FF0000"/>
        </w:rPr>
        <w:t xml:space="preserve">this </w:t>
      </w:r>
      <w:r w:rsidRPr="00C11FB7">
        <w:rPr>
          <w:color w:val="FF0000"/>
        </w:rPr>
        <w:t xml:space="preserve"> </w:t>
      </w:r>
      <w:r w:rsidR="00C11FB7" w:rsidRPr="00C11FB7">
        <w:rPr>
          <w:color w:val="FF0000"/>
        </w:rPr>
        <w:t>session</w:t>
      </w:r>
      <w:proofErr w:type="gramEnd"/>
      <w:r w:rsidR="00C11FB7" w:rsidRPr="00C11FB7">
        <w:rPr>
          <w:color w:val="FF0000"/>
        </w:rPr>
        <w:t>.</w:t>
      </w:r>
    </w:p>
    <w:p w:rsidR="00235A93" w:rsidRDefault="00235A93" w:rsidP="00B116D6">
      <w:pPr>
        <w:pStyle w:val="6"/>
      </w:pPr>
      <w:proofErr w:type="gramStart"/>
      <w:r w:rsidRPr="00BE2B05">
        <w:t>public</w:t>
      </w:r>
      <w:proofErr w:type="gramEnd"/>
      <w:r w:rsidRPr="00BE2B05">
        <w:t xml:space="preserve"> </w:t>
      </w:r>
      <w:r w:rsidRPr="00292B2D">
        <w:t xml:space="preserve">static </w:t>
      </w:r>
      <w:r w:rsidRPr="00BE2B05">
        <w:t xml:space="preserve">void </w:t>
      </w:r>
      <w:r>
        <w:t>P</w:t>
      </w:r>
      <w:r w:rsidRPr="00BE2B05">
        <w:t>ause ()</w:t>
      </w:r>
    </w:p>
    <w:p w:rsidR="00235A93" w:rsidRDefault="00235A93" w:rsidP="00235A93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>
        <w:t xml:space="preserve"> </w:t>
      </w:r>
      <w:r w:rsidRPr="001B5F96">
        <w:t xml:space="preserve">Pause the current session. This method will stop the camera. The session can be </w:t>
      </w:r>
      <w:r>
        <w:t>resumed</w:t>
      </w:r>
      <w:r w:rsidRPr="001B5F96">
        <w:t xml:space="preserve"> by calling </w:t>
      </w:r>
      <w:hyperlink w:anchor="_public_static_void_2" w:history="1">
        <w:r w:rsidR="00A1479F" w:rsidRPr="00A1479F">
          <w:rPr>
            <w:rStyle w:val="affa"/>
          </w:rPr>
          <w:t>ARSession.</w:t>
        </w:r>
        <w:r w:rsidRPr="00A1479F">
          <w:rPr>
            <w:rStyle w:val="affa"/>
            <w:i/>
          </w:rPr>
          <w:t>Resume</w:t>
        </w:r>
      </w:hyperlink>
      <w:r w:rsidRPr="001B5F96">
        <w:t>.</w:t>
      </w:r>
    </w:p>
    <w:p w:rsidR="00A1479F" w:rsidRDefault="00A1479F" w:rsidP="00B116D6">
      <w:pPr>
        <w:pStyle w:val="6"/>
      </w:pPr>
      <w:proofErr w:type="gramStart"/>
      <w:r>
        <w:t>p</w:t>
      </w:r>
      <w:r>
        <w:rPr>
          <w:rFonts w:hint="eastAsia"/>
        </w:rPr>
        <w:t>ublic</w:t>
      </w:r>
      <w:proofErr w:type="gramEnd"/>
      <w:r>
        <w:t xml:space="preserve"> </w:t>
      </w:r>
      <w:r w:rsidRPr="00292B2D">
        <w:t xml:space="preserve">static </w:t>
      </w:r>
      <w:r>
        <w:t>void Stop()</w:t>
      </w:r>
    </w:p>
    <w:p w:rsidR="00A1479F" w:rsidRDefault="00A1479F" w:rsidP="00A1479F">
      <w:pPr>
        <w:pStyle w:val="7"/>
      </w:pPr>
      <w:r w:rsidRPr="007F2BCF">
        <w:t>Illustration</w:t>
      </w:r>
      <w:r w:rsidR="00024439">
        <w:t>:</w:t>
      </w:r>
      <w:r>
        <w:t xml:space="preserve"> Stop the current session. </w:t>
      </w:r>
      <w:r w:rsidRPr="005F45AB">
        <w:t xml:space="preserve">This method will stop the camera </w:t>
      </w:r>
      <w:r>
        <w:t>preview</w:t>
      </w:r>
      <w:r w:rsidRPr="005F45AB">
        <w:t xml:space="preserve"> </w:t>
      </w:r>
      <w:r>
        <w:t>and</w:t>
      </w:r>
      <w:r w:rsidRPr="005F45AB">
        <w:t xml:space="preserve"> release resources.</w:t>
      </w:r>
      <w:r>
        <w:t xml:space="preserve"> To restart, a new session is needed. </w:t>
      </w:r>
    </w:p>
    <w:p w:rsidR="00A1479F" w:rsidRDefault="00A1479F" w:rsidP="00B116D6">
      <w:pPr>
        <w:pStyle w:val="6"/>
      </w:pPr>
      <w:proofErr w:type="gramStart"/>
      <w:r w:rsidRPr="00211A25">
        <w:t>public</w:t>
      </w:r>
      <w:proofErr w:type="gramEnd"/>
      <w:r w:rsidRPr="00211A25">
        <w:t xml:space="preserve"> </w:t>
      </w:r>
      <w:r w:rsidRPr="00292B2D">
        <w:t xml:space="preserve">static </w:t>
      </w:r>
      <w:r>
        <w:t>void</w:t>
      </w:r>
      <w:r w:rsidRPr="00211A25">
        <w:t xml:space="preserve"> </w:t>
      </w:r>
      <w:r>
        <w:t>U</w:t>
      </w:r>
      <w:r w:rsidRPr="00211A25">
        <w:t>pdate()</w:t>
      </w:r>
    </w:p>
    <w:p w:rsidR="00A1479F" w:rsidRDefault="00A1479F" w:rsidP="00B116D6">
      <w:pPr>
        <w:pStyle w:val="6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>
        <w:t xml:space="preserve"> </w:t>
      </w:r>
      <w:r w:rsidRPr="009052E7">
        <w:t xml:space="preserve">Updates the state of the </w:t>
      </w:r>
      <w:r>
        <w:t xml:space="preserve">HUAWEI AR Engine </w:t>
      </w:r>
      <w:r w:rsidRPr="009052E7">
        <w:t>system. This includes</w:t>
      </w:r>
      <w:r w:rsidR="00024439">
        <w:t>:</w:t>
      </w:r>
      <w:r w:rsidRPr="009052E7">
        <w:t xml:space="preserve"> receiving a new camera frame, updating the location of the device, updating the location of tracking anchors, updating detected planes, etc.</w:t>
      </w:r>
      <w:r>
        <w:rPr>
          <w:rFonts w:hint="eastAsia"/>
        </w:rPr>
        <w:t xml:space="preserve"> I</w:t>
      </w:r>
      <w:r>
        <w:t xml:space="preserve">f the </w:t>
      </w:r>
      <w:hyperlink w:anchor="_UpdateMode" w:history="1">
        <w:r w:rsidRPr="00A1479F">
          <w:rPr>
            <w:rStyle w:val="affa"/>
          </w:rPr>
          <w:t>UpdateMode</w:t>
        </w:r>
      </w:hyperlink>
      <w:r>
        <w:rPr>
          <w:rFonts w:hint="eastAsia"/>
        </w:rPr>
        <w:t xml:space="preserve"> </w:t>
      </w:r>
      <w:r>
        <w:t xml:space="preserve">is </w:t>
      </w:r>
      <w:r>
        <w:rPr>
          <w:rFonts w:hint="eastAsia"/>
        </w:rPr>
        <w:t>BLOCKING</w:t>
      </w:r>
      <w:r>
        <w:rPr>
          <w:rFonts w:hint="eastAsia"/>
        </w:rPr>
        <w:t>，</w:t>
      </w:r>
      <w:r>
        <w:rPr>
          <w:rFonts w:hint="eastAsia"/>
        </w:rPr>
        <w:t xml:space="preserve">this method </w:t>
      </w:r>
      <w:r>
        <w:t xml:space="preserve">will be blocked until a new camera image is available. </w:t>
      </w:r>
      <w:r w:rsidR="006E376D" w:rsidRPr="006E376D">
        <w:rPr>
          <w:color w:val="FF0000"/>
        </w:rPr>
        <w:t>Note</w:t>
      </w:r>
      <w:r w:rsidR="00024439">
        <w:rPr>
          <w:color w:val="FF0000"/>
        </w:rPr>
        <w:t>:</w:t>
      </w:r>
      <w:r w:rsidR="006E376D">
        <w:rPr>
          <w:color w:val="FF0000"/>
        </w:rPr>
        <w:t xml:space="preserve"> In order to have a better performance, this method should be called ahead </w:t>
      </w:r>
      <w:r w:rsidR="0061214F">
        <w:rPr>
          <w:color w:val="FF0000"/>
        </w:rPr>
        <w:t xml:space="preserve">of other methods in </w:t>
      </w:r>
      <w:proofErr w:type="spellStart"/>
      <w:r w:rsidR="0061214F">
        <w:rPr>
          <w:color w:val="FF0000"/>
        </w:rPr>
        <w:t>ARFrame</w:t>
      </w:r>
      <w:proofErr w:type="spellEnd"/>
      <w:r w:rsidR="0061214F">
        <w:rPr>
          <w:color w:val="FF0000"/>
        </w:rPr>
        <w:t>.</w:t>
      </w:r>
      <w:r w:rsidR="006E376D">
        <w:rPr>
          <w:color w:val="FF0000"/>
        </w:rPr>
        <w:t xml:space="preserve"> </w:t>
      </w:r>
      <w:r w:rsidR="0061214F">
        <w:rPr>
          <w:color w:val="FF0000"/>
        </w:rPr>
        <w:t>Typically, you set the script execute order of the script which contains this method ahead of default.</w:t>
      </w:r>
      <w:r w:rsidR="006E376D" w:rsidRPr="006E376D">
        <w:rPr>
          <w:color w:val="FF0000"/>
        </w:rPr>
        <w:t xml:space="preserve"> </w:t>
      </w:r>
      <w:r>
        <w:t>This Method may throw the following exceptions</w:t>
      </w:r>
      <w:r w:rsidR="00024439">
        <w:t>:</w:t>
      </w:r>
    </w:p>
    <w:tbl>
      <w:tblPr>
        <w:tblStyle w:val="affc"/>
        <w:tblW w:w="7876" w:type="dxa"/>
        <w:tblInd w:w="1134" w:type="dxa"/>
        <w:tblLook w:val="04A0" w:firstRow="1" w:lastRow="0" w:firstColumn="1" w:lastColumn="0" w:noHBand="0" w:noVBand="1"/>
      </w:tblPr>
      <w:tblGrid>
        <w:gridCol w:w="2689"/>
        <w:gridCol w:w="5187"/>
      </w:tblGrid>
      <w:tr w:rsidR="00783973" w:rsidTr="00783973">
        <w:tc>
          <w:tcPr>
            <w:tcW w:w="2689" w:type="dxa"/>
          </w:tcPr>
          <w:p w:rsidR="00783973" w:rsidRPr="00783973" w:rsidRDefault="00783973" w:rsidP="00B116D6">
            <w:pPr>
              <w:pStyle w:val="6"/>
              <w:numPr>
                <w:ilvl w:val="0"/>
                <w:numId w:val="0"/>
              </w:numPr>
              <w:outlineLvl w:val="5"/>
              <w:rPr>
                <w:sz w:val="18"/>
              </w:rPr>
            </w:pPr>
            <w:r w:rsidRPr="00783973">
              <w:rPr>
                <w:sz w:val="18"/>
              </w:rPr>
              <w:t>Exception Type</w:t>
            </w:r>
          </w:p>
        </w:tc>
        <w:tc>
          <w:tcPr>
            <w:tcW w:w="5187" w:type="dxa"/>
          </w:tcPr>
          <w:p w:rsidR="00783973" w:rsidRPr="00783973" w:rsidRDefault="00783973" w:rsidP="00B116D6">
            <w:pPr>
              <w:pStyle w:val="6"/>
              <w:numPr>
                <w:ilvl w:val="0"/>
                <w:numId w:val="0"/>
              </w:numPr>
              <w:outlineLvl w:val="5"/>
              <w:rPr>
                <w:sz w:val="18"/>
              </w:rPr>
            </w:pPr>
            <w:r w:rsidRPr="00783973">
              <w:rPr>
                <w:sz w:val="18"/>
              </w:rPr>
              <w:t>Description</w:t>
            </w:r>
          </w:p>
        </w:tc>
      </w:tr>
      <w:tr w:rsidR="00A1479F" w:rsidTr="00783973">
        <w:tc>
          <w:tcPr>
            <w:tcW w:w="2689" w:type="dxa"/>
          </w:tcPr>
          <w:p w:rsidR="00A1479F" w:rsidRPr="00783973" w:rsidRDefault="00A1479F" w:rsidP="00B116D6">
            <w:pPr>
              <w:pStyle w:val="6"/>
              <w:numPr>
                <w:ilvl w:val="0"/>
                <w:numId w:val="0"/>
              </w:numPr>
              <w:outlineLvl w:val="5"/>
              <w:rPr>
                <w:sz w:val="18"/>
              </w:rPr>
            </w:pPr>
            <w:proofErr w:type="spellStart"/>
            <w:r w:rsidRPr="00783973">
              <w:rPr>
                <w:sz w:val="18"/>
              </w:rPr>
              <w:t>ARSessionPausedException</w:t>
            </w:r>
            <w:proofErr w:type="spellEnd"/>
          </w:p>
        </w:tc>
        <w:tc>
          <w:tcPr>
            <w:tcW w:w="5187" w:type="dxa"/>
          </w:tcPr>
          <w:p w:rsidR="00A1479F" w:rsidRPr="00783973" w:rsidRDefault="00A1479F" w:rsidP="00B116D6">
            <w:pPr>
              <w:pStyle w:val="6"/>
              <w:numPr>
                <w:ilvl w:val="0"/>
                <w:numId w:val="0"/>
              </w:numPr>
              <w:outlineLvl w:val="5"/>
              <w:rPr>
                <w:sz w:val="18"/>
              </w:rPr>
            </w:pPr>
            <w:r w:rsidRPr="00783973">
              <w:rPr>
                <w:sz w:val="18"/>
              </w:rPr>
              <w:t xml:space="preserve">If </w:t>
            </w:r>
            <w:proofErr w:type="spellStart"/>
            <w:proofErr w:type="gramStart"/>
            <w:r w:rsidRPr="00783973">
              <w:rPr>
                <w:sz w:val="18"/>
              </w:rPr>
              <w:t>ARSession.Update</w:t>
            </w:r>
            <w:proofErr w:type="spellEnd"/>
            <w:r w:rsidRPr="00783973">
              <w:rPr>
                <w:sz w:val="18"/>
              </w:rPr>
              <w:t>(</w:t>
            </w:r>
            <w:proofErr w:type="gramEnd"/>
            <w:r w:rsidRPr="00783973">
              <w:rPr>
                <w:sz w:val="18"/>
              </w:rPr>
              <w:t>) is called when  the HUAWEI AR Engine is paused.</w:t>
            </w:r>
          </w:p>
        </w:tc>
      </w:tr>
      <w:tr w:rsidR="00A1479F" w:rsidTr="00783973">
        <w:tc>
          <w:tcPr>
            <w:tcW w:w="2689" w:type="dxa"/>
          </w:tcPr>
          <w:p w:rsidR="00A1479F" w:rsidRPr="00783973" w:rsidRDefault="00A1479F" w:rsidP="00B116D6">
            <w:pPr>
              <w:pStyle w:val="6"/>
              <w:numPr>
                <w:ilvl w:val="0"/>
                <w:numId w:val="0"/>
              </w:numPr>
              <w:outlineLvl w:val="5"/>
              <w:rPr>
                <w:sz w:val="18"/>
              </w:rPr>
            </w:pPr>
            <w:proofErr w:type="spellStart"/>
            <w:r w:rsidRPr="00783973">
              <w:rPr>
                <w:sz w:val="18"/>
              </w:rPr>
              <w:t>ARMissingGlContextException</w:t>
            </w:r>
            <w:proofErr w:type="spellEnd"/>
          </w:p>
        </w:tc>
        <w:tc>
          <w:tcPr>
            <w:tcW w:w="5187" w:type="dxa"/>
          </w:tcPr>
          <w:p w:rsidR="00A1479F" w:rsidRPr="00783973" w:rsidRDefault="00A1479F" w:rsidP="00B116D6">
            <w:pPr>
              <w:pStyle w:val="6"/>
              <w:numPr>
                <w:ilvl w:val="0"/>
                <w:numId w:val="0"/>
              </w:numPr>
              <w:outlineLvl w:val="5"/>
              <w:rPr>
                <w:sz w:val="18"/>
              </w:rPr>
            </w:pPr>
            <w:r w:rsidRPr="00783973">
              <w:rPr>
                <w:sz w:val="18"/>
              </w:rPr>
              <w:t xml:space="preserve">If there is no </w:t>
            </w:r>
            <w:proofErr w:type="spellStart"/>
            <w:r w:rsidRPr="00783973">
              <w:rPr>
                <w:sz w:val="18"/>
              </w:rPr>
              <w:t>opengl</w:t>
            </w:r>
            <w:proofErr w:type="spellEnd"/>
            <w:r w:rsidRPr="00783973">
              <w:rPr>
                <w:sz w:val="18"/>
              </w:rPr>
              <w:t xml:space="preserve"> </w:t>
            </w:r>
            <w:proofErr w:type="spellStart"/>
            <w:r w:rsidRPr="00783973">
              <w:rPr>
                <w:sz w:val="18"/>
              </w:rPr>
              <w:t>es</w:t>
            </w:r>
            <w:proofErr w:type="spellEnd"/>
            <w:r w:rsidRPr="00783973">
              <w:rPr>
                <w:sz w:val="18"/>
              </w:rPr>
              <w:t xml:space="preserve"> context in current thread.</w:t>
            </w:r>
          </w:p>
        </w:tc>
      </w:tr>
      <w:tr w:rsidR="00A1479F" w:rsidTr="00783973">
        <w:tc>
          <w:tcPr>
            <w:tcW w:w="2689" w:type="dxa"/>
          </w:tcPr>
          <w:p w:rsidR="00A1479F" w:rsidRPr="00783973" w:rsidRDefault="00A1479F" w:rsidP="00B116D6">
            <w:pPr>
              <w:pStyle w:val="6"/>
              <w:numPr>
                <w:ilvl w:val="0"/>
                <w:numId w:val="0"/>
              </w:numPr>
              <w:outlineLvl w:val="5"/>
              <w:rPr>
                <w:sz w:val="18"/>
              </w:rPr>
            </w:pPr>
            <w:proofErr w:type="spellStart"/>
            <w:r w:rsidRPr="00783973">
              <w:rPr>
                <w:sz w:val="18"/>
              </w:rPr>
              <w:t>ARTextureNotSetException</w:t>
            </w:r>
            <w:proofErr w:type="spellEnd"/>
          </w:p>
        </w:tc>
        <w:tc>
          <w:tcPr>
            <w:tcW w:w="5187" w:type="dxa"/>
          </w:tcPr>
          <w:p w:rsidR="00A1479F" w:rsidRPr="00783973" w:rsidRDefault="00A1479F" w:rsidP="00B116D6">
            <w:pPr>
              <w:pStyle w:val="6"/>
              <w:numPr>
                <w:ilvl w:val="0"/>
                <w:numId w:val="0"/>
              </w:numPr>
              <w:outlineLvl w:val="5"/>
              <w:rPr>
                <w:sz w:val="18"/>
              </w:rPr>
            </w:pPr>
            <w:r w:rsidRPr="00783973">
              <w:rPr>
                <w:sz w:val="18"/>
              </w:rPr>
              <w:t xml:space="preserve">If the </w:t>
            </w:r>
            <w:proofErr w:type="spellStart"/>
            <w:r w:rsidRPr="00783973">
              <w:rPr>
                <w:sz w:val="18"/>
              </w:rPr>
              <w:t>ARSession</w:t>
            </w:r>
            <w:proofErr w:type="spellEnd"/>
            <w:r w:rsidRPr="00783973">
              <w:rPr>
                <w:sz w:val="18"/>
              </w:rPr>
              <w:t xml:space="preserve">. </w:t>
            </w:r>
            <w:proofErr w:type="spellStart"/>
            <w:r w:rsidRPr="00783973">
              <w:rPr>
                <w:sz w:val="18"/>
              </w:rPr>
              <w:t>SetCameraTextureNameAuto</w:t>
            </w:r>
            <w:proofErr w:type="spellEnd"/>
            <w:r w:rsidRPr="00783973">
              <w:rPr>
                <w:sz w:val="18"/>
              </w:rPr>
              <w:t xml:space="preserve"> () is not called before </w:t>
            </w:r>
            <w:proofErr w:type="gramStart"/>
            <w:r w:rsidRPr="00783973">
              <w:rPr>
                <w:sz w:val="18"/>
              </w:rPr>
              <w:t>Update(</w:t>
            </w:r>
            <w:proofErr w:type="gramEnd"/>
            <w:r w:rsidRPr="00783973">
              <w:rPr>
                <w:sz w:val="18"/>
              </w:rPr>
              <w:t>) is called.</w:t>
            </w:r>
          </w:p>
        </w:tc>
      </w:tr>
    </w:tbl>
    <w:p w:rsidR="00B66253" w:rsidRDefault="00B66253" w:rsidP="00B116D6">
      <w:pPr>
        <w:pStyle w:val="6"/>
      </w:pPr>
      <w:proofErr w:type="gramStart"/>
      <w:r w:rsidRPr="00DA13D8">
        <w:t>public</w:t>
      </w:r>
      <w:proofErr w:type="gramEnd"/>
      <w:r w:rsidRPr="00DA13D8">
        <w:t xml:space="preserve"> </w:t>
      </w:r>
      <w:r w:rsidRPr="00292B2D">
        <w:t xml:space="preserve">static </w:t>
      </w:r>
      <w:proofErr w:type="spellStart"/>
      <w:r>
        <w:t>AR</w:t>
      </w:r>
      <w:r w:rsidRPr="00DA13D8">
        <w:t>Anchor</w:t>
      </w:r>
      <w:proofErr w:type="spellEnd"/>
      <w:r w:rsidRPr="00DA13D8">
        <w:t xml:space="preserve"> </w:t>
      </w:r>
      <w:proofErr w:type="spellStart"/>
      <w:r>
        <w:t>A</w:t>
      </w:r>
      <w:r w:rsidRPr="00DA13D8">
        <w:t>ddAnchor</w:t>
      </w:r>
      <w:proofErr w:type="spellEnd"/>
      <w:r w:rsidRPr="00DA13D8">
        <w:t>(Pose pose)</w:t>
      </w:r>
    </w:p>
    <w:p w:rsidR="00B66253" w:rsidRPr="00DA13D8" w:rsidRDefault="00B66253" w:rsidP="00B66253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>
        <w:t xml:space="preserve"> Adds a new tracking anchor with a specified pose into the system. </w:t>
      </w:r>
    </w:p>
    <w:p w:rsidR="00D16AA2" w:rsidRDefault="00D16AA2" w:rsidP="00B116D6">
      <w:pPr>
        <w:pStyle w:val="6"/>
      </w:pPr>
      <w:proofErr w:type="gramStart"/>
      <w:r w:rsidRPr="00D362AD">
        <w:t>public</w:t>
      </w:r>
      <w:proofErr w:type="gramEnd"/>
      <w:r w:rsidRPr="00D362AD">
        <w:t xml:space="preserve"> static Matrix4x4 </w:t>
      </w:r>
      <w:proofErr w:type="spellStart"/>
      <w:r w:rsidRPr="00D362AD">
        <w:t>GetProjectionMatrix</w:t>
      </w:r>
      <w:proofErr w:type="spellEnd"/>
      <w:r w:rsidRPr="00D362AD">
        <w:t xml:space="preserve">(float </w:t>
      </w:r>
      <w:proofErr w:type="spellStart"/>
      <w:r w:rsidRPr="00D362AD">
        <w:t>nearClipPlane</w:t>
      </w:r>
      <w:proofErr w:type="spellEnd"/>
      <w:r w:rsidRPr="00D362AD">
        <w:t xml:space="preserve">, float </w:t>
      </w:r>
      <w:proofErr w:type="spellStart"/>
      <w:r w:rsidRPr="00D362AD">
        <w:t>farClipPlane</w:t>
      </w:r>
      <w:proofErr w:type="spellEnd"/>
      <w:r w:rsidRPr="00D362AD">
        <w:t>)</w:t>
      </w:r>
    </w:p>
    <w:p w:rsidR="00D16AA2" w:rsidRPr="00517611" w:rsidRDefault="00D16AA2" w:rsidP="00D16AA2">
      <w:pPr>
        <w:pStyle w:val="7"/>
      </w:pPr>
      <w:r>
        <w:rPr>
          <w:rFonts w:hint="eastAsia"/>
        </w:rPr>
        <w:t>Illustration</w:t>
      </w:r>
      <w:r w:rsidR="00024439">
        <w:t>:</w:t>
      </w:r>
      <w:r>
        <w:t xml:space="preserve"> Returns the projection matrix, which is used to set the unity camera projection matrix.</w:t>
      </w:r>
      <w:r>
        <w:rPr>
          <w:rFonts w:hint="eastAsia"/>
        </w:rPr>
        <w:t xml:space="preserve"> </w:t>
      </w:r>
      <w:proofErr w:type="spellStart"/>
      <w:proofErr w:type="gramStart"/>
      <w:r w:rsidRPr="00D362AD">
        <w:t>nearClipPlane</w:t>
      </w:r>
      <w:proofErr w:type="spellEnd"/>
      <w:proofErr w:type="gramEnd"/>
      <w:r>
        <w:t xml:space="preserve"> and </w:t>
      </w:r>
      <w:proofErr w:type="spellStart"/>
      <w:r w:rsidRPr="00D362AD">
        <w:t>farClipPlane</w:t>
      </w:r>
      <w:proofErr w:type="spellEnd"/>
      <w:r w:rsidRPr="00E175F2">
        <w:t xml:space="preserve"> specifies the near</w:t>
      </w:r>
      <w:r>
        <w:t xml:space="preserve"> and far </w:t>
      </w:r>
      <w:r w:rsidRPr="00E175F2">
        <w:t>clip plane</w:t>
      </w:r>
      <w:r>
        <w:t xml:space="preserve"> in meters, respectively.</w:t>
      </w:r>
    </w:p>
    <w:p w:rsidR="00B116D6" w:rsidRDefault="00B116D6" w:rsidP="00B116D6">
      <w:pPr>
        <w:pStyle w:val="6"/>
      </w:pPr>
      <w:proofErr w:type="gramStart"/>
      <w:r w:rsidRPr="00DA13D8">
        <w:t>public</w:t>
      </w:r>
      <w:proofErr w:type="gramEnd"/>
      <w:r w:rsidRPr="00DA13D8">
        <w:t xml:space="preserve"> </w:t>
      </w:r>
      <w:r w:rsidRPr="00292B2D">
        <w:t xml:space="preserve">static </w:t>
      </w:r>
      <w:r w:rsidRPr="00D362AD">
        <w:t>List&lt;</w:t>
      </w:r>
      <w:proofErr w:type="spellStart"/>
      <w:r w:rsidRPr="00D362AD">
        <w:t>ARAnchor</w:t>
      </w:r>
      <w:proofErr w:type="spellEnd"/>
      <w:r w:rsidRPr="00D362AD">
        <w:t>&gt;</w:t>
      </w:r>
      <w:r w:rsidRPr="00DA13D8">
        <w:t xml:space="preserve"> </w:t>
      </w:r>
      <w:proofErr w:type="spellStart"/>
      <w:r>
        <w:t>G</w:t>
      </w:r>
      <w:r w:rsidRPr="00DA13D8">
        <w:t>etAllAnchors</w:t>
      </w:r>
      <w:proofErr w:type="spellEnd"/>
      <w:r w:rsidRPr="00DA13D8">
        <w:t>()</w:t>
      </w:r>
      <w:r>
        <w:t xml:space="preserve"> </w:t>
      </w:r>
      <w:r w:rsidRPr="004A49B8">
        <w:rPr>
          <w:color w:val="FF0000"/>
        </w:rPr>
        <w:t>[Obsolete]</w:t>
      </w:r>
    </w:p>
    <w:p w:rsidR="00B116D6" w:rsidRDefault="00B116D6" w:rsidP="00B116D6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>
        <w:t xml:space="preserve"> </w:t>
      </w:r>
      <w:r w:rsidRPr="00AC7BA4">
        <w:t>Returns all known anchors</w:t>
      </w:r>
      <w:r>
        <w:t>.</w:t>
      </w:r>
      <w:r w:rsidR="00E77DAA">
        <w:t xml:space="preserve"> Recommend method </w:t>
      </w:r>
      <w:proofErr w:type="gramStart"/>
      <w:r w:rsidR="00E77DAA">
        <w:t xml:space="preserve">is  </w:t>
      </w:r>
      <w:proofErr w:type="spellStart"/>
      <w:r w:rsidR="00E77DAA" w:rsidRPr="009552B2">
        <w:rPr>
          <w:rFonts w:hint="eastAsia"/>
          <w:i/>
        </w:rPr>
        <w:t>ARFrame.GetAnchors</w:t>
      </w:r>
      <w:proofErr w:type="spellEnd"/>
      <w:proofErr w:type="gramEnd"/>
      <w:r w:rsidR="00E77DAA" w:rsidRPr="009552B2">
        <w:rPr>
          <w:rFonts w:hint="eastAsia"/>
          <w:i/>
        </w:rPr>
        <w:t>(</w:t>
      </w:r>
      <w:proofErr w:type="spellStart"/>
      <w:r w:rsidR="00E77DAA" w:rsidRPr="009552B2">
        <w:rPr>
          <w:i/>
        </w:rPr>
        <w:t>ARTrackableFilter.</w:t>
      </w:r>
      <w:r w:rsidR="00E77DAA" w:rsidRPr="009552B2">
        <w:rPr>
          <w:rFonts w:hint="eastAsia"/>
          <w:i/>
        </w:rPr>
        <w:t>ALL</w:t>
      </w:r>
      <w:proofErr w:type="spellEnd"/>
      <w:r w:rsidR="00E77DAA" w:rsidRPr="009552B2">
        <w:rPr>
          <w:rFonts w:hint="eastAsia"/>
          <w:i/>
        </w:rPr>
        <w:t>)</w:t>
      </w:r>
      <w:r w:rsidR="00491CA1" w:rsidRPr="009552B2">
        <w:rPr>
          <w:rFonts w:hint="eastAsia"/>
          <w:i/>
        </w:rPr>
        <w:t>.</w:t>
      </w:r>
    </w:p>
    <w:p w:rsidR="00B116D6" w:rsidRDefault="00B116D6" w:rsidP="00B116D6">
      <w:pPr>
        <w:pStyle w:val="6"/>
      </w:pPr>
      <w:proofErr w:type="gramStart"/>
      <w:r w:rsidRPr="00DA13D8">
        <w:t>public</w:t>
      </w:r>
      <w:proofErr w:type="gramEnd"/>
      <w:r w:rsidRPr="00DA13D8">
        <w:t xml:space="preserve"> </w:t>
      </w:r>
      <w:r w:rsidRPr="00292B2D">
        <w:t xml:space="preserve">static </w:t>
      </w:r>
      <w:r w:rsidRPr="00DA13D8">
        <w:t xml:space="preserve">void </w:t>
      </w:r>
      <w:proofErr w:type="spellStart"/>
      <w:r>
        <w:t>R</w:t>
      </w:r>
      <w:r w:rsidRPr="00DA13D8">
        <w:t>emoveAnchors</w:t>
      </w:r>
      <w:proofErr w:type="spellEnd"/>
      <w:r w:rsidRPr="00DA13D8">
        <w:t>(</w:t>
      </w:r>
      <w:r w:rsidRPr="006030D1">
        <w:t>List&lt;</w:t>
      </w:r>
      <w:proofErr w:type="spellStart"/>
      <w:r w:rsidRPr="006030D1">
        <w:t>ARAnchor</w:t>
      </w:r>
      <w:proofErr w:type="spellEnd"/>
      <w:r w:rsidRPr="006030D1">
        <w:t>&gt; anchors</w:t>
      </w:r>
      <w:r w:rsidRPr="00DA13D8">
        <w:t>)</w:t>
      </w:r>
      <w:r w:rsidR="004A49B8" w:rsidRPr="004A49B8">
        <w:rPr>
          <w:color w:val="FF0000"/>
        </w:rPr>
        <w:t xml:space="preserve"> [Obsolete]</w:t>
      </w:r>
    </w:p>
    <w:p w:rsidR="00B116D6" w:rsidRDefault="00B116D6" w:rsidP="00B116D6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>
        <w:t xml:space="preserve"> </w:t>
      </w:r>
      <w:r>
        <w:rPr>
          <w:rFonts w:hint="eastAsia"/>
        </w:rPr>
        <w:t>Removes all the specified anchors.</w:t>
      </w:r>
      <w:r w:rsidR="00E76126" w:rsidRPr="00E76126">
        <w:t xml:space="preserve"> </w:t>
      </w:r>
      <w:r w:rsidR="00E76126">
        <w:t xml:space="preserve">Recommend method </w:t>
      </w:r>
      <w:proofErr w:type="gramStart"/>
      <w:r w:rsidR="00E76126">
        <w:t xml:space="preserve">is  </w:t>
      </w:r>
      <w:proofErr w:type="gramEnd"/>
      <w:r w:rsidR="00CE181E">
        <w:rPr>
          <w:rStyle w:val="affa"/>
        </w:rPr>
        <w:fldChar w:fldCharType="begin"/>
      </w:r>
      <w:r w:rsidR="00CE181E">
        <w:rPr>
          <w:rStyle w:val="affa"/>
        </w:rPr>
        <w:instrText xml:space="preserve"> HYPERLINK \l "_public_void_Detach()" </w:instrText>
      </w:r>
      <w:r w:rsidR="00CE181E">
        <w:rPr>
          <w:rStyle w:val="affa"/>
        </w:rPr>
        <w:fldChar w:fldCharType="separate"/>
      </w:r>
      <w:r w:rsidR="00E76126" w:rsidRPr="00ED3430">
        <w:rPr>
          <w:rStyle w:val="affa"/>
          <w:rFonts w:hint="eastAsia"/>
        </w:rPr>
        <w:t>AR</w:t>
      </w:r>
      <w:r w:rsidR="00491CA1" w:rsidRPr="00ED3430">
        <w:rPr>
          <w:rStyle w:val="affa"/>
        </w:rPr>
        <w:t>Anchor</w:t>
      </w:r>
      <w:r w:rsidR="00E76126" w:rsidRPr="00ED3430">
        <w:rPr>
          <w:rStyle w:val="affa"/>
          <w:rFonts w:hint="eastAsia"/>
        </w:rPr>
        <w:t>.</w:t>
      </w:r>
      <w:r w:rsidR="00491CA1" w:rsidRPr="00ED3430">
        <w:rPr>
          <w:rStyle w:val="affa"/>
        </w:rPr>
        <w:t>Detach</w:t>
      </w:r>
      <w:r w:rsidR="00E76126" w:rsidRPr="00ED3430">
        <w:rPr>
          <w:rStyle w:val="affa"/>
          <w:rFonts w:hint="eastAsia"/>
        </w:rPr>
        <w:t>()</w:t>
      </w:r>
      <w:r w:rsidR="00CE181E">
        <w:rPr>
          <w:rStyle w:val="affa"/>
        </w:rPr>
        <w:fldChar w:fldCharType="end"/>
      </w:r>
      <w:r w:rsidR="00491CA1">
        <w:rPr>
          <w:rFonts w:hint="eastAsia"/>
        </w:rPr>
        <w:t>.</w:t>
      </w:r>
    </w:p>
    <w:p w:rsidR="00ED3430" w:rsidRDefault="00ED3430" w:rsidP="00ED3430">
      <w:pPr>
        <w:pStyle w:val="6"/>
      </w:pPr>
      <w:proofErr w:type="gramStart"/>
      <w:r w:rsidRPr="00DA13D8">
        <w:t>public</w:t>
      </w:r>
      <w:proofErr w:type="gramEnd"/>
      <w:r w:rsidRPr="00DA13D8">
        <w:t xml:space="preserve"> </w:t>
      </w:r>
      <w:r w:rsidRPr="00292B2D">
        <w:t xml:space="preserve">static </w:t>
      </w:r>
      <w:r w:rsidRPr="00D362AD">
        <w:t>List&lt;</w:t>
      </w:r>
      <w:proofErr w:type="spellStart"/>
      <w:r w:rsidRPr="00D362AD">
        <w:t>ARPlane</w:t>
      </w:r>
      <w:proofErr w:type="spellEnd"/>
      <w:r w:rsidRPr="00D362AD">
        <w:t>&gt;</w:t>
      </w:r>
      <w:r w:rsidRPr="00DA13D8">
        <w:t xml:space="preserve"> </w:t>
      </w:r>
      <w:proofErr w:type="spellStart"/>
      <w:r w:rsidRPr="00D362AD">
        <w:t>GetAllPlanes</w:t>
      </w:r>
      <w:proofErr w:type="spellEnd"/>
      <w:r w:rsidRPr="00D362AD">
        <w:t xml:space="preserve"> </w:t>
      </w:r>
      <w:r w:rsidRPr="00DA13D8">
        <w:t>()</w:t>
      </w:r>
      <w:r w:rsidR="002B10A4" w:rsidRPr="004A49B8">
        <w:rPr>
          <w:color w:val="FF0000"/>
        </w:rPr>
        <w:t>[Obsolete]</w:t>
      </w:r>
    </w:p>
    <w:p w:rsidR="00ED3430" w:rsidRDefault="00ED3430" w:rsidP="00ED3430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>
        <w:t xml:space="preserve"> Returns all the detected planes. </w:t>
      </w:r>
      <w:r w:rsidR="006817DB">
        <w:t xml:space="preserve">Recommend </w:t>
      </w:r>
      <w:proofErr w:type="spellStart"/>
      <w:r w:rsidR="006817DB">
        <w:t>methos</w:t>
      </w:r>
      <w:proofErr w:type="spellEnd"/>
      <w:r w:rsidR="006817DB">
        <w:t xml:space="preserve"> is </w:t>
      </w:r>
      <w:proofErr w:type="spellStart"/>
      <w:r w:rsidR="006817DB" w:rsidRPr="009552B2">
        <w:rPr>
          <w:i/>
        </w:rPr>
        <w:t>ARFrame.GetTrackables</w:t>
      </w:r>
      <w:proofErr w:type="spellEnd"/>
      <w:r w:rsidR="006817DB" w:rsidRPr="009552B2">
        <w:rPr>
          <w:i/>
        </w:rPr>
        <w:t>&lt;</w:t>
      </w:r>
      <w:proofErr w:type="spellStart"/>
      <w:r w:rsidR="006817DB" w:rsidRPr="009552B2">
        <w:rPr>
          <w:i/>
        </w:rPr>
        <w:t>ARPlane</w:t>
      </w:r>
      <w:proofErr w:type="spellEnd"/>
      <w:proofErr w:type="gramStart"/>
      <w:r w:rsidR="006817DB" w:rsidRPr="009552B2">
        <w:rPr>
          <w:i/>
        </w:rPr>
        <w:t>&gt;(</w:t>
      </w:r>
      <w:proofErr w:type="spellStart"/>
      <w:proofErr w:type="gramEnd"/>
      <w:r w:rsidR="006817DB" w:rsidRPr="009552B2">
        <w:rPr>
          <w:i/>
        </w:rPr>
        <w:t>ARTrackableFilter.ALL</w:t>
      </w:r>
      <w:proofErr w:type="spellEnd"/>
      <w:r w:rsidR="006817DB" w:rsidRPr="009552B2">
        <w:rPr>
          <w:i/>
        </w:rPr>
        <w:t>).</w:t>
      </w:r>
    </w:p>
    <w:p w:rsidR="00235A93" w:rsidRPr="00356D33" w:rsidRDefault="00875F7D" w:rsidP="00B116D6">
      <w:pPr>
        <w:pStyle w:val="6"/>
      </w:pPr>
      <w:proofErr w:type="gramStart"/>
      <w:r w:rsidRPr="00517611">
        <w:lastRenderedPageBreak/>
        <w:t>public</w:t>
      </w:r>
      <w:proofErr w:type="gramEnd"/>
      <w:r w:rsidRPr="00517611">
        <w:t xml:space="preserve"> </w:t>
      </w:r>
      <w:r w:rsidRPr="00292B2D">
        <w:t xml:space="preserve">static </w:t>
      </w:r>
      <w:proofErr w:type="spellStart"/>
      <w:r w:rsidRPr="00517611">
        <w:t>boolean</w:t>
      </w:r>
      <w:proofErr w:type="spellEnd"/>
      <w:r w:rsidRPr="00517611">
        <w:t xml:space="preserve"> </w:t>
      </w:r>
      <w:proofErr w:type="spellStart"/>
      <w:r>
        <w:t>I</w:t>
      </w:r>
      <w:r w:rsidRPr="00517611">
        <w:t>sSupported</w:t>
      </w:r>
      <w:proofErr w:type="spellEnd"/>
      <w:r w:rsidRPr="00517611">
        <w:t>(</w:t>
      </w:r>
      <w:proofErr w:type="spellStart"/>
      <w:r>
        <w:t>AR</w:t>
      </w:r>
      <w:r w:rsidRPr="00517611">
        <w:t>Config</w:t>
      </w:r>
      <w:r>
        <w:t>Base</w:t>
      </w:r>
      <w:proofErr w:type="spellEnd"/>
      <w:r w:rsidRPr="00517611">
        <w:t xml:space="preserve"> </w:t>
      </w:r>
      <w:proofErr w:type="spellStart"/>
      <w:r w:rsidRPr="00517611">
        <w:t>config</w:t>
      </w:r>
      <w:proofErr w:type="spellEnd"/>
      <w:r w:rsidRPr="00517611">
        <w:t>)</w:t>
      </w:r>
      <w:r w:rsidRPr="00875F7D">
        <w:rPr>
          <w:color w:val="FF0000"/>
        </w:rPr>
        <w:t xml:space="preserve"> </w:t>
      </w:r>
      <w:r w:rsidRPr="004A49B8">
        <w:rPr>
          <w:color w:val="FF0000"/>
        </w:rPr>
        <w:t>[Obsolete]</w:t>
      </w:r>
    </w:p>
    <w:p w:rsidR="00356D33" w:rsidRPr="00C11FB7" w:rsidRDefault="00356D33" w:rsidP="00356D33">
      <w:pPr>
        <w:pStyle w:val="7"/>
      </w:pPr>
      <w:r>
        <w:rPr>
          <w:rFonts w:hint="eastAsia"/>
        </w:rPr>
        <w:t>Illustration</w:t>
      </w:r>
      <w:r w:rsidR="00024439">
        <w:t>:</w:t>
      </w:r>
      <w:r>
        <w:t xml:space="preserve"> Returns true only.</w:t>
      </w:r>
    </w:p>
    <w:p w:rsidR="00C36A42" w:rsidRDefault="00C36A42" w:rsidP="00B116D6">
      <w:pPr>
        <w:pStyle w:val="6"/>
      </w:pPr>
      <w:proofErr w:type="gramStart"/>
      <w:r w:rsidRPr="00517611">
        <w:t>public</w:t>
      </w:r>
      <w:proofErr w:type="gramEnd"/>
      <w:r w:rsidRPr="00517611">
        <w:t xml:space="preserve"> </w:t>
      </w:r>
      <w:r w:rsidRPr="00292B2D">
        <w:t xml:space="preserve">static </w:t>
      </w:r>
      <w:r w:rsidRPr="00517611">
        <w:t xml:space="preserve">void </w:t>
      </w:r>
      <w:r>
        <w:t>R</w:t>
      </w:r>
      <w:r w:rsidRPr="00517611">
        <w:t>esume(</w:t>
      </w:r>
      <w:proofErr w:type="spellStart"/>
      <w:r>
        <w:t>AR</w:t>
      </w:r>
      <w:r w:rsidRPr="00517611">
        <w:t>Config</w:t>
      </w:r>
      <w:r w:rsidR="0040441F">
        <w:t>Base</w:t>
      </w:r>
      <w:proofErr w:type="spellEnd"/>
      <w:r w:rsidRPr="00517611">
        <w:t xml:space="preserve"> </w:t>
      </w:r>
      <w:proofErr w:type="spellStart"/>
      <w:r w:rsidRPr="00517611">
        <w:t>config</w:t>
      </w:r>
      <w:proofErr w:type="spellEnd"/>
      <w:r w:rsidRPr="00517611">
        <w:t>)</w:t>
      </w:r>
      <w:r w:rsidR="00B43234" w:rsidRPr="00B43234">
        <w:rPr>
          <w:color w:val="FF0000"/>
        </w:rPr>
        <w:t xml:space="preserve"> </w:t>
      </w:r>
      <w:r w:rsidR="00B43234" w:rsidRPr="004A49B8">
        <w:rPr>
          <w:color w:val="FF0000"/>
        </w:rPr>
        <w:t>[Obsolete]</w:t>
      </w:r>
    </w:p>
    <w:p w:rsidR="00D60A9C" w:rsidRDefault="00250471" w:rsidP="00513C66">
      <w:pPr>
        <w:pStyle w:val="7"/>
        <w:numPr>
          <w:ilvl w:val="0"/>
          <w:numId w:val="0"/>
        </w:numPr>
        <w:ind w:left="1134"/>
        <w:rPr>
          <w:rStyle w:val="affa"/>
        </w:rPr>
      </w:pPr>
      <w:r>
        <w:rPr>
          <w:rFonts w:hint="eastAsia"/>
        </w:rPr>
        <w:t>Illustration</w:t>
      </w:r>
      <w:r w:rsidR="00024439">
        <w:t>:</w:t>
      </w:r>
      <w:r w:rsidR="002D6910">
        <w:t xml:space="preserve"> </w:t>
      </w:r>
      <w:r w:rsidR="00A02ED6" w:rsidRPr="00A02ED6">
        <w:t xml:space="preserve">Starts or resumes the </w:t>
      </w:r>
      <w:proofErr w:type="spellStart"/>
      <w:r w:rsidR="00A02ED6" w:rsidRPr="00A02ED6">
        <w:t>AR</w:t>
      </w:r>
      <w:r w:rsidR="00FC3564">
        <w:t>Session</w:t>
      </w:r>
      <w:proofErr w:type="spellEnd"/>
      <w:r w:rsidR="00FC3564">
        <w:t xml:space="preserve"> with the specified configuration</w:t>
      </w:r>
      <w:r w:rsidR="00AC6DCA">
        <w:t xml:space="preserve">. Recommend </w:t>
      </w:r>
      <w:proofErr w:type="spellStart"/>
      <w:r w:rsidR="00AC6DCA">
        <w:t>methos</w:t>
      </w:r>
      <w:proofErr w:type="spellEnd"/>
      <w:r w:rsidR="00AC6DCA">
        <w:t xml:space="preserve"> is</w:t>
      </w:r>
      <w:r w:rsidR="00394A53">
        <w:t xml:space="preserve"> </w:t>
      </w:r>
      <w:hyperlink w:anchor="_public_static_void_2" w:history="1">
        <w:proofErr w:type="gramStart"/>
        <w:r w:rsidR="00394A53" w:rsidRPr="00F61D01">
          <w:rPr>
            <w:rStyle w:val="affa"/>
          </w:rPr>
          <w:t>ARSession.Resume(</w:t>
        </w:r>
        <w:proofErr w:type="gramEnd"/>
        <w:r w:rsidR="00394A53" w:rsidRPr="00F61D01">
          <w:rPr>
            <w:rStyle w:val="affa"/>
          </w:rPr>
          <w:t>).</w:t>
        </w:r>
      </w:hyperlink>
      <w:bookmarkStart w:id="51" w:name="_public_static_void_1"/>
      <w:bookmarkStart w:id="52" w:name="_public_static_void"/>
      <w:bookmarkEnd w:id="51"/>
      <w:bookmarkEnd w:id="52"/>
    </w:p>
    <w:p w:rsidR="00EB5FC9" w:rsidRDefault="00EB5FC9" w:rsidP="00EB5FC9">
      <w:pPr>
        <w:pStyle w:val="6"/>
      </w:pPr>
      <w:proofErr w:type="gramStart"/>
      <w:r w:rsidRPr="00EB5FC9">
        <w:t>public</w:t>
      </w:r>
      <w:proofErr w:type="gramEnd"/>
      <w:r w:rsidRPr="00EB5FC9">
        <w:t xml:space="preserve"> static </w:t>
      </w:r>
      <w:proofErr w:type="spellStart"/>
      <w:r w:rsidRPr="00EB5FC9">
        <w:t>ARCameraConfig</w:t>
      </w:r>
      <w:proofErr w:type="spellEnd"/>
      <w:r w:rsidRPr="00EB5FC9">
        <w:t xml:space="preserve"> </w:t>
      </w:r>
      <w:proofErr w:type="spellStart"/>
      <w:r w:rsidRPr="00EB5FC9">
        <w:t>GetCameraConfig</w:t>
      </w:r>
      <w:proofErr w:type="spellEnd"/>
      <w:r w:rsidRPr="00EB5FC9">
        <w:t>()</w:t>
      </w:r>
    </w:p>
    <w:p w:rsidR="00EB5FC9" w:rsidRDefault="00EB5FC9" w:rsidP="00EB5FC9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Illustration:</w:t>
      </w:r>
      <w:r>
        <w:t xml:space="preserve"> </w:t>
      </w:r>
      <w:r w:rsidR="00F209DB">
        <w:rPr>
          <w:rFonts w:ascii="Roboto" w:hAnsi="Roboto"/>
          <w:color w:val="212121"/>
        </w:rPr>
        <w:t xml:space="preserve">Gets the </w:t>
      </w:r>
      <w:proofErr w:type="spellStart"/>
      <w:r>
        <w:rPr>
          <w:rFonts w:ascii="Roboto" w:hAnsi="Roboto"/>
          <w:color w:val="212121"/>
        </w:rPr>
        <w:t>CameraConf</w:t>
      </w:r>
      <w:r w:rsidR="00F209DB">
        <w:rPr>
          <w:rFonts w:ascii="Roboto" w:hAnsi="Roboto"/>
          <w:color w:val="212121"/>
        </w:rPr>
        <w:t>ig</w:t>
      </w:r>
      <w:proofErr w:type="spellEnd"/>
      <w:r w:rsidR="00F209DB">
        <w:rPr>
          <w:rFonts w:ascii="Roboto" w:hAnsi="Roboto"/>
          <w:color w:val="212121"/>
        </w:rPr>
        <w:t xml:space="preserve"> that the </w:t>
      </w:r>
      <w:r>
        <w:rPr>
          <w:rFonts w:ascii="Roboto" w:hAnsi="Roboto"/>
          <w:color w:val="212121"/>
        </w:rPr>
        <w:t>Session is currently using.</w:t>
      </w:r>
    </w:p>
    <w:p w:rsidR="00095422" w:rsidRDefault="00E175F2" w:rsidP="00095422">
      <w:pPr>
        <w:pStyle w:val="4"/>
      </w:pPr>
      <w:bookmarkStart w:id="53" w:name="_Toc530494177"/>
      <w:proofErr w:type="spellStart"/>
      <w:r>
        <w:t>AR</w:t>
      </w:r>
      <w:r w:rsidR="00095422">
        <w:rPr>
          <w:rFonts w:hint="eastAsia"/>
        </w:rPr>
        <w:t>Frame</w:t>
      </w:r>
      <w:bookmarkEnd w:id="53"/>
      <w:proofErr w:type="spellEnd"/>
    </w:p>
    <w:p w:rsidR="00902F59" w:rsidRDefault="00547406" w:rsidP="00E175F2">
      <w:pPr>
        <w:pStyle w:val="5"/>
      </w:pPr>
      <w:r>
        <w:rPr>
          <w:rFonts w:hint="eastAsia"/>
        </w:rPr>
        <w:t>Description</w:t>
      </w:r>
      <w:r w:rsidR="00024439">
        <w:t>:</w:t>
      </w:r>
      <w:r w:rsidR="002D6910">
        <w:t xml:space="preserve"> </w:t>
      </w:r>
      <w:r w:rsidR="00E175F2">
        <w:t>This class is a s</w:t>
      </w:r>
      <w:r w:rsidR="00E175F2" w:rsidRPr="00E175F2">
        <w:t>nap</w:t>
      </w:r>
      <w:r w:rsidR="00E175F2">
        <w:t xml:space="preserve">shot of the </w:t>
      </w:r>
      <w:r w:rsidR="00385B5D">
        <w:t>HUAWEI</w:t>
      </w:r>
      <w:r w:rsidR="00A11D2C">
        <w:t xml:space="preserve"> </w:t>
      </w:r>
      <w:r w:rsidR="00385B5D">
        <w:t xml:space="preserve">AR Engine </w:t>
      </w:r>
      <w:r w:rsidR="00E175F2">
        <w:t>system</w:t>
      </w:r>
      <w:r w:rsidR="00E175F2">
        <w:rPr>
          <w:i/>
        </w:rPr>
        <w:t>.</w:t>
      </w:r>
    </w:p>
    <w:p w:rsidR="00902F59" w:rsidRDefault="00547406" w:rsidP="00902F59">
      <w:pPr>
        <w:pStyle w:val="5"/>
      </w:pPr>
      <w:r>
        <w:rPr>
          <w:rFonts w:hint="eastAsia"/>
        </w:rPr>
        <w:t>Methods</w:t>
      </w:r>
      <w:r w:rsidR="00024439">
        <w:t>:</w:t>
      </w:r>
      <w:r w:rsidR="002D6910">
        <w:t xml:space="preserve"> </w:t>
      </w:r>
    </w:p>
    <w:p w:rsidR="00603585" w:rsidRDefault="00603585" w:rsidP="00B116D6">
      <w:pPr>
        <w:pStyle w:val="6"/>
      </w:pPr>
      <w:proofErr w:type="gramStart"/>
      <w:r w:rsidRPr="000A22EE">
        <w:t>public</w:t>
      </w:r>
      <w:proofErr w:type="gramEnd"/>
      <w:r w:rsidRPr="000A22EE">
        <w:t xml:space="preserve"> static bool </w:t>
      </w:r>
      <w:proofErr w:type="spellStart"/>
      <w:r w:rsidRPr="000A22EE">
        <w:t>TextureIsAvailable</w:t>
      </w:r>
      <w:proofErr w:type="spellEnd"/>
      <w:r w:rsidRPr="000A22EE">
        <w:t>()</w:t>
      </w:r>
    </w:p>
    <w:p w:rsidR="00396B74" w:rsidRDefault="00250471" w:rsidP="00396B74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 w:rsidR="002D6910">
        <w:t xml:space="preserve"> </w:t>
      </w:r>
      <w:r w:rsidR="001437F0">
        <w:t>Check whether the texture is available. If it returns true, the texture can be used to render the background.</w:t>
      </w:r>
    </w:p>
    <w:p w:rsidR="007B5625" w:rsidRDefault="007B5625" w:rsidP="007B5625">
      <w:pPr>
        <w:pStyle w:val="6"/>
      </w:pPr>
      <w:bookmarkStart w:id="54" w:name="_public_static_ARPointCloud"/>
      <w:bookmarkEnd w:id="54"/>
      <w:proofErr w:type="gramStart"/>
      <w:r w:rsidRPr="00966FD7">
        <w:t>public</w:t>
      </w:r>
      <w:proofErr w:type="gramEnd"/>
      <w:r w:rsidRPr="00966FD7">
        <w:t xml:space="preserve"> static </w:t>
      </w:r>
      <w:proofErr w:type="spellStart"/>
      <w:r w:rsidRPr="00966FD7">
        <w:t>ARPointCloud</w:t>
      </w:r>
      <w:proofErr w:type="spellEnd"/>
      <w:r w:rsidRPr="00966FD7">
        <w:t xml:space="preserve"> </w:t>
      </w:r>
      <w:proofErr w:type="spellStart"/>
      <w:r w:rsidRPr="00966FD7">
        <w:t>AcquirePointCloud</w:t>
      </w:r>
      <w:proofErr w:type="spellEnd"/>
      <w:r w:rsidRPr="00966FD7">
        <w:t>()</w:t>
      </w:r>
    </w:p>
    <w:p w:rsidR="008B471D" w:rsidRDefault="008B471D" w:rsidP="008B471D">
      <w:pPr>
        <w:pStyle w:val="7"/>
      </w:pPr>
      <w:r>
        <w:rPr>
          <w:rFonts w:hint="eastAsia"/>
        </w:rPr>
        <w:t>Illustration</w:t>
      </w:r>
      <w:r w:rsidR="00024439">
        <w:t>:</w:t>
      </w:r>
      <w:r w:rsidRPr="008B471D">
        <w:t xml:space="preserve"> </w:t>
      </w:r>
      <w:r>
        <w:t>Returns the point cloud in current frame</w:t>
      </w:r>
      <w:r w:rsidR="000B0DB2">
        <w:t>.</w:t>
      </w:r>
    </w:p>
    <w:p w:rsidR="001E355D" w:rsidRDefault="001E355D" w:rsidP="001E355D">
      <w:pPr>
        <w:pStyle w:val="6"/>
      </w:pPr>
      <w:proofErr w:type="gramStart"/>
      <w:r w:rsidRPr="00396B74">
        <w:t>public</w:t>
      </w:r>
      <w:proofErr w:type="gramEnd"/>
      <w:r w:rsidRPr="00396B74">
        <w:t xml:space="preserve"> </w:t>
      </w:r>
      <w:r>
        <w:t xml:space="preserve">static </w:t>
      </w:r>
      <w:r w:rsidRPr="00396B74">
        <w:t xml:space="preserve">Pose </w:t>
      </w:r>
      <w:proofErr w:type="spellStart"/>
      <w:r w:rsidRPr="00DC2A73">
        <w:t>GetPose</w:t>
      </w:r>
      <w:proofErr w:type="spellEnd"/>
      <w:r w:rsidRPr="00396B74">
        <w:t>()</w:t>
      </w:r>
    </w:p>
    <w:p w:rsidR="001E355D" w:rsidRPr="00C76951" w:rsidRDefault="001E355D" w:rsidP="001E355D">
      <w:pPr>
        <w:pStyle w:val="7"/>
        <w:numPr>
          <w:ilvl w:val="0"/>
          <w:numId w:val="0"/>
        </w:numPr>
        <w:ind w:left="1134"/>
        <w:rPr>
          <w:color w:val="FF0000"/>
        </w:rPr>
      </w:pPr>
      <w:r>
        <w:rPr>
          <w:rFonts w:hint="eastAsia"/>
        </w:rPr>
        <w:t>Illustration</w:t>
      </w:r>
      <w:r w:rsidR="00024439">
        <w:t>:</w:t>
      </w:r>
      <w:r>
        <w:t xml:space="preserve"> </w:t>
      </w:r>
      <w:r w:rsidRPr="00CD2FEC">
        <w:t xml:space="preserve">Returns the </w:t>
      </w:r>
      <w:r>
        <w:t>P</w:t>
      </w:r>
      <w:r w:rsidRPr="00CD2FEC">
        <w:t xml:space="preserve">ose of the user's device in the world coordinate </w:t>
      </w:r>
      <w:r>
        <w:t xml:space="preserve">when current frame </w:t>
      </w:r>
      <w:r w:rsidR="00982D25">
        <w:t>was</w:t>
      </w:r>
      <w:r>
        <w:t xml:space="preserve"> captured. </w:t>
      </w:r>
    </w:p>
    <w:p w:rsidR="00982D25" w:rsidRDefault="00982D25" w:rsidP="00982D25">
      <w:pPr>
        <w:pStyle w:val="6"/>
      </w:pPr>
      <w:proofErr w:type="gramStart"/>
      <w:r w:rsidRPr="00396B74">
        <w:t>public</w:t>
      </w:r>
      <w:proofErr w:type="gramEnd"/>
      <w:r w:rsidRPr="00396B74">
        <w:t xml:space="preserve"> </w:t>
      </w:r>
      <w:r>
        <w:t xml:space="preserve">static </w:t>
      </w:r>
      <w:r w:rsidRPr="00396B74">
        <w:t xml:space="preserve">long </w:t>
      </w:r>
      <w:proofErr w:type="spellStart"/>
      <w:r>
        <w:t>G</w:t>
      </w:r>
      <w:r w:rsidRPr="00396B74">
        <w:t>etTimestampNs</w:t>
      </w:r>
      <w:proofErr w:type="spellEnd"/>
      <w:r w:rsidRPr="00396B74">
        <w:t>()</w:t>
      </w:r>
    </w:p>
    <w:p w:rsidR="00982D25" w:rsidRDefault="00982D25" w:rsidP="00982D25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>
        <w:t xml:space="preserve"> </w:t>
      </w:r>
      <w:r w:rsidRPr="00CD2FEC">
        <w:t>Returns the timestamp in nanoseconds when this image was captured.</w:t>
      </w:r>
    </w:p>
    <w:p w:rsidR="00E34653" w:rsidRDefault="00E34653" w:rsidP="00E34653">
      <w:pPr>
        <w:pStyle w:val="6"/>
      </w:pPr>
      <w:proofErr w:type="gramStart"/>
      <w:r w:rsidRPr="00396B74">
        <w:t>public</w:t>
      </w:r>
      <w:proofErr w:type="gramEnd"/>
      <w:r w:rsidRPr="00396B74">
        <w:t xml:space="preserve"> </w:t>
      </w:r>
      <w:r>
        <w:t xml:space="preserve">static </w:t>
      </w:r>
      <w:proofErr w:type="spellStart"/>
      <w:r>
        <w:t>AR</w:t>
      </w:r>
      <w:r w:rsidRPr="00396B74">
        <w:t>Trackable.TrackingState</w:t>
      </w:r>
      <w:proofErr w:type="spellEnd"/>
      <w:r w:rsidRPr="00396B74">
        <w:t xml:space="preserve"> </w:t>
      </w:r>
      <w:proofErr w:type="spellStart"/>
      <w:r w:rsidRPr="00396B74">
        <w:t>getTrackingState</w:t>
      </w:r>
      <w:proofErr w:type="spellEnd"/>
      <w:r w:rsidRPr="00396B74">
        <w:t>()</w:t>
      </w:r>
    </w:p>
    <w:p w:rsidR="00E34653" w:rsidRDefault="00E34653" w:rsidP="00E34653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>
        <w:t xml:space="preserve"> </w:t>
      </w:r>
      <w:r w:rsidRPr="004A7F38">
        <w:t xml:space="preserve">Gets the current state of this </w:t>
      </w:r>
      <w:r>
        <w:t>frame</w:t>
      </w:r>
      <w:r w:rsidRPr="004A7F38">
        <w:t xml:space="preserve">. If this state is anything </w:t>
      </w:r>
      <w:r>
        <w:t>but</w:t>
      </w:r>
      <w:r w:rsidRPr="004A7F38">
        <w:t xml:space="preserve"> TRACKING</w:t>
      </w:r>
      <w:r>
        <w:t>,</w:t>
      </w:r>
      <w:r w:rsidRPr="004A7F38">
        <w:t xml:space="preserve"> the </w:t>
      </w:r>
      <w:proofErr w:type="spellStart"/>
      <w:r w:rsidRPr="00F54687">
        <w:rPr>
          <w:i/>
        </w:rPr>
        <w:t>ARFrame</w:t>
      </w:r>
      <w:proofErr w:type="spellEnd"/>
      <w:r w:rsidRPr="00F54687">
        <w:rPr>
          <w:i/>
        </w:rPr>
        <w:t xml:space="preserve"> </w:t>
      </w:r>
      <w:r w:rsidRPr="004A7F38">
        <w:t>should not be considered useful.</w:t>
      </w:r>
    </w:p>
    <w:p w:rsidR="007C623B" w:rsidRDefault="007C623B" w:rsidP="00513C66">
      <w:pPr>
        <w:pStyle w:val="6"/>
      </w:pPr>
      <w:bookmarkStart w:id="55" w:name="_public_static_void_3"/>
      <w:bookmarkEnd w:id="55"/>
      <w:proofErr w:type="gramStart"/>
      <w:r w:rsidRPr="00966FD7">
        <w:t>public</w:t>
      </w:r>
      <w:proofErr w:type="gramEnd"/>
      <w:r w:rsidRPr="00966FD7">
        <w:t xml:space="preserve"> static void </w:t>
      </w:r>
      <w:proofErr w:type="spellStart"/>
      <w:r w:rsidRPr="00966FD7">
        <w:t>GetTrackables</w:t>
      </w:r>
      <w:proofErr w:type="spellEnd"/>
      <w:r w:rsidRPr="00966FD7">
        <w:t xml:space="preserve">&lt;T&gt;(List&lt;T&gt; </w:t>
      </w:r>
      <w:proofErr w:type="spellStart"/>
      <w:r w:rsidRPr="00966FD7">
        <w:t>trackableList</w:t>
      </w:r>
      <w:proofErr w:type="spellEnd"/>
      <w:r w:rsidRPr="00966FD7">
        <w:t xml:space="preserve">, </w:t>
      </w:r>
      <w:proofErr w:type="spellStart"/>
      <w:r w:rsidRPr="00966FD7">
        <w:t>ARTrackableQueryFilter</w:t>
      </w:r>
      <w:proofErr w:type="spellEnd"/>
      <w:r w:rsidRPr="00966FD7">
        <w:t xml:space="preserve"> filter)</w:t>
      </w:r>
      <w:r w:rsidR="00513C66">
        <w:t xml:space="preserve"> </w:t>
      </w:r>
      <w:r w:rsidR="00513C66" w:rsidRPr="00513C66">
        <w:t>where T</w:t>
      </w:r>
      <w:r w:rsidR="00024439">
        <w:t>:</w:t>
      </w:r>
      <w:r w:rsidR="00513C66" w:rsidRPr="00513C66">
        <w:t>ARTrackable</w:t>
      </w:r>
    </w:p>
    <w:p w:rsidR="001E355D" w:rsidRDefault="00A00E7F" w:rsidP="00A00E7F">
      <w:pPr>
        <w:pStyle w:val="7"/>
      </w:pPr>
      <w:r>
        <w:rPr>
          <w:rFonts w:hint="eastAsia"/>
        </w:rPr>
        <w:t>Illustration</w:t>
      </w:r>
      <w:r w:rsidR="00024439">
        <w:t>:</w:t>
      </w:r>
      <w:r w:rsidR="00513C66">
        <w:t xml:space="preserve"> R</w:t>
      </w:r>
      <w:r w:rsidR="00513C66" w:rsidRPr="00502E56">
        <w:t>etrieve</w:t>
      </w:r>
      <w:r w:rsidR="00513C66">
        <w:t xml:space="preserve"> the list according to the type of trackable and the filter.</w:t>
      </w:r>
      <w:r w:rsidR="00B33210" w:rsidRPr="00B33210">
        <w:t xml:space="preserve"> </w:t>
      </w:r>
      <w:proofErr w:type="spellStart"/>
      <w:proofErr w:type="gramStart"/>
      <w:r w:rsidR="00B33210">
        <w:t>enum</w:t>
      </w:r>
      <w:proofErr w:type="spellEnd"/>
      <w:proofErr w:type="gramEnd"/>
      <w:r w:rsidR="00B33210">
        <w:t xml:space="preserve"> </w:t>
      </w:r>
      <w:proofErr w:type="spellStart"/>
      <w:r w:rsidR="00B33210">
        <w:t>ARTrackableQueryFilter</w:t>
      </w:r>
      <w:proofErr w:type="spellEnd"/>
      <w:r w:rsidR="00B33210">
        <w:t xml:space="preserve">   {  ALL, NEW, UPDATED }</w:t>
      </w:r>
      <w:r w:rsidR="00567D38">
        <w:t>.</w:t>
      </w:r>
    </w:p>
    <w:p w:rsidR="00567D38" w:rsidRDefault="00567D38" w:rsidP="00567D38">
      <w:pPr>
        <w:pStyle w:val="6"/>
      </w:pPr>
      <w:proofErr w:type="gramStart"/>
      <w:r w:rsidRPr="00CD3C76">
        <w:t>public</w:t>
      </w:r>
      <w:proofErr w:type="gramEnd"/>
      <w:r w:rsidRPr="00CD3C76">
        <w:t xml:space="preserve"> static List&lt;</w:t>
      </w:r>
      <w:proofErr w:type="spellStart"/>
      <w:r w:rsidRPr="00CD3C76">
        <w:t>ARAnchor</w:t>
      </w:r>
      <w:proofErr w:type="spellEnd"/>
      <w:r w:rsidRPr="00CD3C76">
        <w:t xml:space="preserve">&gt; </w:t>
      </w:r>
      <w:proofErr w:type="spellStart"/>
      <w:r w:rsidRPr="00CD3C76">
        <w:t>GetAnchors</w:t>
      </w:r>
      <w:proofErr w:type="spellEnd"/>
      <w:r w:rsidRPr="00CD3C76">
        <w:t>(</w:t>
      </w:r>
      <w:proofErr w:type="spellStart"/>
      <w:r w:rsidRPr="00CD3C76">
        <w:t>ARTrackableQueryFilter</w:t>
      </w:r>
      <w:proofErr w:type="spellEnd"/>
      <w:r w:rsidRPr="00CD3C76">
        <w:t xml:space="preserve"> filter)</w:t>
      </w:r>
    </w:p>
    <w:p w:rsidR="00567D38" w:rsidRDefault="00567D38" w:rsidP="00567D38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>
        <w:t xml:space="preserve"> </w:t>
      </w:r>
      <w:r w:rsidRPr="00167831">
        <w:t xml:space="preserve">Returns the </w:t>
      </w:r>
      <w:proofErr w:type="spellStart"/>
      <w:r>
        <w:t>ARA</w:t>
      </w:r>
      <w:r w:rsidRPr="00167831">
        <w:t>nchors</w:t>
      </w:r>
      <w:proofErr w:type="spellEnd"/>
      <w:r w:rsidRPr="00167831">
        <w:t xml:space="preserve"> </w:t>
      </w:r>
      <w:r>
        <w:t xml:space="preserve">according to the filter. When filter is </w:t>
      </w:r>
      <w:r w:rsidRPr="00C12F34">
        <w:rPr>
          <w:i/>
        </w:rPr>
        <w:t>ALL</w:t>
      </w:r>
      <w:r>
        <w:t xml:space="preserve">, it returns all the anchors. If filter is </w:t>
      </w:r>
      <w:r w:rsidRPr="00C12F34">
        <w:rPr>
          <w:i/>
        </w:rPr>
        <w:t>UPDATED</w:t>
      </w:r>
      <w:r>
        <w:t xml:space="preserve">, it only returns the updated anchors. And this method will return null when filter is set </w:t>
      </w:r>
      <w:r w:rsidRPr="00C12F34">
        <w:rPr>
          <w:i/>
        </w:rPr>
        <w:t>NEW</w:t>
      </w:r>
      <w:r>
        <w:rPr>
          <w:i/>
        </w:rPr>
        <w:t>,</w:t>
      </w:r>
      <w:r>
        <w:t xml:space="preserve"> since AR Engine will not add anchors </w:t>
      </w:r>
      <w:r w:rsidRPr="00C12F34">
        <w:t>automatically</w:t>
      </w:r>
      <w:r>
        <w:t xml:space="preserve">. </w:t>
      </w:r>
    </w:p>
    <w:p w:rsidR="009E689F" w:rsidRDefault="009E689F" w:rsidP="009E689F">
      <w:pPr>
        <w:pStyle w:val="6"/>
      </w:pPr>
      <w:proofErr w:type="gramStart"/>
      <w:r w:rsidRPr="00396B74">
        <w:t>public</w:t>
      </w:r>
      <w:proofErr w:type="gramEnd"/>
      <w:r w:rsidRPr="00396B74">
        <w:t xml:space="preserve"> List&lt;</w:t>
      </w:r>
      <w:proofErr w:type="spellStart"/>
      <w:r>
        <w:t>AR</w:t>
      </w:r>
      <w:r w:rsidRPr="00396B74">
        <w:t>HitResult</w:t>
      </w:r>
      <w:proofErr w:type="spellEnd"/>
      <w:r w:rsidRPr="00396B74">
        <w:t xml:space="preserve">&gt; </w:t>
      </w:r>
      <w:proofErr w:type="spellStart"/>
      <w:r>
        <w:t>H</w:t>
      </w:r>
      <w:r w:rsidRPr="00396B74">
        <w:t>itTest</w:t>
      </w:r>
      <w:proofErr w:type="spellEnd"/>
      <w:r w:rsidRPr="00396B74">
        <w:t>(</w:t>
      </w:r>
      <w:r w:rsidR="00CD31BA">
        <w:t>Touch touch</w:t>
      </w:r>
      <w:r w:rsidRPr="00396B74">
        <w:t>)</w:t>
      </w:r>
    </w:p>
    <w:p w:rsidR="00FC08EE" w:rsidRPr="00C12F34" w:rsidRDefault="008E13FD" w:rsidP="00FC08EE">
      <w:pPr>
        <w:pStyle w:val="7"/>
      </w:pPr>
      <w:r>
        <w:rPr>
          <w:rFonts w:hint="eastAsia"/>
        </w:rPr>
        <w:t>Illustration</w:t>
      </w:r>
      <w:r w:rsidR="00024439">
        <w:t>:</w:t>
      </w:r>
      <w:r>
        <w:t xml:space="preserve"> </w:t>
      </w:r>
      <w:r w:rsidR="00FC08EE" w:rsidRPr="00C44209">
        <w:t>Performs a ray cast from the user's device in the direction of the given location in the camera view. Intersections with detected scene geometry are returned, sorted by distance from the device</w:t>
      </w:r>
      <w:r w:rsidR="00024439">
        <w:t>;</w:t>
      </w:r>
      <w:r w:rsidR="00FC08EE" w:rsidRPr="00C44209">
        <w:t xml:space="preserve"> the nearest intersection is returned first.</w:t>
      </w:r>
    </w:p>
    <w:p w:rsidR="00D478B1" w:rsidRDefault="00D478B1" w:rsidP="00D478B1">
      <w:pPr>
        <w:pStyle w:val="6"/>
      </w:pPr>
      <w:proofErr w:type="gramStart"/>
      <w:r w:rsidRPr="00396B74">
        <w:t>public</w:t>
      </w:r>
      <w:proofErr w:type="gramEnd"/>
      <w:r w:rsidRPr="00396B74">
        <w:t xml:space="preserve"> List&lt;</w:t>
      </w:r>
      <w:proofErr w:type="spellStart"/>
      <w:r>
        <w:t>AR</w:t>
      </w:r>
      <w:r w:rsidRPr="00396B74">
        <w:t>HitResult</w:t>
      </w:r>
      <w:proofErr w:type="spellEnd"/>
      <w:r w:rsidRPr="00396B74">
        <w:t xml:space="preserve">&gt; </w:t>
      </w:r>
      <w:proofErr w:type="spellStart"/>
      <w:r>
        <w:t>H</w:t>
      </w:r>
      <w:r w:rsidRPr="00396B74">
        <w:t>itTest</w:t>
      </w:r>
      <w:proofErr w:type="spellEnd"/>
      <w:r w:rsidRPr="00396B74">
        <w:t xml:space="preserve">(float </w:t>
      </w:r>
      <w:proofErr w:type="spellStart"/>
      <w:r w:rsidRPr="00396B74">
        <w:t>xPx</w:t>
      </w:r>
      <w:proofErr w:type="spellEnd"/>
      <w:r w:rsidRPr="00396B74">
        <w:t xml:space="preserve">, float </w:t>
      </w:r>
      <w:proofErr w:type="spellStart"/>
      <w:r w:rsidRPr="00396B74">
        <w:t>yPx</w:t>
      </w:r>
      <w:proofErr w:type="spellEnd"/>
      <w:r w:rsidRPr="00396B74">
        <w:t>)</w:t>
      </w:r>
    </w:p>
    <w:p w:rsidR="00D478B1" w:rsidRDefault="00D478B1" w:rsidP="00D478B1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lastRenderedPageBreak/>
        <w:t>Illustration</w:t>
      </w:r>
      <w:r w:rsidR="00024439">
        <w:t>:</w:t>
      </w:r>
      <w:r>
        <w:t xml:space="preserve"> </w:t>
      </w:r>
      <w:r w:rsidR="00143759">
        <w:t xml:space="preserve">Same as </w:t>
      </w:r>
      <w:proofErr w:type="spellStart"/>
      <w:proofErr w:type="gramStart"/>
      <w:r w:rsidR="00636357" w:rsidRPr="00E82B09">
        <w:rPr>
          <w:i/>
        </w:rPr>
        <w:t>HitTest</w:t>
      </w:r>
      <w:proofErr w:type="spellEnd"/>
      <w:r w:rsidR="00636357" w:rsidRPr="00E82B09">
        <w:rPr>
          <w:i/>
        </w:rPr>
        <w:t>(</w:t>
      </w:r>
      <w:proofErr w:type="gramEnd"/>
      <w:r w:rsidR="00636357" w:rsidRPr="00E82B09">
        <w:rPr>
          <w:i/>
        </w:rPr>
        <w:t>Touch touch)</w:t>
      </w:r>
      <w:r w:rsidRPr="00C44209">
        <w:t>.</w:t>
      </w:r>
      <w:r>
        <w:rPr>
          <w:rFonts w:hint="eastAsia"/>
        </w:rPr>
        <w:t xml:space="preserve"> </w:t>
      </w:r>
      <w:proofErr w:type="spellStart"/>
      <w:proofErr w:type="gramStart"/>
      <w:r w:rsidRPr="00C44209">
        <w:rPr>
          <w:i/>
        </w:rPr>
        <w:t>xPX</w:t>
      </w:r>
      <w:proofErr w:type="spellEnd"/>
      <w:proofErr w:type="gramEnd"/>
      <w:r>
        <w:t xml:space="preserve"> is the x coordinate in pixels, and </w:t>
      </w:r>
      <w:proofErr w:type="spellStart"/>
      <w:r w:rsidRPr="00C44209">
        <w:rPr>
          <w:i/>
        </w:rPr>
        <w:t>yPX</w:t>
      </w:r>
      <w:proofErr w:type="spellEnd"/>
      <w:r>
        <w:t xml:space="preserve"> is the y coordinate in pixels. Note that the pixels is in unity screen coordinate space.</w:t>
      </w:r>
    </w:p>
    <w:p w:rsidR="00F93D78" w:rsidRDefault="00F93D78" w:rsidP="00F93D78">
      <w:pPr>
        <w:pStyle w:val="6"/>
      </w:pPr>
      <w:proofErr w:type="gramStart"/>
      <w:r w:rsidRPr="00FF520A">
        <w:t>public</w:t>
      </w:r>
      <w:proofErr w:type="gramEnd"/>
      <w:r w:rsidRPr="00FF520A">
        <w:t xml:space="preserve"> static </w:t>
      </w:r>
      <w:proofErr w:type="spellStart"/>
      <w:r w:rsidRPr="00FF520A">
        <w:t>ARCameraMetadata</w:t>
      </w:r>
      <w:proofErr w:type="spellEnd"/>
      <w:r w:rsidRPr="00FF520A">
        <w:t xml:space="preserve"> </w:t>
      </w:r>
      <w:proofErr w:type="spellStart"/>
      <w:r w:rsidRPr="00FF520A">
        <w:t>GetCameraMetadata</w:t>
      </w:r>
      <w:proofErr w:type="spellEnd"/>
      <w:r w:rsidRPr="00FF520A">
        <w:t>()</w:t>
      </w:r>
    </w:p>
    <w:p w:rsidR="00567D38" w:rsidRDefault="009122ED" w:rsidP="00A00E7F">
      <w:pPr>
        <w:pStyle w:val="7"/>
      </w:pPr>
      <w:r>
        <w:rPr>
          <w:rFonts w:hint="eastAsia"/>
        </w:rPr>
        <w:t>Illustration</w:t>
      </w:r>
      <w:r w:rsidR="00024439">
        <w:t>:</w:t>
      </w:r>
      <w:r w:rsidR="00260C53">
        <w:t xml:space="preserve"> Returns the metadata of Camera.</w:t>
      </w:r>
    </w:p>
    <w:p w:rsidR="00642490" w:rsidRDefault="00642490" w:rsidP="00642490">
      <w:pPr>
        <w:pStyle w:val="6"/>
      </w:pPr>
      <w:bookmarkStart w:id="56" w:name="_public_static_bool"/>
      <w:bookmarkEnd w:id="56"/>
      <w:proofErr w:type="gramStart"/>
      <w:r w:rsidRPr="003F5E54">
        <w:t>public</w:t>
      </w:r>
      <w:proofErr w:type="gramEnd"/>
      <w:r w:rsidRPr="003F5E54">
        <w:t xml:space="preserve"> static bool </w:t>
      </w:r>
      <w:proofErr w:type="spellStart"/>
      <w:r w:rsidRPr="003F5E54">
        <w:t>IsDisplayGeometryChanged</w:t>
      </w:r>
      <w:proofErr w:type="spellEnd"/>
      <w:r w:rsidRPr="003F5E54">
        <w:t>()</w:t>
      </w:r>
    </w:p>
    <w:p w:rsidR="00642490" w:rsidRDefault="00B23FE9" w:rsidP="00A00E7F">
      <w:pPr>
        <w:pStyle w:val="7"/>
      </w:pPr>
      <w:r>
        <w:rPr>
          <w:rFonts w:hint="eastAsia"/>
        </w:rPr>
        <w:t>Illustration</w:t>
      </w:r>
      <w:r w:rsidR="00024439">
        <w:t>:</w:t>
      </w:r>
      <w:r>
        <w:t xml:space="preserve"> Returns true if the display geometry changed. If the return value is true, you should call </w:t>
      </w:r>
      <w:proofErr w:type="spellStart"/>
      <w:r w:rsidR="008753C6" w:rsidRPr="00593EA4">
        <w:rPr>
          <w:i/>
        </w:rPr>
        <w:t>GetTransformDisplayUvCoords</w:t>
      </w:r>
      <w:proofErr w:type="spellEnd"/>
      <w:r w:rsidR="008753C6">
        <w:rPr>
          <w:i/>
        </w:rPr>
        <w:t xml:space="preserve"> </w:t>
      </w:r>
      <w:r w:rsidR="008753C6">
        <w:t>to</w:t>
      </w:r>
      <w:r w:rsidR="000275C8">
        <w:t xml:space="preserve"> get the new texture coordinate.</w:t>
      </w:r>
    </w:p>
    <w:p w:rsidR="009F267A" w:rsidRDefault="009F267A" w:rsidP="009F267A">
      <w:pPr>
        <w:pStyle w:val="6"/>
      </w:pPr>
      <w:proofErr w:type="gramStart"/>
      <w:r w:rsidRPr="003F4CCA">
        <w:t>public</w:t>
      </w:r>
      <w:proofErr w:type="gramEnd"/>
      <w:r w:rsidRPr="003F4CCA">
        <w:t xml:space="preserve"> static float[] </w:t>
      </w:r>
      <w:proofErr w:type="spellStart"/>
      <w:r w:rsidRPr="003F4CCA">
        <w:t>GetTransformDisplayUvCoords</w:t>
      </w:r>
      <w:proofErr w:type="spellEnd"/>
      <w:r w:rsidRPr="003F4CCA">
        <w:t xml:space="preserve"> </w:t>
      </w:r>
      <w:r w:rsidRPr="00396B74">
        <w:t>(</w:t>
      </w:r>
      <w:r w:rsidRPr="003F4CCA">
        <w:t xml:space="preserve">float[] </w:t>
      </w:r>
      <w:proofErr w:type="spellStart"/>
      <w:r w:rsidRPr="003F4CCA">
        <w:t>inUVCoords</w:t>
      </w:r>
      <w:proofErr w:type="spellEnd"/>
      <w:r w:rsidRPr="00396B74">
        <w:t>)</w:t>
      </w:r>
    </w:p>
    <w:p w:rsidR="009F267A" w:rsidRDefault="009F267A" w:rsidP="008753C6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>
        <w:t xml:space="preserve"> </w:t>
      </w:r>
      <w:r w:rsidRPr="005107AA">
        <w:t>Transform the given texture coordinates to correctly show the background image. This will account for the display rotation, and any additional required adjustment.</w:t>
      </w:r>
      <w:r>
        <w:t xml:space="preserve"> This method should be called if </w:t>
      </w:r>
      <w:proofErr w:type="spellStart"/>
      <w:proofErr w:type="gramStart"/>
      <w:r>
        <w:rPr>
          <w:i/>
        </w:rPr>
        <w:t>I</w:t>
      </w:r>
      <w:r w:rsidRPr="00397403">
        <w:rPr>
          <w:i/>
        </w:rPr>
        <w:t>sDisplayRotationChanged</w:t>
      </w:r>
      <w:proofErr w:type="spellEnd"/>
      <w:r>
        <w:rPr>
          <w:i/>
        </w:rPr>
        <w:t>(</w:t>
      </w:r>
      <w:proofErr w:type="gramEnd"/>
      <w:r>
        <w:rPr>
          <w:i/>
        </w:rPr>
        <w:t xml:space="preserve">) </w:t>
      </w:r>
      <w:r w:rsidRPr="00397403">
        <w:t>returns true</w:t>
      </w:r>
      <w:r>
        <w:t xml:space="preserve"> or  resize the display view by </w:t>
      </w:r>
      <w:proofErr w:type="spellStart"/>
      <w:r w:rsidRPr="00FE6FE7">
        <w:rPr>
          <w:i/>
        </w:rPr>
        <w:t>ARSession.</w:t>
      </w:r>
      <w:r>
        <w:rPr>
          <w:i/>
        </w:rPr>
        <w:t>S</w:t>
      </w:r>
      <w:r w:rsidRPr="00FE6FE7">
        <w:rPr>
          <w:i/>
        </w:rPr>
        <w:t>etDisplayGeometry</w:t>
      </w:r>
      <w:proofErr w:type="spellEnd"/>
      <w:r w:rsidRPr="00FE6FE7">
        <w:rPr>
          <w:i/>
        </w:rPr>
        <w:t>()</w:t>
      </w:r>
      <w:r>
        <w:t>.</w:t>
      </w:r>
    </w:p>
    <w:p w:rsidR="001437F0" w:rsidRDefault="001437F0" w:rsidP="00B116D6">
      <w:pPr>
        <w:pStyle w:val="6"/>
      </w:pPr>
      <w:proofErr w:type="gramStart"/>
      <w:r w:rsidRPr="00326F56">
        <w:t>public</w:t>
      </w:r>
      <w:proofErr w:type="gramEnd"/>
      <w:r w:rsidRPr="00326F56">
        <w:t xml:space="preserve"> static </w:t>
      </w:r>
      <w:proofErr w:type="spellStart"/>
      <w:r w:rsidRPr="00326F56">
        <w:t>ARPointCloud</w:t>
      </w:r>
      <w:proofErr w:type="spellEnd"/>
      <w:r w:rsidRPr="00326F56">
        <w:t xml:space="preserve"> </w:t>
      </w:r>
      <w:proofErr w:type="spellStart"/>
      <w:r w:rsidRPr="00326F56">
        <w:t>GetPointCloud</w:t>
      </w:r>
      <w:proofErr w:type="spellEnd"/>
      <w:r w:rsidRPr="00326F56">
        <w:t>()</w:t>
      </w:r>
      <w:r w:rsidR="00D63E2D" w:rsidRPr="004A49B8">
        <w:rPr>
          <w:color w:val="FF0000"/>
        </w:rPr>
        <w:t>[Obsolete]</w:t>
      </w:r>
    </w:p>
    <w:p w:rsidR="00D6511B" w:rsidRDefault="00250471" w:rsidP="00D6511B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 w:rsidR="002D6910">
        <w:t xml:space="preserve"> </w:t>
      </w:r>
      <w:r w:rsidR="00034961">
        <w:t>Returns t</w:t>
      </w:r>
      <w:r w:rsidR="008B471D">
        <w:t>he point cloud in current frame</w:t>
      </w:r>
      <w:r w:rsidR="00034961">
        <w:t>.</w:t>
      </w:r>
      <w:r w:rsidR="00CE1C8E">
        <w:t xml:space="preserve"> Recommend method is </w:t>
      </w:r>
      <w:hyperlink w:anchor="_public_static_ARPointCloud" w:history="1">
        <w:proofErr w:type="gramStart"/>
        <w:r w:rsidR="00CE1C8E" w:rsidRPr="004D7887">
          <w:rPr>
            <w:rStyle w:val="affa"/>
          </w:rPr>
          <w:t>ARFrame.AcquirePointCloud(</w:t>
        </w:r>
        <w:proofErr w:type="gramEnd"/>
        <w:r w:rsidR="00CE1C8E" w:rsidRPr="004D7887">
          <w:rPr>
            <w:rStyle w:val="affa"/>
          </w:rPr>
          <w:t>).</w:t>
        </w:r>
      </w:hyperlink>
    </w:p>
    <w:p w:rsidR="005D0B2D" w:rsidRDefault="005D0B2D" w:rsidP="00B116D6">
      <w:pPr>
        <w:pStyle w:val="6"/>
      </w:pPr>
      <w:proofErr w:type="gramStart"/>
      <w:r w:rsidRPr="001F7A86">
        <w:t>public</w:t>
      </w:r>
      <w:proofErr w:type="gramEnd"/>
      <w:r w:rsidRPr="001F7A86">
        <w:t xml:space="preserve"> static List&lt;</w:t>
      </w:r>
      <w:proofErr w:type="spellStart"/>
      <w:r w:rsidRPr="001F7A86">
        <w:t>ARPlane</w:t>
      </w:r>
      <w:proofErr w:type="spellEnd"/>
      <w:r w:rsidRPr="001F7A86">
        <w:t xml:space="preserve">&gt; </w:t>
      </w:r>
      <w:proofErr w:type="spellStart"/>
      <w:r w:rsidRPr="001F7A86">
        <w:t>GetPlanes</w:t>
      </w:r>
      <w:proofErr w:type="spellEnd"/>
      <w:r w:rsidRPr="001F7A86">
        <w:t>(</w:t>
      </w:r>
      <w:proofErr w:type="spellStart"/>
      <w:r w:rsidRPr="001F7A86">
        <w:t>ARTrackableQueryFilter</w:t>
      </w:r>
      <w:proofErr w:type="spellEnd"/>
      <w:r w:rsidRPr="001F7A86">
        <w:t xml:space="preserve"> filter)</w:t>
      </w:r>
      <w:r w:rsidR="000B12CF" w:rsidRPr="000B12CF">
        <w:rPr>
          <w:color w:val="FF0000"/>
        </w:rPr>
        <w:t xml:space="preserve"> </w:t>
      </w:r>
      <w:r w:rsidR="000B12CF" w:rsidRPr="004A49B8">
        <w:rPr>
          <w:color w:val="FF0000"/>
        </w:rPr>
        <w:t>[Obsolete]</w:t>
      </w:r>
    </w:p>
    <w:p w:rsidR="00DF7124" w:rsidRDefault="00250471" w:rsidP="00DF7124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 w:rsidR="002D6910">
        <w:t xml:space="preserve"> </w:t>
      </w:r>
      <w:r w:rsidR="00167831" w:rsidRPr="00167831">
        <w:t xml:space="preserve">Returns the </w:t>
      </w:r>
      <w:proofErr w:type="spellStart"/>
      <w:r w:rsidR="00167831" w:rsidRPr="00167831">
        <w:t>AR</w:t>
      </w:r>
      <w:r w:rsidR="00167831">
        <w:t>Plane</w:t>
      </w:r>
      <w:r w:rsidR="00167831" w:rsidRPr="00167831">
        <w:t>s</w:t>
      </w:r>
      <w:proofErr w:type="spellEnd"/>
      <w:r w:rsidR="00167831" w:rsidRPr="00167831">
        <w:t xml:space="preserve"> </w:t>
      </w:r>
      <w:r w:rsidR="00C00459">
        <w:t>according to the filter</w:t>
      </w:r>
      <w:r w:rsidR="00167831" w:rsidRPr="00167831">
        <w:t>.</w:t>
      </w:r>
      <w:r w:rsidR="00B32682" w:rsidRPr="00B32682">
        <w:t xml:space="preserve"> </w:t>
      </w:r>
      <w:r w:rsidR="00FE4748">
        <w:t xml:space="preserve">Recommend method is </w:t>
      </w:r>
      <w:hyperlink w:anchor="_public_static_void_3" w:history="1">
        <w:r w:rsidR="00FE4748" w:rsidRPr="00F67F1D">
          <w:rPr>
            <w:rStyle w:val="affa"/>
            <w:i/>
          </w:rPr>
          <w:t>GetTrackables</w:t>
        </w:r>
        <w:r w:rsidR="00F67F1D" w:rsidRPr="00F67F1D">
          <w:rPr>
            <w:rStyle w:val="affa"/>
            <w:i/>
          </w:rPr>
          <w:t>&lt;ARPlane</w:t>
        </w:r>
        <w:proofErr w:type="gramStart"/>
        <w:r w:rsidR="00F67F1D" w:rsidRPr="00F67F1D">
          <w:rPr>
            <w:rStyle w:val="affa"/>
            <w:i/>
          </w:rPr>
          <w:t>&gt;(</w:t>
        </w:r>
        <w:proofErr w:type="gramEnd"/>
        <w:r w:rsidR="00F67F1D" w:rsidRPr="00F67F1D">
          <w:rPr>
            <w:rStyle w:val="affa"/>
            <w:i/>
          </w:rPr>
          <w:t>)</w:t>
        </w:r>
      </w:hyperlink>
      <w:r w:rsidR="00F67F1D">
        <w:rPr>
          <w:i/>
        </w:rPr>
        <w:t>.</w:t>
      </w:r>
    </w:p>
    <w:p w:rsidR="001844DC" w:rsidRDefault="001844DC" w:rsidP="00B116D6">
      <w:pPr>
        <w:pStyle w:val="6"/>
      </w:pPr>
      <w:proofErr w:type="gramStart"/>
      <w:r w:rsidRPr="001116CE">
        <w:t>public</w:t>
      </w:r>
      <w:proofErr w:type="gramEnd"/>
      <w:r w:rsidRPr="001116CE">
        <w:t xml:space="preserve"> static bool </w:t>
      </w:r>
      <w:proofErr w:type="spellStart"/>
      <w:r w:rsidRPr="001116CE">
        <w:t>IsDisplayRotationChanged</w:t>
      </w:r>
      <w:proofErr w:type="spellEnd"/>
      <w:r w:rsidRPr="001116CE">
        <w:t>()</w:t>
      </w:r>
      <w:r w:rsidR="00D83737" w:rsidRPr="004A49B8">
        <w:rPr>
          <w:color w:val="FF0000"/>
        </w:rPr>
        <w:t>[Obsolete]</w:t>
      </w:r>
    </w:p>
    <w:p w:rsidR="00DC716D" w:rsidRDefault="00250471" w:rsidP="00306E2B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 w:rsidR="002D6910">
        <w:t xml:space="preserve"> </w:t>
      </w:r>
      <w:r w:rsidR="005107AA" w:rsidRPr="005107AA">
        <w:t xml:space="preserve">Checks if the display rotation or viewport geometry changed since the previous Frame. </w:t>
      </w:r>
      <w:r w:rsidR="00410B9D">
        <w:t xml:space="preserve"> Recommend method is </w:t>
      </w:r>
      <w:hyperlink w:anchor="_public_static_bool" w:history="1">
        <w:r w:rsidR="000F0D23" w:rsidRPr="001031D6">
          <w:rPr>
            <w:rStyle w:val="affa"/>
            <w:i/>
          </w:rPr>
          <w:t>IsDisplayGeometryChanged</w:t>
        </w:r>
      </w:hyperlink>
      <w:r w:rsidR="00E34E70">
        <w:rPr>
          <w:i/>
        </w:rPr>
        <w:t xml:space="preserve"> .</w:t>
      </w:r>
    </w:p>
    <w:p w:rsidR="00095422" w:rsidRDefault="00AD5157" w:rsidP="00095422">
      <w:pPr>
        <w:pStyle w:val="4"/>
      </w:pPr>
      <w:bookmarkStart w:id="57" w:name="_Toc530494178"/>
      <w:proofErr w:type="spellStart"/>
      <w:r>
        <w:t>AR</w:t>
      </w:r>
      <w:r w:rsidR="00095422">
        <w:rPr>
          <w:rFonts w:hint="eastAsia"/>
        </w:rPr>
        <w:t>HitResult</w:t>
      </w:r>
      <w:bookmarkEnd w:id="57"/>
      <w:proofErr w:type="spellEnd"/>
    </w:p>
    <w:p w:rsidR="007D0A00" w:rsidRDefault="00547406" w:rsidP="00C65D4A">
      <w:pPr>
        <w:pStyle w:val="5"/>
      </w:pPr>
      <w:r>
        <w:rPr>
          <w:rFonts w:hint="eastAsia"/>
        </w:rPr>
        <w:t>Description</w:t>
      </w:r>
      <w:r w:rsidR="00024439">
        <w:t>:</w:t>
      </w:r>
      <w:r w:rsidR="002D6910">
        <w:t xml:space="preserve"> </w:t>
      </w:r>
      <w:r w:rsidR="00B20B6F">
        <w:t xml:space="preserve"> D</w:t>
      </w:r>
      <w:r w:rsidR="00C65D4A">
        <w:t xml:space="preserve">efines </w:t>
      </w:r>
      <w:r w:rsidR="00C65D4A" w:rsidRPr="00C65D4A">
        <w:t>an intersection between a ray and estimated real-world geometry.</w:t>
      </w:r>
    </w:p>
    <w:p w:rsidR="007D0A00" w:rsidRDefault="00547406" w:rsidP="007D0A00">
      <w:pPr>
        <w:pStyle w:val="5"/>
      </w:pPr>
      <w:r>
        <w:rPr>
          <w:rFonts w:hint="eastAsia"/>
        </w:rPr>
        <w:t>Methods</w:t>
      </w:r>
      <w:r w:rsidR="00024439">
        <w:t>:</w:t>
      </w:r>
      <w:r w:rsidR="002D6910">
        <w:t xml:space="preserve"> </w:t>
      </w:r>
    </w:p>
    <w:p w:rsidR="00B96A20" w:rsidRDefault="00B96A20" w:rsidP="00B116D6">
      <w:pPr>
        <w:pStyle w:val="6"/>
      </w:pPr>
      <w:proofErr w:type="gramStart"/>
      <w:r w:rsidRPr="00B822D7">
        <w:t>public</w:t>
      </w:r>
      <w:proofErr w:type="gramEnd"/>
      <w:r w:rsidRPr="00B822D7">
        <w:t xml:space="preserve"> Pose </w:t>
      </w:r>
      <w:proofErr w:type="spellStart"/>
      <w:r w:rsidRPr="00B822D7">
        <w:t>HitPose</w:t>
      </w:r>
      <w:proofErr w:type="spellEnd"/>
    </w:p>
    <w:p w:rsidR="007D0A00" w:rsidRDefault="00250471" w:rsidP="007D0A00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 w:rsidR="002D6910">
        <w:t xml:space="preserve"> </w:t>
      </w:r>
      <w:r w:rsidR="00C65D4A" w:rsidRPr="00C65D4A">
        <w:t>Returns the pose of the intersection between a ray and detected real-world geometry. The position is the location in space where the ray intersected the geometry.</w:t>
      </w:r>
      <w:r w:rsidR="00C65D4A">
        <w:t xml:space="preserve"> The orientation’s definition differs depending on the object that was hit. When the ray hit a</w:t>
      </w:r>
      <w:r w:rsidR="00240EEE">
        <w:t>n</w:t>
      </w:r>
      <w:r w:rsidR="00C65D4A">
        <w:t xml:space="preserve"> </w:t>
      </w:r>
      <w:proofErr w:type="spellStart"/>
      <w:r w:rsidR="00C65D4A">
        <w:t>ARPlane</w:t>
      </w:r>
      <w:proofErr w:type="spellEnd"/>
      <w:r w:rsidR="00C65D4A">
        <w:t xml:space="preserve">, the local </w:t>
      </w:r>
      <w:r w:rsidR="00D4604F" w:rsidRPr="00D4604F">
        <w:t>coordinate</w:t>
      </w:r>
      <w:r w:rsidR="00D4604F">
        <w:t xml:space="preserve"> </w:t>
      </w:r>
      <w:r w:rsidR="00C65D4A">
        <w:t>space is</w:t>
      </w:r>
      <w:r w:rsidR="00024439">
        <w:t>:</w:t>
      </w:r>
      <w:r w:rsidR="00C65D4A">
        <w:t xml:space="preserve"> </w:t>
      </w:r>
      <w:r w:rsidR="00C65D4A" w:rsidRPr="00C65D4A">
        <w:t xml:space="preserve">X+ is perpendicular to the cast ray and parallel to the plane, Y+ points along the plane normal (up, for HORIZONTAL_UPWARD_FACING planes), and Z+ is parallel to the plane, pointing roughly </w:t>
      </w:r>
      <w:r w:rsidR="00940DE7">
        <w:t>for</w:t>
      </w:r>
      <w:r w:rsidR="00BF46E6">
        <w:t>ward</w:t>
      </w:r>
      <w:r w:rsidR="00C65D4A" w:rsidRPr="00C65D4A">
        <w:t xml:space="preserve"> the user's device.</w:t>
      </w:r>
      <w:r w:rsidR="00C65D4A">
        <w:t xml:space="preserve"> When it hit a point in </w:t>
      </w:r>
      <w:proofErr w:type="spellStart"/>
      <w:r w:rsidR="00C65D4A">
        <w:t>ARPointCloud</w:t>
      </w:r>
      <w:proofErr w:type="spellEnd"/>
      <w:r w:rsidR="00C65D4A">
        <w:t xml:space="preserve">, the </w:t>
      </w:r>
      <w:r w:rsidR="00D4604F" w:rsidRPr="00D4604F">
        <w:t>coordinate</w:t>
      </w:r>
      <w:r w:rsidR="00D4604F">
        <w:t xml:space="preserve"> </w:t>
      </w:r>
      <w:r w:rsidR="00C65D4A">
        <w:t>becomes</w:t>
      </w:r>
      <w:r w:rsidR="00024439">
        <w:t>:</w:t>
      </w:r>
      <w:r w:rsidR="00C65D4A">
        <w:t xml:space="preserve"> </w:t>
      </w:r>
      <w:r w:rsidR="00C65D4A" w:rsidRPr="00C65D4A">
        <w:t xml:space="preserve">X+ is perpendicular to the cast ray and </w:t>
      </w:r>
      <w:proofErr w:type="gramStart"/>
      <w:r w:rsidR="00C65D4A" w:rsidRPr="00C65D4A">
        <w:t>points</w:t>
      </w:r>
      <w:proofErr w:type="gramEnd"/>
      <w:r w:rsidR="00C65D4A" w:rsidRPr="00C65D4A">
        <w:t xml:space="preserve"> right from the perspective of the user's device, Y+ points up, and Z+ points roughly </w:t>
      </w:r>
      <w:r w:rsidR="00940DE7">
        <w:t>for</w:t>
      </w:r>
      <w:r w:rsidR="00553359">
        <w:t>ward</w:t>
      </w:r>
      <w:r w:rsidR="00C65D4A" w:rsidRPr="00C65D4A">
        <w:t xml:space="preserve"> the user's device.</w:t>
      </w:r>
    </w:p>
    <w:p w:rsidR="005437C8" w:rsidRDefault="005437C8" w:rsidP="00B116D6">
      <w:pPr>
        <w:pStyle w:val="6"/>
      </w:pPr>
      <w:proofErr w:type="gramStart"/>
      <w:r w:rsidRPr="00B822D7">
        <w:t>public</w:t>
      </w:r>
      <w:proofErr w:type="gramEnd"/>
      <w:r w:rsidRPr="00B822D7">
        <w:t xml:space="preserve"> float Distance</w:t>
      </w:r>
    </w:p>
    <w:p w:rsidR="007D0A00" w:rsidRDefault="00250471" w:rsidP="007D0A00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 w:rsidR="002D6910">
        <w:t xml:space="preserve"> </w:t>
      </w:r>
      <w:r w:rsidR="00707B05" w:rsidRPr="00707B05">
        <w:t>Returns the distance from the camera to the hit location, in meters.</w:t>
      </w:r>
    </w:p>
    <w:p w:rsidR="00E03058" w:rsidRDefault="00E03058" w:rsidP="00E03058">
      <w:pPr>
        <w:pStyle w:val="6"/>
      </w:pPr>
      <w:bookmarkStart w:id="58" w:name="_public_ARTrackable_GetTrackable()"/>
      <w:bookmarkEnd w:id="58"/>
      <w:proofErr w:type="gramStart"/>
      <w:r w:rsidRPr="00AF68F2">
        <w:t>public</w:t>
      </w:r>
      <w:proofErr w:type="gramEnd"/>
      <w:r w:rsidRPr="00AF68F2">
        <w:t xml:space="preserve"> </w:t>
      </w:r>
      <w:proofErr w:type="spellStart"/>
      <w:r w:rsidRPr="00AF68F2">
        <w:t>ARTrackable</w:t>
      </w:r>
      <w:proofErr w:type="spellEnd"/>
      <w:r w:rsidRPr="00AF68F2">
        <w:t xml:space="preserve"> </w:t>
      </w:r>
      <w:proofErr w:type="spellStart"/>
      <w:r w:rsidRPr="00AF68F2">
        <w:t>GetTrackable</w:t>
      </w:r>
      <w:proofErr w:type="spellEnd"/>
      <w:r w:rsidRPr="00AF68F2">
        <w:t>()</w:t>
      </w:r>
    </w:p>
    <w:p w:rsidR="00E03058" w:rsidRDefault="00E03058" w:rsidP="007D0A00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lastRenderedPageBreak/>
        <w:t>Illustration</w:t>
      </w:r>
      <w:r w:rsidR="00024439">
        <w:t>:</w:t>
      </w:r>
      <w:r>
        <w:t xml:space="preserve"> Returns </w:t>
      </w:r>
      <w:r w:rsidR="00DE22EA">
        <w:t xml:space="preserve">the </w:t>
      </w:r>
      <w:r w:rsidR="00FC7608">
        <w:t>rel</w:t>
      </w:r>
      <w:r w:rsidR="00000C1B">
        <w:t xml:space="preserve">ated </w:t>
      </w:r>
      <w:r w:rsidR="00DE22EA">
        <w:t>track</w:t>
      </w:r>
      <w:r w:rsidR="00FC7608">
        <w:t>able.</w:t>
      </w:r>
    </w:p>
    <w:p w:rsidR="00FC7608" w:rsidRDefault="00FC7608" w:rsidP="00FC7608">
      <w:pPr>
        <w:pStyle w:val="6"/>
      </w:pPr>
      <w:proofErr w:type="gramStart"/>
      <w:r w:rsidRPr="00560310">
        <w:t>public</w:t>
      </w:r>
      <w:proofErr w:type="gramEnd"/>
      <w:r w:rsidRPr="00560310">
        <w:t xml:space="preserve"> </w:t>
      </w:r>
      <w:proofErr w:type="spellStart"/>
      <w:r w:rsidRPr="00560310">
        <w:t>ARAnchor</w:t>
      </w:r>
      <w:proofErr w:type="spellEnd"/>
      <w:r w:rsidRPr="00560310">
        <w:t xml:space="preserve"> </w:t>
      </w:r>
      <w:proofErr w:type="spellStart"/>
      <w:r w:rsidRPr="00560310">
        <w:t>CreateAnchor</w:t>
      </w:r>
      <w:proofErr w:type="spellEnd"/>
      <w:r w:rsidRPr="00560310">
        <w:t>()</w:t>
      </w:r>
    </w:p>
    <w:p w:rsidR="00FC7608" w:rsidRPr="007D0A00" w:rsidRDefault="00FC7608" w:rsidP="00FC7608">
      <w:pPr>
        <w:pStyle w:val="7"/>
      </w:pPr>
      <w:r>
        <w:rPr>
          <w:rFonts w:hint="eastAsia"/>
        </w:rPr>
        <w:t>Illustration</w:t>
      </w:r>
      <w:r w:rsidR="00024439">
        <w:t>:</w:t>
      </w:r>
      <w:r w:rsidR="004B729C">
        <w:t xml:space="preserve"> Create an Anchor at the hit pose.</w:t>
      </w:r>
    </w:p>
    <w:p w:rsidR="00095422" w:rsidRDefault="00707B05" w:rsidP="00095422">
      <w:pPr>
        <w:pStyle w:val="4"/>
      </w:pPr>
      <w:bookmarkStart w:id="59" w:name="_Toc530494179"/>
      <w:proofErr w:type="spellStart"/>
      <w:r>
        <w:t>AR</w:t>
      </w:r>
      <w:r w:rsidR="00095422">
        <w:rPr>
          <w:rFonts w:hint="eastAsia"/>
        </w:rPr>
        <w:t>Plane</w:t>
      </w:r>
      <w:r w:rsidR="00095422">
        <w:t>HitResult</w:t>
      </w:r>
      <w:proofErr w:type="spellEnd"/>
      <w:r w:rsidR="00275386">
        <w:t xml:space="preserve"> </w:t>
      </w:r>
      <w:r w:rsidR="00275386" w:rsidRPr="004A49B8">
        <w:rPr>
          <w:color w:val="FF0000"/>
        </w:rPr>
        <w:t>[Obsolete]</w:t>
      </w:r>
      <w:bookmarkEnd w:id="59"/>
    </w:p>
    <w:p w:rsidR="00FF0775" w:rsidRPr="00A41744" w:rsidRDefault="00547406" w:rsidP="00707B05">
      <w:pPr>
        <w:pStyle w:val="5"/>
        <w:rPr>
          <w:color w:val="FF0000"/>
        </w:rPr>
      </w:pPr>
      <w:bookmarkStart w:id="60" w:name="OLE_LINK1"/>
      <w:r>
        <w:rPr>
          <w:rFonts w:hint="eastAsia"/>
        </w:rPr>
        <w:t>Description</w:t>
      </w:r>
      <w:r w:rsidR="00024439">
        <w:t>:</w:t>
      </w:r>
      <w:r w:rsidR="002D6910">
        <w:t xml:space="preserve"> </w:t>
      </w:r>
      <w:r w:rsidR="00707B05">
        <w:t>I</w:t>
      </w:r>
      <w:r w:rsidR="00707B05" w:rsidRPr="00707B05">
        <w:t>nherit</w:t>
      </w:r>
      <w:r w:rsidR="000C722C">
        <w:t xml:space="preserve">s from </w:t>
      </w:r>
      <w:proofErr w:type="spellStart"/>
      <w:r w:rsidR="000C722C">
        <w:rPr>
          <w:rFonts w:hint="eastAsia"/>
        </w:rPr>
        <w:t>A</w:t>
      </w:r>
      <w:r w:rsidR="000C722C">
        <w:t>R</w:t>
      </w:r>
      <w:r w:rsidR="00FF0775">
        <w:rPr>
          <w:rFonts w:hint="eastAsia"/>
        </w:rPr>
        <w:t>HitResult</w:t>
      </w:r>
      <w:proofErr w:type="spellEnd"/>
      <w:r w:rsidR="00FF0775">
        <w:t>，</w:t>
      </w:r>
      <w:r w:rsidR="000C722C">
        <w:rPr>
          <w:rFonts w:hint="eastAsia"/>
        </w:rPr>
        <w:t xml:space="preserve">and defines the </w:t>
      </w:r>
      <w:r w:rsidR="000C722C">
        <w:t xml:space="preserve">intersection between a ray and a tracking </w:t>
      </w:r>
      <w:proofErr w:type="spellStart"/>
      <w:r w:rsidR="000C722C">
        <w:t>ARPlane</w:t>
      </w:r>
      <w:proofErr w:type="spellEnd"/>
      <w:r w:rsidR="000C722C">
        <w:t xml:space="preserve">. This class should be constructed by </w:t>
      </w:r>
      <w:proofErr w:type="spellStart"/>
      <w:proofErr w:type="gramStart"/>
      <w:r w:rsidR="000C722C" w:rsidRPr="000C722C">
        <w:rPr>
          <w:i/>
        </w:rPr>
        <w:t>ARFrame.</w:t>
      </w:r>
      <w:r w:rsidR="005F014F">
        <w:rPr>
          <w:i/>
        </w:rPr>
        <w:t>H</w:t>
      </w:r>
      <w:r w:rsidR="000C722C" w:rsidRPr="000C722C">
        <w:rPr>
          <w:i/>
        </w:rPr>
        <w:t>itTest</w:t>
      </w:r>
      <w:proofErr w:type="spellEnd"/>
      <w:r w:rsidR="000C722C" w:rsidRPr="000C722C">
        <w:rPr>
          <w:i/>
        </w:rPr>
        <w:t>(</w:t>
      </w:r>
      <w:proofErr w:type="gramEnd"/>
      <w:r w:rsidR="000C722C" w:rsidRPr="000C722C">
        <w:rPr>
          <w:i/>
        </w:rPr>
        <w:t>)</w:t>
      </w:r>
      <w:r w:rsidR="000C722C">
        <w:rPr>
          <w:rFonts w:hint="eastAsia"/>
        </w:rPr>
        <w:t>.</w:t>
      </w:r>
      <w:r w:rsidR="00A41744">
        <w:t xml:space="preserve"> Note</w:t>
      </w:r>
      <w:r w:rsidR="00024439">
        <w:t>:</w:t>
      </w:r>
      <w:r w:rsidR="00A41744">
        <w:t xml:space="preserve"> </w:t>
      </w:r>
      <w:r w:rsidR="00382876" w:rsidRPr="00A41744">
        <w:rPr>
          <w:color w:val="FF0000"/>
        </w:rPr>
        <w:t>This class is Obs</w:t>
      </w:r>
      <w:r w:rsidR="00A41744" w:rsidRPr="00A41744">
        <w:rPr>
          <w:color w:val="FF0000"/>
        </w:rPr>
        <w:t>olete</w:t>
      </w:r>
      <w:r w:rsidR="00A41744">
        <w:rPr>
          <w:color w:val="FF0000"/>
        </w:rPr>
        <w:t>.</w:t>
      </w:r>
    </w:p>
    <w:p w:rsidR="00EE6E64" w:rsidRDefault="00547406" w:rsidP="00EE6E64">
      <w:pPr>
        <w:pStyle w:val="5"/>
      </w:pPr>
      <w:r>
        <w:rPr>
          <w:rFonts w:hint="eastAsia"/>
        </w:rPr>
        <w:t>Methods</w:t>
      </w:r>
      <w:r w:rsidR="00024439">
        <w:rPr>
          <w:rFonts w:hint="eastAsia"/>
        </w:rPr>
        <w:t>:</w:t>
      </w:r>
      <w:r w:rsidR="002D6910">
        <w:rPr>
          <w:rFonts w:hint="eastAsia"/>
        </w:rPr>
        <w:t xml:space="preserve"> </w:t>
      </w:r>
      <w:bookmarkEnd w:id="60"/>
      <w:r w:rsidR="003A07B7">
        <w:rPr>
          <w:rFonts w:hint="eastAsia"/>
        </w:rPr>
        <w:t>（</w:t>
      </w:r>
      <w:r w:rsidR="000C722C">
        <w:rPr>
          <w:rFonts w:hint="eastAsia"/>
        </w:rPr>
        <w:t>B</w:t>
      </w:r>
      <w:r w:rsidR="000C722C">
        <w:t xml:space="preserve">esides those in </w:t>
      </w:r>
      <w:proofErr w:type="spellStart"/>
      <w:r w:rsidR="000C722C">
        <w:t>AR</w:t>
      </w:r>
      <w:r w:rsidR="003A07B7">
        <w:t>HitResult</w:t>
      </w:r>
      <w:proofErr w:type="spellEnd"/>
      <w:r w:rsidR="003A07B7">
        <w:rPr>
          <w:rFonts w:hint="eastAsia"/>
        </w:rPr>
        <w:t>）</w:t>
      </w:r>
    </w:p>
    <w:p w:rsidR="00553359" w:rsidRDefault="00553359" w:rsidP="00B116D6">
      <w:pPr>
        <w:pStyle w:val="6"/>
      </w:pPr>
      <w:bookmarkStart w:id="61" w:name="OLE_LINK2"/>
      <w:proofErr w:type="gramStart"/>
      <w:r w:rsidRPr="00384B75">
        <w:t>public</w:t>
      </w:r>
      <w:proofErr w:type="gramEnd"/>
      <w:r w:rsidRPr="00384B75">
        <w:t xml:space="preserve"> </w:t>
      </w:r>
      <w:proofErr w:type="spellStart"/>
      <w:r w:rsidRPr="00384B75">
        <w:t>ARPlane</w:t>
      </w:r>
      <w:proofErr w:type="spellEnd"/>
      <w:r w:rsidRPr="00384B75">
        <w:t xml:space="preserve"> Plane</w:t>
      </w:r>
      <w:r w:rsidR="009648FD">
        <w:t xml:space="preserve"> </w:t>
      </w:r>
      <w:r w:rsidR="004D5B84" w:rsidRPr="004A49B8">
        <w:rPr>
          <w:color w:val="FF0000"/>
        </w:rPr>
        <w:t>[Obsolete]</w:t>
      </w:r>
    </w:p>
    <w:p w:rsidR="007418D1" w:rsidRDefault="00250471" w:rsidP="007418D1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 w:rsidR="002D6910">
        <w:t xml:space="preserve"> </w:t>
      </w:r>
      <w:bookmarkEnd w:id="61"/>
      <w:r w:rsidR="002C4466">
        <w:rPr>
          <w:rFonts w:hint="eastAsia"/>
        </w:rPr>
        <w:t>R</w:t>
      </w:r>
      <w:r w:rsidR="002C4466">
        <w:t xml:space="preserve">eturns the hit </w:t>
      </w:r>
      <w:proofErr w:type="spellStart"/>
      <w:r w:rsidR="002C4466">
        <w:t>ARPlane</w:t>
      </w:r>
      <w:proofErr w:type="spellEnd"/>
      <w:r w:rsidR="002C4466">
        <w:t>.</w:t>
      </w:r>
      <w:r w:rsidR="005A0109">
        <w:t xml:space="preserve"> Recommend </w:t>
      </w:r>
      <w:r w:rsidR="00493D0D">
        <w:t xml:space="preserve">method is </w:t>
      </w:r>
      <w:hyperlink w:anchor="_public_ARTrackable_GetTrackable()" w:history="1">
        <w:r w:rsidR="00493D0D" w:rsidRPr="003C2DB5">
          <w:rPr>
            <w:rStyle w:val="affa"/>
          </w:rPr>
          <w:t>ARHitResult. GetTrackable</w:t>
        </w:r>
      </w:hyperlink>
      <w:r w:rsidR="00493D0D">
        <w:t>.</w:t>
      </w:r>
    </w:p>
    <w:p w:rsidR="00553359" w:rsidRDefault="00553359" w:rsidP="00B116D6">
      <w:pPr>
        <w:pStyle w:val="6"/>
      </w:pPr>
      <w:proofErr w:type="gramStart"/>
      <w:r w:rsidRPr="00384B75">
        <w:t>public</w:t>
      </w:r>
      <w:proofErr w:type="gramEnd"/>
      <w:r w:rsidRPr="00384B75">
        <w:t xml:space="preserve"> bool </w:t>
      </w:r>
      <w:proofErr w:type="spellStart"/>
      <w:r w:rsidRPr="00384B75">
        <w:t>IsHitInExtents</w:t>
      </w:r>
      <w:proofErr w:type="spellEnd"/>
      <w:r w:rsidR="003C2DB5">
        <w:t xml:space="preserve"> </w:t>
      </w:r>
      <w:r w:rsidR="003C2DB5" w:rsidRPr="004A49B8">
        <w:rPr>
          <w:color w:val="FF0000"/>
        </w:rPr>
        <w:t>[Obsolete]</w:t>
      </w:r>
    </w:p>
    <w:p w:rsidR="007418D1" w:rsidRDefault="00250471" w:rsidP="007418D1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 w:rsidR="002D6910">
        <w:t xml:space="preserve"> </w:t>
      </w:r>
      <w:r w:rsidR="002C4466">
        <w:rPr>
          <w:rFonts w:hint="eastAsia"/>
        </w:rPr>
        <w:t>C</w:t>
      </w:r>
      <w:r w:rsidR="002C4466">
        <w:t>hecks if the inter</w:t>
      </w:r>
      <w:r w:rsidR="00D70500">
        <w:t>section is in the</w:t>
      </w:r>
      <w:r w:rsidR="0078579B">
        <w:t xml:space="preserve"> </w:t>
      </w:r>
      <w:r w:rsidR="0078579B">
        <w:rPr>
          <w:rFonts w:cs="Arial"/>
          <w:color w:val="212121"/>
        </w:rPr>
        <w:t>rectangular </w:t>
      </w:r>
      <w:r w:rsidR="00D70500">
        <w:t xml:space="preserve">extents of </w:t>
      </w:r>
      <w:proofErr w:type="spellStart"/>
      <w:r w:rsidR="00D70500">
        <w:t>ARPlane</w:t>
      </w:r>
      <w:proofErr w:type="spellEnd"/>
      <w:r w:rsidR="00D70500">
        <w:t>.</w:t>
      </w:r>
      <w:r w:rsidR="003C2DB5">
        <w:t xml:space="preserve"> Recommend method is </w:t>
      </w:r>
      <w:hyperlink w:anchor="_public_bool_IsPoseInExtents(Pose" w:history="1">
        <w:r w:rsidR="003C2DB5" w:rsidRPr="003C2DB5">
          <w:rPr>
            <w:rStyle w:val="affa"/>
          </w:rPr>
          <w:t>ARPlane</w:t>
        </w:r>
        <w:r w:rsidR="003C2DB5">
          <w:rPr>
            <w:rStyle w:val="affa"/>
            <w:rFonts w:hint="eastAsia"/>
          </w:rPr>
          <w:t>.</w:t>
        </w:r>
        <w:r w:rsidR="003C2DB5" w:rsidRPr="003C2DB5">
          <w:rPr>
            <w:rStyle w:val="affa"/>
          </w:rPr>
          <w:t>IsPoseInExtents</w:t>
        </w:r>
      </w:hyperlink>
      <w:r w:rsidR="003C2DB5">
        <w:t>.</w:t>
      </w:r>
    </w:p>
    <w:p w:rsidR="00553359" w:rsidRDefault="00553359" w:rsidP="00B116D6">
      <w:pPr>
        <w:pStyle w:val="6"/>
      </w:pPr>
      <w:proofErr w:type="gramStart"/>
      <w:r w:rsidRPr="00384B75">
        <w:t>public</w:t>
      </w:r>
      <w:proofErr w:type="gramEnd"/>
      <w:r w:rsidRPr="00384B75">
        <w:t xml:space="preserve"> bool </w:t>
      </w:r>
      <w:proofErr w:type="spellStart"/>
      <w:r w:rsidRPr="00384B75">
        <w:t>IsHitInPolygon</w:t>
      </w:r>
      <w:proofErr w:type="spellEnd"/>
      <w:r w:rsidR="003C2DB5">
        <w:t xml:space="preserve"> </w:t>
      </w:r>
      <w:r w:rsidR="003C2DB5" w:rsidRPr="004A49B8">
        <w:rPr>
          <w:color w:val="FF0000"/>
        </w:rPr>
        <w:t>[Obsolete]</w:t>
      </w:r>
    </w:p>
    <w:p w:rsidR="007418D1" w:rsidRPr="007418D1" w:rsidRDefault="00250471" w:rsidP="007418D1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 w:rsidR="002D6910">
        <w:t xml:space="preserve"> </w:t>
      </w:r>
      <w:r w:rsidR="00D70500">
        <w:rPr>
          <w:rFonts w:hint="eastAsia"/>
        </w:rPr>
        <w:t xml:space="preserve">Checks if the intersection is in the </w:t>
      </w:r>
      <w:r w:rsidR="003C0843">
        <w:t>p</w:t>
      </w:r>
      <w:r w:rsidR="00D70500">
        <w:t xml:space="preserve">olygon of </w:t>
      </w:r>
      <w:proofErr w:type="spellStart"/>
      <w:r w:rsidR="00D70500">
        <w:t>ARPlane</w:t>
      </w:r>
      <w:proofErr w:type="spellEnd"/>
      <w:r w:rsidR="00D70500">
        <w:t>.</w:t>
      </w:r>
      <w:r w:rsidR="007B58EF" w:rsidRPr="007B58EF">
        <w:t xml:space="preserve"> </w:t>
      </w:r>
      <w:r w:rsidR="007B58EF">
        <w:t xml:space="preserve">Recommend method is </w:t>
      </w:r>
      <w:hyperlink w:anchor="_public_bool_IsPoseInPolygon(Pose" w:history="1">
        <w:r w:rsidR="007B58EF" w:rsidRPr="00BE7A19">
          <w:rPr>
            <w:rStyle w:val="affa"/>
          </w:rPr>
          <w:t>ARPlane</w:t>
        </w:r>
        <w:r w:rsidR="007B58EF" w:rsidRPr="00BE7A19">
          <w:rPr>
            <w:rStyle w:val="affa"/>
            <w:rFonts w:hint="eastAsia"/>
          </w:rPr>
          <w:t>.</w:t>
        </w:r>
        <w:r w:rsidR="00BE7A19" w:rsidRPr="00BE7A19">
          <w:rPr>
            <w:rStyle w:val="affa"/>
          </w:rPr>
          <w:t xml:space="preserve"> </w:t>
        </w:r>
        <w:proofErr w:type="gramStart"/>
        <w:r w:rsidR="00BE7A19" w:rsidRPr="00BE7A19">
          <w:rPr>
            <w:rStyle w:val="affa"/>
          </w:rPr>
          <w:t xml:space="preserve">IsPoseInPolygon </w:t>
        </w:r>
        <w:r w:rsidR="007B58EF" w:rsidRPr="00BE7A19">
          <w:rPr>
            <w:rStyle w:val="affa"/>
          </w:rPr>
          <w:t>.</w:t>
        </w:r>
        <w:proofErr w:type="gramEnd"/>
      </w:hyperlink>
    </w:p>
    <w:p w:rsidR="00095422" w:rsidRPr="00095422" w:rsidRDefault="008766A5" w:rsidP="00095422">
      <w:pPr>
        <w:pStyle w:val="4"/>
      </w:pPr>
      <w:bookmarkStart w:id="62" w:name="_Toc530494180"/>
      <w:proofErr w:type="spellStart"/>
      <w:r>
        <w:t>AR</w:t>
      </w:r>
      <w:r w:rsidR="00095422">
        <w:rPr>
          <w:rFonts w:hint="eastAsia"/>
        </w:rPr>
        <w:t>PointCloudHitResult</w:t>
      </w:r>
      <w:proofErr w:type="spellEnd"/>
      <w:r w:rsidR="00AC09BB">
        <w:t xml:space="preserve"> </w:t>
      </w:r>
      <w:r w:rsidR="005C46A6" w:rsidRPr="004A49B8">
        <w:rPr>
          <w:color w:val="FF0000"/>
        </w:rPr>
        <w:t>[Obsolete]</w:t>
      </w:r>
      <w:bookmarkEnd w:id="62"/>
    </w:p>
    <w:p w:rsidR="003A07B7" w:rsidRDefault="00547406" w:rsidP="00D70500">
      <w:pPr>
        <w:pStyle w:val="5"/>
      </w:pPr>
      <w:r>
        <w:rPr>
          <w:rFonts w:hint="eastAsia"/>
        </w:rPr>
        <w:t>Description</w:t>
      </w:r>
      <w:r w:rsidR="00024439">
        <w:rPr>
          <w:rFonts w:hint="eastAsia"/>
        </w:rPr>
        <w:t>:</w:t>
      </w:r>
      <w:r w:rsidR="002D6910">
        <w:rPr>
          <w:rFonts w:hint="eastAsia"/>
        </w:rPr>
        <w:t xml:space="preserve"> </w:t>
      </w:r>
      <w:r w:rsidR="00D70500" w:rsidRPr="00D70500">
        <w:rPr>
          <w:rFonts w:hint="eastAsia"/>
        </w:rPr>
        <w:t xml:space="preserve">Inherits from </w:t>
      </w:r>
      <w:proofErr w:type="spellStart"/>
      <w:r w:rsidR="00D70500" w:rsidRPr="00D70500">
        <w:rPr>
          <w:rFonts w:hint="eastAsia"/>
        </w:rPr>
        <w:t>ARHitResult</w:t>
      </w:r>
      <w:proofErr w:type="spellEnd"/>
      <w:r w:rsidR="00D70500" w:rsidRPr="00D70500">
        <w:rPr>
          <w:rFonts w:hint="eastAsia"/>
        </w:rPr>
        <w:t>，</w:t>
      </w:r>
      <w:r w:rsidR="00D70500" w:rsidRPr="00D70500">
        <w:rPr>
          <w:rFonts w:hint="eastAsia"/>
        </w:rPr>
        <w:t xml:space="preserve">and defines the intersection between a ray and a tracking </w:t>
      </w:r>
      <w:proofErr w:type="spellStart"/>
      <w:r w:rsidR="00D70500" w:rsidRPr="00D70500">
        <w:rPr>
          <w:rFonts w:hint="eastAsia"/>
        </w:rPr>
        <w:t>ARPlane</w:t>
      </w:r>
      <w:proofErr w:type="spellEnd"/>
      <w:r w:rsidR="00D70500" w:rsidRPr="00D70500">
        <w:rPr>
          <w:rFonts w:hint="eastAsia"/>
        </w:rPr>
        <w:t xml:space="preserve">. This class should be constructed by </w:t>
      </w:r>
      <w:proofErr w:type="spellStart"/>
      <w:proofErr w:type="gramStart"/>
      <w:r w:rsidR="00D70500" w:rsidRPr="00D70500">
        <w:rPr>
          <w:rFonts w:hint="eastAsia"/>
        </w:rPr>
        <w:t>ARFrame.</w:t>
      </w:r>
      <w:r w:rsidR="00E37F55">
        <w:t>H</w:t>
      </w:r>
      <w:r w:rsidR="00D70500" w:rsidRPr="00D70500">
        <w:rPr>
          <w:rFonts w:hint="eastAsia"/>
        </w:rPr>
        <w:t>itTest</w:t>
      </w:r>
      <w:proofErr w:type="spellEnd"/>
      <w:r w:rsidR="00D70500" w:rsidRPr="00D70500">
        <w:rPr>
          <w:rFonts w:hint="eastAsia"/>
        </w:rPr>
        <w:t>(</w:t>
      </w:r>
      <w:proofErr w:type="gramEnd"/>
      <w:r w:rsidR="00D70500" w:rsidRPr="00D70500">
        <w:rPr>
          <w:rFonts w:hint="eastAsia"/>
        </w:rPr>
        <w:t>).</w:t>
      </w:r>
      <w:r w:rsidR="00A22F23">
        <w:rPr>
          <w:rFonts w:hint="eastAsia"/>
          <w:color w:val="FF0000"/>
        </w:rPr>
        <w:t xml:space="preserve"> </w:t>
      </w:r>
    </w:p>
    <w:p w:rsidR="006F4B0C" w:rsidRDefault="00547406" w:rsidP="003A07B7">
      <w:pPr>
        <w:pStyle w:val="5"/>
      </w:pPr>
      <w:r>
        <w:rPr>
          <w:rFonts w:hint="eastAsia"/>
        </w:rPr>
        <w:t>Methods</w:t>
      </w:r>
      <w:r w:rsidR="00024439">
        <w:rPr>
          <w:rFonts w:hint="eastAsia"/>
        </w:rPr>
        <w:t>:</w:t>
      </w:r>
      <w:r w:rsidR="002D6910">
        <w:rPr>
          <w:rFonts w:hint="eastAsia"/>
        </w:rPr>
        <w:t xml:space="preserve"> </w:t>
      </w:r>
    </w:p>
    <w:p w:rsidR="006C7CCC" w:rsidRDefault="006C7CCC" w:rsidP="00B116D6">
      <w:pPr>
        <w:pStyle w:val="6"/>
      </w:pPr>
      <w:proofErr w:type="gramStart"/>
      <w:r w:rsidRPr="00F361FF">
        <w:t>public</w:t>
      </w:r>
      <w:proofErr w:type="gramEnd"/>
      <w:r w:rsidRPr="00F361FF">
        <w:t xml:space="preserve"> </w:t>
      </w:r>
      <w:proofErr w:type="spellStart"/>
      <w:r w:rsidRPr="00F361FF">
        <w:t>ARPointCloud</w:t>
      </w:r>
      <w:proofErr w:type="spellEnd"/>
      <w:r w:rsidRPr="00F361FF">
        <w:t xml:space="preserve"> </w:t>
      </w:r>
      <w:proofErr w:type="spellStart"/>
      <w:r w:rsidRPr="00F361FF">
        <w:t>PointCloud</w:t>
      </w:r>
      <w:proofErr w:type="spellEnd"/>
      <w:r w:rsidR="00B106C0">
        <w:t xml:space="preserve"> </w:t>
      </w:r>
      <w:r w:rsidR="00552F4D" w:rsidRPr="004A49B8">
        <w:rPr>
          <w:color w:val="FF0000"/>
        </w:rPr>
        <w:t>[Obsolete]</w:t>
      </w:r>
    </w:p>
    <w:p w:rsidR="007769A8" w:rsidRDefault="00250471" w:rsidP="007769A8">
      <w:pPr>
        <w:pStyle w:val="7"/>
        <w:numPr>
          <w:ilvl w:val="0"/>
          <w:numId w:val="0"/>
        </w:numPr>
        <w:ind w:left="1134"/>
      </w:pPr>
      <w:r>
        <w:rPr>
          <w:rFonts w:hint="eastAsia"/>
        </w:rPr>
        <w:t>Illustration</w:t>
      </w:r>
      <w:r w:rsidR="00024439">
        <w:t>:</w:t>
      </w:r>
      <w:r w:rsidR="002D6910">
        <w:t xml:space="preserve"> </w:t>
      </w:r>
      <w:r w:rsidR="00D70500">
        <w:rPr>
          <w:rFonts w:hint="eastAsia"/>
        </w:rPr>
        <w:t>R</w:t>
      </w:r>
      <w:r w:rsidR="00D70500">
        <w:t xml:space="preserve">eturns the hit </w:t>
      </w:r>
      <w:proofErr w:type="spellStart"/>
      <w:r w:rsidR="00D70500">
        <w:t>ARPointCloud</w:t>
      </w:r>
      <w:proofErr w:type="spellEnd"/>
      <w:r w:rsidR="00D70500">
        <w:t>.</w:t>
      </w:r>
    </w:p>
    <w:p w:rsidR="009D3A91" w:rsidRPr="009D3A91" w:rsidRDefault="009D3A91" w:rsidP="009D3A91">
      <w:pPr>
        <w:pStyle w:val="4"/>
      </w:pPr>
      <w:bookmarkStart w:id="63" w:name="_Toc530494181"/>
      <w:proofErr w:type="spellStart"/>
      <w:r w:rsidRPr="009D3A91">
        <w:t>BackGroundRenderer</w:t>
      </w:r>
      <w:bookmarkEnd w:id="63"/>
      <w:proofErr w:type="spellEnd"/>
    </w:p>
    <w:p w:rsidR="009D3A91" w:rsidRDefault="009A1EA7" w:rsidP="009D3A91">
      <w:pPr>
        <w:pStyle w:val="5"/>
      </w:pPr>
      <w:r>
        <w:t>Description</w:t>
      </w:r>
      <w:r w:rsidR="00024439">
        <w:rPr>
          <w:rFonts w:hint="eastAsia"/>
        </w:rPr>
        <w:t>:</w:t>
      </w:r>
      <w:r w:rsidR="00202B0B">
        <w:t xml:space="preserve"> </w:t>
      </w:r>
      <w:r w:rsidR="009D3A91">
        <w:t>Inherit</w:t>
      </w:r>
      <w:r w:rsidR="00202B0B">
        <w:t>s</w:t>
      </w:r>
      <w:r w:rsidR="009D3A91">
        <w:t xml:space="preserve"> from </w:t>
      </w:r>
      <w:proofErr w:type="spellStart"/>
      <w:r w:rsidR="009D3A91">
        <w:t>MonoBehaviour</w:t>
      </w:r>
      <w:proofErr w:type="spellEnd"/>
      <w:r w:rsidR="009D3A91">
        <w:t>. This class can be used to render the background</w:t>
      </w:r>
      <w:r w:rsidR="00F50DA2">
        <w:t xml:space="preserve"> </w:t>
      </w:r>
      <w:r w:rsidR="003C3500">
        <w:t>automatically</w:t>
      </w:r>
      <w:r w:rsidR="009D3A91">
        <w:t>.</w:t>
      </w:r>
    </w:p>
    <w:p w:rsidR="001C1D3E" w:rsidRDefault="001C1D3E" w:rsidP="001C1D3E">
      <w:pPr>
        <w:pStyle w:val="4"/>
      </w:pPr>
      <w:bookmarkStart w:id="64" w:name="_Toc521613999"/>
      <w:bookmarkStart w:id="65" w:name="_Toc530494182"/>
      <w:proofErr w:type="spellStart"/>
      <w:r w:rsidRPr="00425397">
        <w:t>AsyncTask</w:t>
      </w:r>
      <w:proofErr w:type="spellEnd"/>
      <w:r w:rsidRPr="00425397">
        <w:t>&lt;T&gt;</w:t>
      </w:r>
      <w:bookmarkEnd w:id="64"/>
      <w:bookmarkEnd w:id="65"/>
    </w:p>
    <w:p w:rsidR="001C1D3E" w:rsidRDefault="001C1D3E" w:rsidP="001C1D3E">
      <w:pPr>
        <w:pStyle w:val="5"/>
        <w:rPr>
          <w:rFonts w:cs="Arial"/>
          <w:color w:val="212121"/>
        </w:rPr>
      </w:pPr>
      <w:r>
        <w:t>Description</w:t>
      </w:r>
      <w:r w:rsidR="00024439">
        <w:t>:</w:t>
      </w:r>
      <w:r>
        <w:t xml:space="preserve"> </w:t>
      </w:r>
      <w:r>
        <w:rPr>
          <w:rFonts w:cs="Arial"/>
          <w:color w:val="212121"/>
        </w:rPr>
        <w:t>A class used for monitoring the status of an asynchronous task.</w:t>
      </w:r>
    </w:p>
    <w:p w:rsidR="001C1D3E" w:rsidRDefault="001C1D3E" w:rsidP="001C1D3E">
      <w:pPr>
        <w:pStyle w:val="5"/>
      </w:pPr>
      <w:r>
        <w:t>Methods</w:t>
      </w:r>
      <w:r w:rsidR="00024439">
        <w:t>:</w:t>
      </w:r>
    </w:p>
    <w:p w:rsidR="001C1D3E" w:rsidRDefault="00242511" w:rsidP="00242511">
      <w:pPr>
        <w:pStyle w:val="6"/>
      </w:pPr>
      <w:proofErr w:type="gramStart"/>
      <w:r w:rsidRPr="00425397">
        <w:t>public</w:t>
      </w:r>
      <w:proofErr w:type="gramEnd"/>
      <w:r w:rsidRPr="00425397">
        <w:t xml:space="preserve"> bool </w:t>
      </w:r>
      <w:proofErr w:type="spellStart"/>
      <w:r w:rsidRPr="00425397">
        <w:t>IsTaskCompleted</w:t>
      </w:r>
      <w:proofErr w:type="spellEnd"/>
    </w:p>
    <w:p w:rsidR="00242511" w:rsidRDefault="00242511" w:rsidP="00242511">
      <w:pPr>
        <w:pStyle w:val="7"/>
      </w:pPr>
      <w:r>
        <w:rPr>
          <w:rFonts w:hint="eastAsia"/>
        </w:rPr>
        <w:t>Illustration</w:t>
      </w:r>
      <w:r w:rsidR="00024439">
        <w:t>:</w:t>
      </w:r>
      <w:r w:rsidR="00F75E58">
        <w:t xml:space="preserve"> </w:t>
      </w:r>
      <w:r w:rsidR="00F75E58">
        <w:rPr>
          <w:rFonts w:cs="Arial"/>
          <w:color w:val="212121"/>
        </w:rPr>
        <w:t>Gets a value indicating whether the task is complete.</w:t>
      </w:r>
    </w:p>
    <w:p w:rsidR="00242511" w:rsidRDefault="00242511" w:rsidP="00242511">
      <w:pPr>
        <w:pStyle w:val="6"/>
      </w:pPr>
      <w:proofErr w:type="gramStart"/>
      <w:r w:rsidRPr="00425397">
        <w:t>public</w:t>
      </w:r>
      <w:proofErr w:type="gramEnd"/>
      <w:r w:rsidRPr="00425397">
        <w:t xml:space="preserve"> T </w:t>
      </w:r>
      <w:proofErr w:type="spellStart"/>
      <w:r w:rsidRPr="00425397">
        <w:t>TaskResult</w:t>
      </w:r>
      <w:proofErr w:type="spellEnd"/>
    </w:p>
    <w:p w:rsidR="00F75E58" w:rsidRDefault="00F75E58" w:rsidP="00F75E58">
      <w:pPr>
        <w:pStyle w:val="7"/>
      </w:pPr>
      <w:r>
        <w:rPr>
          <w:rFonts w:hint="eastAsia"/>
        </w:rPr>
        <w:t>Illustration</w:t>
      </w:r>
      <w:r w:rsidR="00024439">
        <w:t>:</w:t>
      </w:r>
      <w:r>
        <w:t xml:space="preserve"> </w:t>
      </w:r>
      <w:r>
        <w:rPr>
          <w:rFonts w:cs="Arial"/>
          <w:color w:val="212121"/>
        </w:rPr>
        <w:t>Gets the result of a completed task.</w:t>
      </w:r>
    </w:p>
    <w:p w:rsidR="00242511" w:rsidRDefault="00242511" w:rsidP="00242511">
      <w:pPr>
        <w:pStyle w:val="6"/>
      </w:pPr>
      <w:proofErr w:type="gramStart"/>
      <w:r w:rsidRPr="00425397">
        <w:t>public</w:t>
      </w:r>
      <w:proofErr w:type="gramEnd"/>
      <w:r w:rsidRPr="00425397">
        <w:t xml:space="preserve"> </w:t>
      </w:r>
      <w:proofErr w:type="spellStart"/>
      <w:r w:rsidRPr="00425397">
        <w:t>AsyncTask</w:t>
      </w:r>
      <w:proofErr w:type="spellEnd"/>
      <w:r w:rsidRPr="00425397">
        <w:t xml:space="preserve">&lt;T&gt; </w:t>
      </w:r>
      <w:proofErr w:type="spellStart"/>
      <w:r w:rsidRPr="00425397">
        <w:t>ThenAction</w:t>
      </w:r>
      <w:proofErr w:type="spellEnd"/>
      <w:r w:rsidRPr="00425397">
        <w:t xml:space="preserve">(Action&lt;T&gt; </w:t>
      </w:r>
      <w:proofErr w:type="spellStart"/>
      <w:r w:rsidRPr="00425397">
        <w:t>actionAfterTask</w:t>
      </w:r>
      <w:proofErr w:type="spellEnd"/>
      <w:r w:rsidRPr="00425397">
        <w:t>)</w:t>
      </w:r>
    </w:p>
    <w:p w:rsidR="00845408" w:rsidRPr="000F68D3" w:rsidRDefault="00845408" w:rsidP="00845408">
      <w:pPr>
        <w:pStyle w:val="7"/>
      </w:pPr>
      <w:r>
        <w:rPr>
          <w:rFonts w:hint="eastAsia"/>
        </w:rPr>
        <w:t>Illustration</w:t>
      </w:r>
      <w:r w:rsidR="00024439">
        <w:t>:</w:t>
      </w:r>
      <w:r w:rsidR="00F040F6">
        <w:t xml:space="preserve"> </w:t>
      </w:r>
      <w:r w:rsidR="00F040F6">
        <w:rPr>
          <w:rFonts w:cs="Arial"/>
          <w:color w:val="212121"/>
        </w:rPr>
        <w:t>Performs an action (callback) after task completion.</w:t>
      </w:r>
    </w:p>
    <w:p w:rsidR="000F68D3" w:rsidRDefault="000F68D3" w:rsidP="000F68D3">
      <w:pPr>
        <w:pStyle w:val="6"/>
      </w:pPr>
      <w:proofErr w:type="gramStart"/>
      <w:r w:rsidRPr="0077166C">
        <w:lastRenderedPageBreak/>
        <w:t>public</w:t>
      </w:r>
      <w:proofErr w:type="gramEnd"/>
      <w:r w:rsidRPr="0077166C">
        <w:t xml:space="preserve"> </w:t>
      </w:r>
      <w:proofErr w:type="spellStart"/>
      <w:r w:rsidRPr="0077166C">
        <w:t>CustomYieldInstruction</w:t>
      </w:r>
      <w:proofErr w:type="spellEnd"/>
      <w:r w:rsidRPr="0077166C">
        <w:t xml:space="preserve"> </w:t>
      </w:r>
      <w:proofErr w:type="spellStart"/>
      <w:r w:rsidRPr="0077166C">
        <w:t>GetWaitForCompletionYieldInstruction</w:t>
      </w:r>
      <w:proofErr w:type="spellEnd"/>
      <w:r w:rsidRPr="0077166C">
        <w:t>()</w:t>
      </w:r>
    </w:p>
    <w:p w:rsidR="000F68D3" w:rsidRPr="001C1D3E" w:rsidRDefault="000F68D3" w:rsidP="000F68D3">
      <w:pPr>
        <w:pStyle w:val="7"/>
      </w:pPr>
      <w:r>
        <w:rPr>
          <w:rFonts w:hint="eastAsia"/>
        </w:rPr>
        <w:t>Illustration</w:t>
      </w:r>
      <w:r w:rsidR="00024439">
        <w:t>:</w:t>
      </w:r>
      <w:r w:rsidR="00EF105F">
        <w:t xml:space="preserve"> </w:t>
      </w:r>
      <w:r w:rsidR="00EF105F">
        <w:rPr>
          <w:rFonts w:cs="Arial"/>
          <w:color w:val="212121"/>
        </w:rPr>
        <w:t xml:space="preserve">Returns a yield instruction that monitors this task for completion within a </w:t>
      </w:r>
      <w:proofErr w:type="spellStart"/>
      <w:r w:rsidR="00EF105F">
        <w:rPr>
          <w:rFonts w:cs="Arial"/>
          <w:color w:val="212121"/>
        </w:rPr>
        <w:t>coroutine</w:t>
      </w:r>
      <w:proofErr w:type="spellEnd"/>
      <w:r w:rsidR="00EF105F">
        <w:rPr>
          <w:rFonts w:cs="Arial"/>
          <w:color w:val="212121"/>
        </w:rPr>
        <w:t>.</w:t>
      </w:r>
    </w:p>
    <w:p w:rsidR="00625E2E" w:rsidRDefault="009B40C0" w:rsidP="009B40C0">
      <w:pPr>
        <w:pStyle w:val="4"/>
      </w:pPr>
      <w:bookmarkStart w:id="66" w:name="_Toc521613997"/>
      <w:bookmarkStart w:id="67" w:name="_Toc530494183"/>
      <w:proofErr w:type="spellStart"/>
      <w:r w:rsidRPr="00BA25CB">
        <w:t>AndroidPermissionsRequest</w:t>
      </w:r>
      <w:bookmarkEnd w:id="66"/>
      <w:bookmarkEnd w:id="67"/>
      <w:proofErr w:type="spellEnd"/>
    </w:p>
    <w:p w:rsidR="009B40C0" w:rsidRDefault="007B6B7C" w:rsidP="009B40C0">
      <w:pPr>
        <w:pStyle w:val="5"/>
      </w:pPr>
      <w:r>
        <w:t>Description</w:t>
      </w:r>
      <w:r w:rsidR="00024439">
        <w:t>:</w:t>
      </w:r>
      <w:r w:rsidR="009E7208">
        <w:t xml:space="preserve"> Request android permission in the run time.</w:t>
      </w:r>
    </w:p>
    <w:p w:rsidR="008E1A98" w:rsidRDefault="008E1A98" w:rsidP="008E1A98">
      <w:pPr>
        <w:pStyle w:val="5"/>
      </w:pPr>
      <w:r>
        <w:t>Methods</w:t>
      </w:r>
      <w:r w:rsidR="00024439">
        <w:t>:</w:t>
      </w:r>
    </w:p>
    <w:p w:rsidR="008E1A98" w:rsidRDefault="008E1A98" w:rsidP="008E1A98">
      <w:pPr>
        <w:pStyle w:val="6"/>
      </w:pPr>
      <w:proofErr w:type="gramStart"/>
      <w:r w:rsidRPr="00BA25CB">
        <w:t>public</w:t>
      </w:r>
      <w:proofErr w:type="gramEnd"/>
      <w:r w:rsidRPr="00BA25CB">
        <w:t xml:space="preserve"> static </w:t>
      </w:r>
      <w:proofErr w:type="spellStart"/>
      <w:r w:rsidRPr="00BA25CB">
        <w:t>AsyncTask</w:t>
      </w:r>
      <w:proofErr w:type="spellEnd"/>
      <w:r w:rsidRPr="00BA25CB">
        <w:t>&lt;</w:t>
      </w:r>
      <w:proofErr w:type="spellStart"/>
      <w:r w:rsidRPr="00BA25CB">
        <w:t>AndroidPermissionsRequestResult</w:t>
      </w:r>
      <w:proofErr w:type="spellEnd"/>
      <w:r w:rsidRPr="00BA25CB">
        <w:t xml:space="preserve">&gt; </w:t>
      </w:r>
      <w:proofErr w:type="spellStart"/>
      <w:r w:rsidRPr="00BA25CB">
        <w:t>RequestPermission</w:t>
      </w:r>
      <w:proofErr w:type="spellEnd"/>
      <w:r w:rsidRPr="00BA25CB">
        <w:t xml:space="preserve">(string[] </w:t>
      </w:r>
      <w:proofErr w:type="spellStart"/>
      <w:r w:rsidRPr="00BA25CB">
        <w:t>permissionNames</w:t>
      </w:r>
      <w:proofErr w:type="spellEnd"/>
      <w:r w:rsidRPr="00BA25CB">
        <w:t>)</w:t>
      </w:r>
      <w:r>
        <w:t xml:space="preserve"> </w:t>
      </w:r>
    </w:p>
    <w:p w:rsidR="008E1A98" w:rsidRDefault="00242511" w:rsidP="009161CD">
      <w:pPr>
        <w:pStyle w:val="7"/>
      </w:pPr>
      <w:r>
        <w:rPr>
          <w:rFonts w:hint="eastAsia"/>
        </w:rPr>
        <w:t>Illustration</w:t>
      </w:r>
      <w:r w:rsidR="00024439">
        <w:t>:</w:t>
      </w:r>
      <w:r w:rsidR="009161CD">
        <w:t xml:space="preserve"> </w:t>
      </w:r>
      <w:r w:rsidR="009161CD" w:rsidRPr="009161CD">
        <w:t>Requests an Android permission from the user.</w:t>
      </w:r>
    </w:p>
    <w:p w:rsidR="008E1A98" w:rsidRDefault="008E1A98" w:rsidP="008E1A98">
      <w:pPr>
        <w:pStyle w:val="6"/>
      </w:pPr>
      <w:proofErr w:type="gramStart"/>
      <w:r w:rsidRPr="00BA25CB">
        <w:t>public</w:t>
      </w:r>
      <w:proofErr w:type="gramEnd"/>
      <w:r w:rsidRPr="00BA25CB">
        <w:t xml:space="preserve"> static bool </w:t>
      </w:r>
      <w:proofErr w:type="spellStart"/>
      <w:r w:rsidRPr="00BA25CB">
        <w:t>IsPermissionGranted</w:t>
      </w:r>
      <w:proofErr w:type="spellEnd"/>
      <w:r w:rsidRPr="00BA25CB">
        <w:t xml:space="preserve">(string </w:t>
      </w:r>
      <w:proofErr w:type="spellStart"/>
      <w:r w:rsidRPr="00BA25CB">
        <w:t>permissionName</w:t>
      </w:r>
      <w:proofErr w:type="spellEnd"/>
      <w:r w:rsidRPr="00BA25CB">
        <w:t>)</w:t>
      </w:r>
      <w:r>
        <w:t xml:space="preserve"> </w:t>
      </w:r>
    </w:p>
    <w:p w:rsidR="009161CD" w:rsidRDefault="00242511" w:rsidP="00B83C1B">
      <w:pPr>
        <w:pStyle w:val="7"/>
      </w:pPr>
      <w:r>
        <w:rPr>
          <w:rFonts w:hint="eastAsia"/>
        </w:rPr>
        <w:t>Illustration</w:t>
      </w:r>
      <w:r w:rsidR="00024439">
        <w:t>:</w:t>
      </w:r>
      <w:r w:rsidR="00B83C1B">
        <w:t xml:space="preserve"> </w:t>
      </w:r>
      <w:r w:rsidR="00B83C1B" w:rsidRPr="00B83C1B">
        <w:t>Checks if an Android permission is granted to the application.</w:t>
      </w:r>
    </w:p>
    <w:p w:rsidR="00736C5C" w:rsidRDefault="00736C5C" w:rsidP="00736C5C">
      <w:pPr>
        <w:pStyle w:val="4"/>
      </w:pPr>
      <w:bookmarkStart w:id="68" w:name="_Toc521613998"/>
      <w:bookmarkStart w:id="69" w:name="_Toc530494184"/>
      <w:proofErr w:type="spellStart"/>
      <w:r w:rsidRPr="00831346">
        <w:t>AndroidPermissionsRequestResult</w:t>
      </w:r>
      <w:bookmarkEnd w:id="68"/>
      <w:bookmarkEnd w:id="69"/>
      <w:proofErr w:type="spellEnd"/>
    </w:p>
    <w:p w:rsidR="009B5BFF" w:rsidRDefault="009B5BFF" w:rsidP="00CB2B8D">
      <w:pPr>
        <w:pStyle w:val="5"/>
      </w:pPr>
      <w:r>
        <w:t>Description</w:t>
      </w:r>
      <w:r w:rsidR="00024439">
        <w:t>:</w:t>
      </w:r>
      <w:r w:rsidR="00CB2B8D">
        <w:t xml:space="preserve"> </w:t>
      </w:r>
      <w:r w:rsidR="001D2B4A">
        <w:t>The result of permission r</w:t>
      </w:r>
      <w:r w:rsidR="00CB2B8D">
        <w:t>equest.</w:t>
      </w:r>
    </w:p>
    <w:p w:rsidR="00C90E82" w:rsidRDefault="00C90E82" w:rsidP="00C90E82">
      <w:pPr>
        <w:pStyle w:val="5"/>
      </w:pPr>
      <w:r>
        <w:t>Methods</w:t>
      </w:r>
      <w:r w:rsidR="00024439">
        <w:t>:</w:t>
      </w:r>
    </w:p>
    <w:p w:rsidR="00C90E82" w:rsidRDefault="00C90E82" w:rsidP="00C90E82">
      <w:pPr>
        <w:pStyle w:val="6"/>
      </w:pPr>
      <w:proofErr w:type="gramStart"/>
      <w:r w:rsidRPr="00206BBE">
        <w:t>public</w:t>
      </w:r>
      <w:proofErr w:type="gramEnd"/>
      <w:r w:rsidRPr="00206BBE">
        <w:t xml:space="preserve"> bool </w:t>
      </w:r>
      <w:proofErr w:type="spellStart"/>
      <w:r w:rsidRPr="00206BBE">
        <w:t>IsAllGranted</w:t>
      </w:r>
      <w:proofErr w:type="spellEnd"/>
    </w:p>
    <w:p w:rsidR="00C90E82" w:rsidRPr="00C90E82" w:rsidRDefault="00C90E82" w:rsidP="00613B72">
      <w:pPr>
        <w:pStyle w:val="7"/>
      </w:pPr>
      <w:r>
        <w:rPr>
          <w:rFonts w:hint="eastAsia"/>
        </w:rPr>
        <w:t>Illustration</w:t>
      </w:r>
      <w:r w:rsidR="00024439">
        <w:t>:</w:t>
      </w:r>
      <w:r w:rsidR="00613B72" w:rsidRPr="00613B72">
        <w:t xml:space="preserve"> Gets a value indicating whether all permissions are granted.</w:t>
      </w:r>
    </w:p>
    <w:p w:rsidR="0034022B" w:rsidRDefault="0034022B" w:rsidP="0034022B">
      <w:pPr>
        <w:pStyle w:val="3"/>
      </w:pPr>
      <w:bookmarkStart w:id="70" w:name="_Toc530494185"/>
      <w:r>
        <w:t>Exception</w:t>
      </w:r>
      <w:bookmarkEnd w:id="70"/>
    </w:p>
    <w:p w:rsidR="007307FD" w:rsidRDefault="007307FD" w:rsidP="007307FD">
      <w:pPr>
        <w:pStyle w:val="4"/>
      </w:pPr>
      <w:bookmarkStart w:id="71" w:name="_Toc530494186"/>
      <w:proofErr w:type="spellStart"/>
      <w:r w:rsidRPr="007307FD">
        <w:t>ARMissingGlContextException</w:t>
      </w:r>
      <w:bookmarkEnd w:id="71"/>
      <w:proofErr w:type="spellEnd"/>
    </w:p>
    <w:p w:rsidR="007307FD" w:rsidRDefault="007307FD" w:rsidP="007307FD">
      <w:pPr>
        <w:pStyle w:val="5"/>
      </w:pPr>
      <w:r>
        <w:t>Description</w:t>
      </w:r>
      <w:r w:rsidR="00024439">
        <w:t>:</w:t>
      </w:r>
      <w:r>
        <w:t xml:space="preserve"> Thrown when the </w:t>
      </w:r>
      <w:proofErr w:type="spellStart"/>
      <w:r>
        <w:t>opengles</w:t>
      </w:r>
      <w:proofErr w:type="spellEnd"/>
      <w:r>
        <w:t xml:space="preserve"> context is missing in current thread.</w:t>
      </w:r>
    </w:p>
    <w:p w:rsidR="00A86057" w:rsidRDefault="00A86057" w:rsidP="00A86057">
      <w:pPr>
        <w:pStyle w:val="4"/>
      </w:pPr>
      <w:bookmarkStart w:id="72" w:name="_Toc530494187"/>
      <w:proofErr w:type="spellStart"/>
      <w:r w:rsidRPr="00A86057">
        <w:t>ARNotTrackingException</w:t>
      </w:r>
      <w:bookmarkEnd w:id="72"/>
      <w:proofErr w:type="spellEnd"/>
    </w:p>
    <w:p w:rsidR="00A86057" w:rsidRDefault="00A86057" w:rsidP="00A86057">
      <w:pPr>
        <w:pStyle w:val="5"/>
      </w:pPr>
      <w:r>
        <w:t>Description</w:t>
      </w:r>
      <w:r w:rsidR="00024439">
        <w:t>:</w:t>
      </w:r>
      <w:r>
        <w:t xml:space="preserve"> Thrown </w:t>
      </w:r>
      <w:r w:rsidRPr="00A86057">
        <w:t>if an operation requires the AR system to be TRACKING</w:t>
      </w:r>
      <w:r>
        <w:t>.</w:t>
      </w:r>
    </w:p>
    <w:p w:rsidR="0034022B" w:rsidRDefault="00A86057" w:rsidP="007307FD">
      <w:pPr>
        <w:pStyle w:val="4"/>
      </w:pPr>
      <w:bookmarkStart w:id="73" w:name="_Toc509317959"/>
      <w:bookmarkStart w:id="74" w:name="_Toc530494188"/>
      <w:proofErr w:type="spellStart"/>
      <w:r w:rsidRPr="00A27274">
        <w:t>ARSessionNotPausedException</w:t>
      </w:r>
      <w:bookmarkEnd w:id="73"/>
      <w:bookmarkEnd w:id="74"/>
      <w:proofErr w:type="spellEnd"/>
    </w:p>
    <w:p w:rsidR="0034022B" w:rsidRDefault="00A86057" w:rsidP="00A86057">
      <w:pPr>
        <w:pStyle w:val="5"/>
      </w:pPr>
      <w:r>
        <w:t>Description</w:t>
      </w:r>
      <w:r w:rsidR="00024439">
        <w:t>:</w:t>
      </w:r>
      <w:r>
        <w:t xml:space="preserve"> </w:t>
      </w:r>
      <w:r w:rsidRPr="00A86057">
        <w:t xml:space="preserve">Thrown if an operation requires </w:t>
      </w:r>
      <w:r w:rsidR="00385B5D">
        <w:t>HUAWEI</w:t>
      </w:r>
      <w:r w:rsidR="00A11D2C">
        <w:t xml:space="preserve"> </w:t>
      </w:r>
      <w:r w:rsidR="00385B5D">
        <w:t xml:space="preserve">AR Engine </w:t>
      </w:r>
      <w:r w:rsidRPr="00A86057">
        <w:t>to be stopped</w:t>
      </w:r>
      <w:r>
        <w:t>.</w:t>
      </w:r>
    </w:p>
    <w:p w:rsidR="00321991" w:rsidRDefault="00321991" w:rsidP="00321991">
      <w:pPr>
        <w:pStyle w:val="4"/>
      </w:pPr>
      <w:bookmarkStart w:id="75" w:name="_Toc530494189"/>
      <w:proofErr w:type="spellStart"/>
      <w:r w:rsidRPr="00321991">
        <w:t>ARSessionPausedException</w:t>
      </w:r>
      <w:bookmarkEnd w:id="75"/>
      <w:proofErr w:type="spellEnd"/>
    </w:p>
    <w:p w:rsidR="00321991" w:rsidRDefault="00321991" w:rsidP="00321991">
      <w:pPr>
        <w:pStyle w:val="5"/>
      </w:pPr>
      <w:r>
        <w:t>Description</w:t>
      </w:r>
      <w:r w:rsidR="00024439">
        <w:t>:</w:t>
      </w:r>
      <w:r>
        <w:t xml:space="preserve"> Thrown if </w:t>
      </w:r>
      <w:r w:rsidRPr="00321991">
        <w:t xml:space="preserve">an operation requires </w:t>
      </w:r>
      <w:r w:rsidR="00385B5D">
        <w:t>HUAWEI</w:t>
      </w:r>
      <w:r w:rsidR="00A11D2C">
        <w:t xml:space="preserve"> </w:t>
      </w:r>
      <w:r w:rsidR="00385B5D">
        <w:t xml:space="preserve">AR Engine </w:t>
      </w:r>
      <w:r w:rsidRPr="00321991">
        <w:t>to be running</w:t>
      </w:r>
      <w:r>
        <w:t xml:space="preserve">. For example, </w:t>
      </w:r>
      <w:proofErr w:type="spellStart"/>
      <w:proofErr w:type="gramStart"/>
      <w:r w:rsidR="008079CB" w:rsidRPr="00D550BB">
        <w:rPr>
          <w:i/>
        </w:rPr>
        <w:t>ARSession.</w:t>
      </w:r>
      <w:r w:rsidR="00047875" w:rsidRPr="00D550BB">
        <w:rPr>
          <w:i/>
        </w:rPr>
        <w:t>U</w:t>
      </w:r>
      <w:r w:rsidR="008079CB" w:rsidRPr="00D550BB">
        <w:rPr>
          <w:i/>
        </w:rPr>
        <w:t>pdate</w:t>
      </w:r>
      <w:proofErr w:type="spellEnd"/>
      <w:r w:rsidR="008079CB" w:rsidRPr="00D550BB">
        <w:rPr>
          <w:i/>
        </w:rPr>
        <w:t>(</w:t>
      </w:r>
      <w:proofErr w:type="gramEnd"/>
      <w:r w:rsidR="008079CB" w:rsidRPr="00D550BB">
        <w:rPr>
          <w:i/>
        </w:rPr>
        <w:t>)</w:t>
      </w:r>
      <w:r w:rsidR="008079CB">
        <w:t xml:space="preserve"> is called without calling </w:t>
      </w:r>
      <w:r w:rsidR="008079CB" w:rsidRPr="00D550BB">
        <w:rPr>
          <w:i/>
        </w:rPr>
        <w:t xml:space="preserve">the </w:t>
      </w:r>
      <w:proofErr w:type="spellStart"/>
      <w:r w:rsidR="008079CB" w:rsidRPr="00D550BB">
        <w:rPr>
          <w:i/>
        </w:rPr>
        <w:t>ARSession.</w:t>
      </w:r>
      <w:r w:rsidR="00047875" w:rsidRPr="00D550BB">
        <w:rPr>
          <w:i/>
        </w:rPr>
        <w:t>R</w:t>
      </w:r>
      <w:r w:rsidR="008079CB" w:rsidRPr="00D550BB">
        <w:rPr>
          <w:i/>
        </w:rPr>
        <w:t>esume</w:t>
      </w:r>
      <w:proofErr w:type="spellEnd"/>
      <w:r w:rsidR="008079CB" w:rsidRPr="00D550BB">
        <w:rPr>
          <w:i/>
        </w:rPr>
        <w:t>()</w:t>
      </w:r>
      <w:r w:rsidR="008079CB">
        <w:t xml:space="preserve"> firstly at the start up. Or </w:t>
      </w:r>
      <w:proofErr w:type="spellStart"/>
      <w:proofErr w:type="gramStart"/>
      <w:r w:rsidR="008079CB" w:rsidRPr="00D550BB">
        <w:rPr>
          <w:i/>
        </w:rPr>
        <w:t>ARSession.</w:t>
      </w:r>
      <w:r w:rsidR="00047875" w:rsidRPr="00D550BB">
        <w:rPr>
          <w:i/>
        </w:rPr>
        <w:t>U</w:t>
      </w:r>
      <w:r w:rsidR="008079CB" w:rsidRPr="00D550BB">
        <w:rPr>
          <w:i/>
        </w:rPr>
        <w:t>pdate</w:t>
      </w:r>
      <w:proofErr w:type="spellEnd"/>
      <w:r w:rsidR="008079CB" w:rsidRPr="00D550BB">
        <w:rPr>
          <w:i/>
        </w:rPr>
        <w:t>(</w:t>
      </w:r>
      <w:proofErr w:type="gramEnd"/>
      <w:r w:rsidR="008079CB" w:rsidRPr="00D550BB">
        <w:rPr>
          <w:i/>
        </w:rPr>
        <w:t>)</w:t>
      </w:r>
      <w:r w:rsidR="008079CB">
        <w:t xml:space="preserve"> is called between the </w:t>
      </w:r>
      <w:proofErr w:type="spellStart"/>
      <w:r w:rsidR="008079CB" w:rsidRPr="00D550BB">
        <w:rPr>
          <w:i/>
        </w:rPr>
        <w:t>ARSeesion.</w:t>
      </w:r>
      <w:r w:rsidR="00047875" w:rsidRPr="00D550BB">
        <w:rPr>
          <w:i/>
        </w:rPr>
        <w:t>P</w:t>
      </w:r>
      <w:r w:rsidR="008079CB" w:rsidRPr="00D550BB">
        <w:rPr>
          <w:i/>
        </w:rPr>
        <w:t>ause</w:t>
      </w:r>
      <w:proofErr w:type="spellEnd"/>
      <w:r w:rsidR="008079CB" w:rsidRPr="00D550BB">
        <w:rPr>
          <w:i/>
        </w:rPr>
        <w:t>()</w:t>
      </w:r>
      <w:r w:rsidR="008079CB">
        <w:t xml:space="preserve"> and </w:t>
      </w:r>
      <w:proofErr w:type="spellStart"/>
      <w:r w:rsidR="008079CB" w:rsidRPr="00D550BB">
        <w:rPr>
          <w:i/>
        </w:rPr>
        <w:t>ARSeesion.</w:t>
      </w:r>
      <w:r w:rsidR="00047875" w:rsidRPr="00D550BB">
        <w:rPr>
          <w:i/>
        </w:rPr>
        <w:t>R</w:t>
      </w:r>
      <w:r w:rsidR="008079CB" w:rsidRPr="00D550BB">
        <w:rPr>
          <w:i/>
        </w:rPr>
        <w:t>esume</w:t>
      </w:r>
      <w:proofErr w:type="spellEnd"/>
      <w:r w:rsidR="008079CB" w:rsidRPr="00D550BB">
        <w:rPr>
          <w:i/>
        </w:rPr>
        <w:t>()</w:t>
      </w:r>
      <w:r w:rsidR="008079CB">
        <w:t>.</w:t>
      </w:r>
    </w:p>
    <w:p w:rsidR="008079CB" w:rsidRDefault="008079CB" w:rsidP="008079CB">
      <w:pPr>
        <w:pStyle w:val="4"/>
      </w:pPr>
      <w:bookmarkStart w:id="76" w:name="_Toc509317961"/>
      <w:bookmarkStart w:id="77" w:name="_Toc530494190"/>
      <w:proofErr w:type="spellStart"/>
      <w:r w:rsidRPr="00EE35CD">
        <w:t>ARTextureNotSetException</w:t>
      </w:r>
      <w:bookmarkEnd w:id="76"/>
      <w:bookmarkEnd w:id="77"/>
      <w:proofErr w:type="spellEnd"/>
    </w:p>
    <w:p w:rsidR="008079CB" w:rsidRDefault="008079CB" w:rsidP="008079CB">
      <w:pPr>
        <w:pStyle w:val="5"/>
      </w:pPr>
      <w:r>
        <w:t>Description</w:t>
      </w:r>
      <w:r w:rsidR="00024439">
        <w:t>:</w:t>
      </w:r>
      <w:r>
        <w:t xml:space="preserve"> Thrown </w:t>
      </w:r>
      <w:r w:rsidR="00A218D7">
        <w:t xml:space="preserve">if </w:t>
      </w:r>
      <w:r w:rsidR="00A218D7" w:rsidRPr="008079CB">
        <w:t>a</w:t>
      </w:r>
      <w:r w:rsidRPr="008079CB">
        <w:t xml:space="preserve"> texture name was not set by calling </w:t>
      </w:r>
      <w:proofErr w:type="spellStart"/>
      <w:proofErr w:type="gramStart"/>
      <w:r w:rsidR="00D550BB" w:rsidRPr="00993B15">
        <w:rPr>
          <w:i/>
        </w:rPr>
        <w:t>ARSession.</w:t>
      </w:r>
      <w:r w:rsidR="00DD48C5" w:rsidRPr="00993B15">
        <w:rPr>
          <w:i/>
        </w:rPr>
        <w:t>SetCameraTextureNameAuto</w:t>
      </w:r>
      <w:proofErr w:type="spellEnd"/>
      <w:r w:rsidR="00D550BB" w:rsidRPr="00993B15">
        <w:rPr>
          <w:i/>
        </w:rPr>
        <w:t>(</w:t>
      </w:r>
      <w:proofErr w:type="gramEnd"/>
      <w:r w:rsidR="00D550BB" w:rsidRPr="00993B15">
        <w:rPr>
          <w:i/>
        </w:rPr>
        <w:t>)</w:t>
      </w:r>
      <w:r w:rsidR="00DD48C5" w:rsidRPr="008079CB">
        <w:t xml:space="preserve"> </w:t>
      </w:r>
      <w:r w:rsidR="003D4F04">
        <w:t xml:space="preserve">before the first call </w:t>
      </w:r>
      <w:proofErr w:type="spellStart"/>
      <w:r w:rsidR="00CE54C7" w:rsidRPr="000556ED">
        <w:rPr>
          <w:i/>
        </w:rPr>
        <w:t>ARSession.U</w:t>
      </w:r>
      <w:r w:rsidRPr="000556ED">
        <w:rPr>
          <w:i/>
        </w:rPr>
        <w:t>pdate</w:t>
      </w:r>
      <w:proofErr w:type="spellEnd"/>
      <w:r w:rsidRPr="000556ED">
        <w:rPr>
          <w:i/>
        </w:rPr>
        <w:t>()</w:t>
      </w:r>
      <w:r>
        <w:t>.</w:t>
      </w:r>
    </w:p>
    <w:p w:rsidR="00416A8D" w:rsidRDefault="00416A8D" w:rsidP="00416A8D">
      <w:pPr>
        <w:pStyle w:val="4"/>
      </w:pPr>
      <w:bookmarkStart w:id="78" w:name="_Toc530494191"/>
      <w:proofErr w:type="spellStart"/>
      <w:r>
        <w:t>ARCameraPermissionDeniedException</w:t>
      </w:r>
      <w:bookmarkEnd w:id="78"/>
      <w:proofErr w:type="spellEnd"/>
    </w:p>
    <w:p w:rsidR="00416A8D" w:rsidRDefault="00416A8D" w:rsidP="00416A8D">
      <w:pPr>
        <w:pStyle w:val="5"/>
      </w:pPr>
      <w:r>
        <w:lastRenderedPageBreak/>
        <w:t>Description</w:t>
      </w:r>
      <w:r w:rsidR="00024439">
        <w:t>:</w:t>
      </w:r>
      <w:r>
        <w:t xml:space="preserve"> </w:t>
      </w:r>
      <w:r w:rsidR="00A218D7">
        <w:t>Thrown if the camera permission is not granted when resume is called.</w:t>
      </w:r>
    </w:p>
    <w:p w:rsidR="008079CB" w:rsidRDefault="008079CB" w:rsidP="008079CB">
      <w:pPr>
        <w:pStyle w:val="4"/>
      </w:pPr>
      <w:bookmarkStart w:id="79" w:name="_ARUnSupportedConfigurationException"/>
      <w:bookmarkStart w:id="80" w:name="_Toc530494192"/>
      <w:bookmarkEnd w:id="79"/>
      <w:proofErr w:type="spellStart"/>
      <w:r w:rsidRPr="008079CB">
        <w:t>ARUnSupportedConfigurationException</w:t>
      </w:r>
      <w:bookmarkEnd w:id="80"/>
      <w:proofErr w:type="spellEnd"/>
    </w:p>
    <w:p w:rsidR="008079CB" w:rsidRDefault="008079CB" w:rsidP="00416A8D">
      <w:pPr>
        <w:pStyle w:val="5"/>
      </w:pPr>
      <w:r>
        <w:t>Description</w:t>
      </w:r>
      <w:r w:rsidR="00024439">
        <w:t>:</w:t>
      </w:r>
      <w:r>
        <w:t xml:space="preserve"> </w:t>
      </w:r>
      <w:r w:rsidRPr="008079CB">
        <w:t xml:space="preserve">Thrown if the configuration supplied to </w:t>
      </w:r>
      <w:proofErr w:type="spellStart"/>
      <w:proofErr w:type="gramStart"/>
      <w:r w:rsidR="00BD2695">
        <w:t>ARSession.Config</w:t>
      </w:r>
      <w:proofErr w:type="spellEnd"/>
      <w:r w:rsidRPr="008079CB">
        <w:t>(</w:t>
      </w:r>
      <w:proofErr w:type="gramEnd"/>
      <w:r w:rsidRPr="008079CB">
        <w:t xml:space="preserve">) is unsupported. </w:t>
      </w:r>
    </w:p>
    <w:p w:rsidR="00333FD5" w:rsidRDefault="00333FD5" w:rsidP="00333FD5">
      <w:pPr>
        <w:pStyle w:val="4"/>
      </w:pPr>
      <w:bookmarkStart w:id="81" w:name="_Toc530494193"/>
      <w:proofErr w:type="spellStart"/>
      <w:r w:rsidRPr="00333FD5">
        <w:t>ARUnavailableException</w:t>
      </w:r>
      <w:bookmarkEnd w:id="81"/>
      <w:proofErr w:type="spellEnd"/>
    </w:p>
    <w:p w:rsidR="00CC6360" w:rsidRDefault="00333FD5" w:rsidP="00100EA7">
      <w:pPr>
        <w:pStyle w:val="5"/>
      </w:pPr>
      <w:r>
        <w:t>Description</w:t>
      </w:r>
      <w:r w:rsidR="00024439">
        <w:t>:</w:t>
      </w:r>
      <w:r>
        <w:t xml:space="preserve"> This class and its subclass</w:t>
      </w:r>
      <w:r w:rsidR="00CC6360">
        <w:t>es</w:t>
      </w:r>
      <w:r>
        <w:t xml:space="preserve"> is used to indicate that the </w:t>
      </w:r>
      <w:r w:rsidR="00385B5D">
        <w:t xml:space="preserve">AR Engine </w:t>
      </w:r>
      <w:r>
        <w:t xml:space="preserve">system is not available.  </w:t>
      </w:r>
      <w:r w:rsidR="00CC6360">
        <w:t>The subclasses include</w:t>
      </w:r>
      <w:r w:rsidR="00024439">
        <w:t>:</w:t>
      </w:r>
      <w:r w:rsidR="00CC6360">
        <w:t xml:space="preserve"> </w:t>
      </w:r>
      <w:proofErr w:type="spellStart"/>
      <w:r w:rsidR="00CC6360" w:rsidRPr="00CC6360">
        <w:rPr>
          <w:rFonts w:hint="eastAsia"/>
        </w:rPr>
        <w:t>ARUnava</w:t>
      </w:r>
      <w:r w:rsidR="00CC6360">
        <w:rPr>
          <w:rFonts w:hint="eastAsia"/>
        </w:rPr>
        <w:t>ilableClientSdkTooOldException</w:t>
      </w:r>
      <w:proofErr w:type="spellEnd"/>
      <w:r w:rsidR="00CC6360">
        <w:rPr>
          <w:rFonts w:hint="eastAsia"/>
        </w:rPr>
        <w:t xml:space="preserve">, </w:t>
      </w:r>
      <w:proofErr w:type="spellStart"/>
      <w:r w:rsidR="00CC6360" w:rsidRPr="00CC6360">
        <w:rPr>
          <w:rFonts w:hint="eastAsia"/>
        </w:rPr>
        <w:t>ARUnavai</w:t>
      </w:r>
      <w:r w:rsidR="00CC6360">
        <w:rPr>
          <w:rFonts w:hint="eastAsia"/>
        </w:rPr>
        <w:t>lableServiceApkTooOldException</w:t>
      </w:r>
      <w:proofErr w:type="spellEnd"/>
      <w:r w:rsidR="00CC6360">
        <w:rPr>
          <w:rFonts w:hint="eastAsia"/>
        </w:rPr>
        <w:t xml:space="preserve">, </w:t>
      </w:r>
      <w:proofErr w:type="spellStart"/>
      <w:r w:rsidR="00CC6360" w:rsidRPr="00CC6360">
        <w:rPr>
          <w:rFonts w:hint="eastAsia"/>
        </w:rPr>
        <w:t>ARUnavailableDeviceNotCompatibleException</w:t>
      </w:r>
      <w:proofErr w:type="spellEnd"/>
      <w:r w:rsidR="00CC6360" w:rsidRPr="00CC6360">
        <w:rPr>
          <w:rFonts w:hint="eastAsia"/>
        </w:rPr>
        <w:t xml:space="preserve">, </w:t>
      </w:r>
      <w:proofErr w:type="spellStart"/>
      <w:r w:rsidR="00CC6360" w:rsidRPr="00CC6360">
        <w:rPr>
          <w:rFonts w:hint="eastAsia"/>
        </w:rPr>
        <w:t>ARUnavailableEmuiNotCompatibleException</w:t>
      </w:r>
      <w:proofErr w:type="spellEnd"/>
      <w:r w:rsidR="00CC6360" w:rsidRPr="00CC6360">
        <w:rPr>
          <w:rFonts w:hint="eastAsia"/>
        </w:rPr>
        <w:t xml:space="preserve">, </w:t>
      </w:r>
      <w:proofErr w:type="spellStart"/>
      <w:r w:rsidR="00CC6360" w:rsidRPr="00CC6360">
        <w:rPr>
          <w:rFonts w:hint="eastAsia"/>
        </w:rPr>
        <w:t>ARUnavailableServiceNotInstalledException</w:t>
      </w:r>
      <w:proofErr w:type="spellEnd"/>
      <w:r w:rsidR="00BD2695">
        <w:t>,</w:t>
      </w:r>
      <w:r w:rsidR="00100EA7" w:rsidRPr="00100EA7">
        <w:t xml:space="preserve"> </w:t>
      </w:r>
      <w:proofErr w:type="spellStart"/>
      <w:proofErr w:type="gramStart"/>
      <w:r w:rsidR="00100EA7" w:rsidRPr="00100EA7">
        <w:t>ARUnavailableConnectServerTimeOutException</w:t>
      </w:r>
      <w:proofErr w:type="spellEnd"/>
      <w:proofErr w:type="gramEnd"/>
      <w:r w:rsidR="00024439">
        <w:rPr>
          <w:rFonts w:hint="eastAsia"/>
        </w:rPr>
        <w:t>.</w:t>
      </w:r>
    </w:p>
    <w:p w:rsidR="00953C8B" w:rsidRDefault="00953C8B" w:rsidP="00953C8B">
      <w:pPr>
        <w:pStyle w:val="4"/>
      </w:pPr>
      <w:bookmarkStart w:id="82" w:name="_Toc530494194"/>
      <w:proofErr w:type="spellStart"/>
      <w:r w:rsidRPr="00953C8B">
        <w:t>ARUnavailableClientSdkTooOldException</w:t>
      </w:r>
      <w:bookmarkEnd w:id="82"/>
      <w:proofErr w:type="spellEnd"/>
    </w:p>
    <w:p w:rsidR="00953C8B" w:rsidRDefault="00953C8B" w:rsidP="00953C8B">
      <w:pPr>
        <w:pStyle w:val="5"/>
      </w:pPr>
      <w:r>
        <w:t>Description</w:t>
      </w:r>
      <w:r w:rsidR="00024439">
        <w:t>:</w:t>
      </w:r>
      <w:r>
        <w:t xml:space="preserve"> Thrown when the </w:t>
      </w:r>
      <w:r w:rsidR="00385B5D">
        <w:t>HUAWEI</w:t>
      </w:r>
      <w:r w:rsidR="00A11D2C">
        <w:t xml:space="preserve"> </w:t>
      </w:r>
      <w:r w:rsidR="00385B5D">
        <w:t xml:space="preserve">AR Engine </w:t>
      </w:r>
      <w:r>
        <w:t xml:space="preserve">SDK that this application was built with is too old for the installed </w:t>
      </w:r>
      <w:r w:rsidR="00385B5D">
        <w:t>HUAWEI</w:t>
      </w:r>
      <w:r w:rsidR="00A11D2C">
        <w:t xml:space="preserve"> </w:t>
      </w:r>
      <w:r w:rsidR="00385B5D">
        <w:t xml:space="preserve">AR Engine </w:t>
      </w:r>
      <w:r>
        <w:t>Service APK.</w:t>
      </w:r>
    </w:p>
    <w:p w:rsidR="0002020E" w:rsidRDefault="0002020E" w:rsidP="0002020E">
      <w:pPr>
        <w:pStyle w:val="4"/>
      </w:pPr>
      <w:bookmarkStart w:id="83" w:name="_Toc530494195"/>
      <w:proofErr w:type="spellStart"/>
      <w:r w:rsidRPr="0002020E">
        <w:t>ARUnavailableServiceApkTooOldException</w:t>
      </w:r>
      <w:bookmarkEnd w:id="83"/>
      <w:proofErr w:type="spellEnd"/>
    </w:p>
    <w:p w:rsidR="0002020E" w:rsidRDefault="0002020E" w:rsidP="0002020E">
      <w:pPr>
        <w:pStyle w:val="5"/>
      </w:pPr>
      <w:r>
        <w:t>Description</w:t>
      </w:r>
      <w:r w:rsidR="00024439">
        <w:t>:</w:t>
      </w:r>
      <w:r>
        <w:t xml:space="preserve"> Thrown when the installed </w:t>
      </w:r>
      <w:r w:rsidR="00385B5D">
        <w:t>HUAWEI</w:t>
      </w:r>
      <w:r w:rsidR="00A11D2C">
        <w:t xml:space="preserve"> </w:t>
      </w:r>
      <w:r w:rsidR="00385B5D">
        <w:t xml:space="preserve">AR Engine </w:t>
      </w:r>
      <w:r>
        <w:t xml:space="preserve">Service APK is too old for the </w:t>
      </w:r>
      <w:r w:rsidR="00385B5D">
        <w:t>HUAWEI</w:t>
      </w:r>
      <w:r w:rsidR="00A11D2C">
        <w:t xml:space="preserve"> </w:t>
      </w:r>
      <w:r w:rsidR="00385B5D">
        <w:t xml:space="preserve">AR Engine </w:t>
      </w:r>
      <w:r>
        <w:t>SDK that this</w:t>
      </w:r>
      <w:r w:rsidR="00726805">
        <w:t xml:space="preserve"> application was built with</w:t>
      </w:r>
      <w:r>
        <w:t>.</w:t>
      </w:r>
    </w:p>
    <w:p w:rsidR="00E07367" w:rsidRDefault="00E07367" w:rsidP="00E07367">
      <w:pPr>
        <w:pStyle w:val="4"/>
      </w:pPr>
      <w:bookmarkStart w:id="84" w:name="_Toc530494196"/>
      <w:proofErr w:type="spellStart"/>
      <w:r w:rsidRPr="00E07367">
        <w:t>ARUnavailableDeviceNotCompatibleException</w:t>
      </w:r>
      <w:bookmarkEnd w:id="84"/>
      <w:proofErr w:type="spellEnd"/>
    </w:p>
    <w:p w:rsidR="00E07367" w:rsidRDefault="00E07367" w:rsidP="00E07367">
      <w:pPr>
        <w:pStyle w:val="5"/>
      </w:pPr>
      <w:r>
        <w:t>Description</w:t>
      </w:r>
      <w:r w:rsidR="00024439">
        <w:t>:</w:t>
      </w:r>
      <w:r>
        <w:t xml:space="preserve"> Thrown when the hardware of current device is not compatible with </w:t>
      </w:r>
      <w:r w:rsidR="00385B5D">
        <w:t>HUAWEI</w:t>
      </w:r>
      <w:r w:rsidR="00A11D2C">
        <w:t xml:space="preserve"> </w:t>
      </w:r>
      <w:proofErr w:type="spellStart"/>
      <w:r w:rsidR="00A11D2C">
        <w:t>AREngine</w:t>
      </w:r>
      <w:proofErr w:type="spellEnd"/>
      <w:r>
        <w:t>.</w:t>
      </w:r>
    </w:p>
    <w:p w:rsidR="00576442" w:rsidRDefault="00576442" w:rsidP="00576442">
      <w:pPr>
        <w:pStyle w:val="4"/>
      </w:pPr>
      <w:bookmarkStart w:id="85" w:name="_Toc509317967"/>
      <w:bookmarkStart w:id="86" w:name="_Toc530494197"/>
      <w:proofErr w:type="spellStart"/>
      <w:r w:rsidRPr="001F6B36">
        <w:t>ARUnavailableEmuiNotCompatibleException</w:t>
      </w:r>
      <w:bookmarkEnd w:id="85"/>
      <w:bookmarkEnd w:id="86"/>
      <w:proofErr w:type="spellEnd"/>
    </w:p>
    <w:p w:rsidR="00576442" w:rsidRDefault="00576442" w:rsidP="00576442">
      <w:pPr>
        <w:pStyle w:val="5"/>
      </w:pPr>
      <w:r>
        <w:t>Description</w:t>
      </w:r>
      <w:r w:rsidR="00024439">
        <w:t>:</w:t>
      </w:r>
      <w:r>
        <w:t xml:space="preserve"> Thrown when the EMUI version of current device is not compatible with </w:t>
      </w:r>
      <w:r w:rsidR="00385B5D">
        <w:t>HUAWEI</w:t>
      </w:r>
      <w:r w:rsidR="00A11D2C">
        <w:t xml:space="preserve"> </w:t>
      </w:r>
      <w:proofErr w:type="spellStart"/>
      <w:r w:rsidR="00A11D2C">
        <w:t>AREngine</w:t>
      </w:r>
      <w:proofErr w:type="spellEnd"/>
      <w:r>
        <w:t>.</w:t>
      </w:r>
    </w:p>
    <w:p w:rsidR="00E94470" w:rsidRPr="00E94470" w:rsidRDefault="00E94470" w:rsidP="00E94470">
      <w:pPr>
        <w:pStyle w:val="4"/>
      </w:pPr>
      <w:bookmarkStart w:id="87" w:name="_Toc530494198"/>
      <w:proofErr w:type="spellStart"/>
      <w:r w:rsidRPr="00E94470">
        <w:t>ARUnavailableServiceNotInstalledException</w:t>
      </w:r>
      <w:bookmarkEnd w:id="87"/>
      <w:proofErr w:type="spellEnd"/>
    </w:p>
    <w:p w:rsidR="009B234D" w:rsidRDefault="00E94470" w:rsidP="00BD2695">
      <w:pPr>
        <w:pStyle w:val="5"/>
      </w:pPr>
      <w:r>
        <w:t>Description</w:t>
      </w:r>
      <w:r w:rsidR="00024439">
        <w:t>:</w:t>
      </w:r>
      <w:r>
        <w:t xml:space="preserve"> Thrown when </w:t>
      </w:r>
      <w:r w:rsidR="00385B5D">
        <w:t>HUAWEI</w:t>
      </w:r>
      <w:r w:rsidR="00A11D2C">
        <w:t xml:space="preserve"> </w:t>
      </w:r>
      <w:r w:rsidR="00385B5D">
        <w:t xml:space="preserve">AR Engine </w:t>
      </w:r>
      <w:r w:rsidR="009B234D">
        <w:t>Service APK is not installed.</w:t>
      </w:r>
    </w:p>
    <w:p w:rsidR="00D5735B" w:rsidRDefault="00D5735B" w:rsidP="00D5735B">
      <w:pPr>
        <w:pStyle w:val="4"/>
      </w:pPr>
      <w:bookmarkStart w:id="88" w:name="_Toc521614014"/>
      <w:bookmarkStart w:id="89" w:name="_Toc530494199"/>
      <w:proofErr w:type="spellStart"/>
      <w:r w:rsidRPr="0047138C">
        <w:t>ARUnavailableUserDeclinedInstallationException</w:t>
      </w:r>
      <w:bookmarkEnd w:id="88"/>
      <w:bookmarkEnd w:id="89"/>
      <w:proofErr w:type="spellEnd"/>
    </w:p>
    <w:p w:rsidR="00D5735B" w:rsidRPr="00D5735B" w:rsidRDefault="00D5735B" w:rsidP="00D5735B">
      <w:pPr>
        <w:pStyle w:val="5"/>
      </w:pPr>
      <w:r>
        <w:t>Description</w:t>
      </w:r>
      <w:r w:rsidR="00024439">
        <w:t>:</w:t>
      </w:r>
      <w:r w:rsidR="00280699">
        <w:t xml:space="preserve"> </w:t>
      </w:r>
      <w:r w:rsidR="00280699">
        <w:rPr>
          <w:rFonts w:cs="Arial"/>
          <w:color w:val="212121"/>
        </w:rPr>
        <w:t xml:space="preserve">Thrown when </w:t>
      </w:r>
      <w:proofErr w:type="spellStart"/>
      <w:r w:rsidR="00280699">
        <w:rPr>
          <w:rFonts w:cs="Arial"/>
          <w:color w:val="212121"/>
        </w:rPr>
        <w:t>requestInstall</w:t>
      </w:r>
      <w:proofErr w:type="spellEnd"/>
      <w:r w:rsidR="00280699">
        <w:rPr>
          <w:rFonts w:cs="Arial"/>
          <w:color w:val="212121"/>
        </w:rPr>
        <w:t xml:space="preserve"> is called after the user had previously cancelled installation.</w:t>
      </w:r>
    </w:p>
    <w:p w:rsidR="00303ED3" w:rsidRDefault="00303ED3" w:rsidP="00303ED3">
      <w:pPr>
        <w:pStyle w:val="4"/>
      </w:pPr>
      <w:bookmarkStart w:id="90" w:name="_Toc521614015"/>
      <w:bookmarkStart w:id="91" w:name="_Toc530494200"/>
      <w:proofErr w:type="spellStart"/>
      <w:r>
        <w:rPr>
          <w:rFonts w:hint="eastAsia"/>
        </w:rPr>
        <w:t>ARUnavailableConnectServerTimeOutException</w:t>
      </w:r>
      <w:bookmarkEnd w:id="90"/>
      <w:bookmarkEnd w:id="91"/>
      <w:proofErr w:type="spellEnd"/>
    </w:p>
    <w:p w:rsidR="00303ED3" w:rsidRPr="005A089B" w:rsidRDefault="00303ED3" w:rsidP="00303ED3">
      <w:pPr>
        <w:pStyle w:val="5"/>
      </w:pPr>
      <w:proofErr w:type="spellStart"/>
      <w:r>
        <w:t>Description</w:t>
      </w:r>
      <w:proofErr w:type="gramStart"/>
      <w:r w:rsidR="00024439">
        <w:t>:</w:t>
      </w:r>
      <w:r w:rsidR="00280699">
        <w:rPr>
          <w:rFonts w:hint="eastAsia"/>
        </w:rPr>
        <w:t>Thrown</w:t>
      </w:r>
      <w:proofErr w:type="spellEnd"/>
      <w:proofErr w:type="gramEnd"/>
      <w:r w:rsidR="00280699">
        <w:rPr>
          <w:rFonts w:hint="eastAsia"/>
        </w:rPr>
        <w:t xml:space="preserve"> when </w:t>
      </w:r>
      <w:proofErr w:type="spellStart"/>
      <w:r w:rsidR="00280699">
        <w:rPr>
          <w:rFonts w:hint="eastAsia"/>
        </w:rPr>
        <w:t>requestInstall</w:t>
      </w:r>
      <w:proofErr w:type="spellEnd"/>
      <w:r w:rsidR="00280699">
        <w:rPr>
          <w:rFonts w:hint="eastAsia"/>
        </w:rPr>
        <w:t xml:space="preserve"> connect server timeout.</w:t>
      </w:r>
    </w:p>
    <w:p w:rsidR="00303ED3" w:rsidRDefault="00303ED3" w:rsidP="00303ED3">
      <w:pPr>
        <w:pStyle w:val="4"/>
      </w:pPr>
      <w:bookmarkStart w:id="92" w:name="_Toc521614016"/>
      <w:bookmarkStart w:id="93" w:name="_Toc530494201"/>
      <w:proofErr w:type="spellStart"/>
      <w:r w:rsidRPr="007631DE">
        <w:t>ARNotYetAvailableException</w:t>
      </w:r>
      <w:bookmarkEnd w:id="92"/>
      <w:bookmarkEnd w:id="93"/>
      <w:proofErr w:type="spellEnd"/>
    </w:p>
    <w:p w:rsidR="00303ED3" w:rsidRDefault="00303ED3" w:rsidP="00303ED3">
      <w:pPr>
        <w:pStyle w:val="5"/>
      </w:pPr>
      <w:proofErr w:type="spellStart"/>
      <w:r>
        <w:t>Description</w:t>
      </w:r>
      <w:proofErr w:type="gramStart"/>
      <w:r w:rsidR="00024439">
        <w:t>:</w:t>
      </w:r>
      <w:r w:rsidR="00821F83">
        <w:rPr>
          <w:rFonts w:cs="Arial"/>
          <w:color w:val="212121"/>
        </w:rPr>
        <w:t>Acquire</w:t>
      </w:r>
      <w:proofErr w:type="spellEnd"/>
      <w:proofErr w:type="gramEnd"/>
      <w:r w:rsidR="00821F83">
        <w:rPr>
          <w:rFonts w:cs="Arial"/>
          <w:color w:val="212121"/>
        </w:rPr>
        <w:t xml:space="preserve"> failed because the object being acquired is not yet available. </w:t>
      </w:r>
    </w:p>
    <w:p w:rsidR="00303ED3" w:rsidRDefault="00303ED3" w:rsidP="00303ED3">
      <w:pPr>
        <w:pStyle w:val="4"/>
      </w:pPr>
      <w:bookmarkStart w:id="94" w:name="_Toc521614017"/>
      <w:bookmarkStart w:id="95" w:name="_Toc530494202"/>
      <w:proofErr w:type="spellStart"/>
      <w:r w:rsidRPr="00E93A53">
        <w:lastRenderedPageBreak/>
        <w:t>ARResourceExhaustedException</w:t>
      </w:r>
      <w:bookmarkEnd w:id="94"/>
      <w:bookmarkEnd w:id="95"/>
      <w:proofErr w:type="spellEnd"/>
    </w:p>
    <w:p w:rsidR="00303ED3" w:rsidRDefault="00303ED3" w:rsidP="00303ED3">
      <w:pPr>
        <w:pStyle w:val="5"/>
      </w:pPr>
      <w:r>
        <w:t>Description</w:t>
      </w:r>
      <w:r w:rsidR="00024439">
        <w:t>:</w:t>
      </w:r>
      <w:r w:rsidR="00077919">
        <w:t xml:space="preserve"> </w:t>
      </w:r>
      <w:r w:rsidR="00821F83">
        <w:rPr>
          <w:rFonts w:cs="Arial"/>
          <w:color w:val="212121"/>
        </w:rPr>
        <w:t>Acquire failed because there are too many objects already acquired. </w:t>
      </w:r>
    </w:p>
    <w:p w:rsidR="00303ED3" w:rsidRDefault="00303ED3" w:rsidP="00303ED3">
      <w:pPr>
        <w:pStyle w:val="4"/>
      </w:pPr>
      <w:bookmarkStart w:id="96" w:name="_Toc521614018"/>
      <w:bookmarkStart w:id="97" w:name="_Toc530494203"/>
      <w:proofErr w:type="spellStart"/>
      <w:r w:rsidRPr="00DF0DE6">
        <w:t>ARDeadlineExceededExcep</w:t>
      </w:r>
      <w:bookmarkStart w:id="98" w:name="_GoBack"/>
      <w:bookmarkEnd w:id="98"/>
      <w:r w:rsidRPr="00DF0DE6">
        <w:t>tion</w:t>
      </w:r>
      <w:bookmarkEnd w:id="96"/>
      <w:bookmarkEnd w:id="97"/>
      <w:proofErr w:type="spellEnd"/>
    </w:p>
    <w:p w:rsidR="00D76B86" w:rsidRPr="00D76B86" w:rsidRDefault="00303ED3" w:rsidP="00703C24">
      <w:pPr>
        <w:pStyle w:val="5"/>
      </w:pPr>
      <w:r>
        <w:t>Description</w:t>
      </w:r>
      <w:r w:rsidR="00024439">
        <w:t>:</w:t>
      </w:r>
      <w:r w:rsidR="00077919">
        <w:t xml:space="preserve"> </w:t>
      </w:r>
      <w:r w:rsidR="00D5052F">
        <w:rPr>
          <w:rFonts w:cs="Arial"/>
          <w:color w:val="212121"/>
        </w:rPr>
        <w:t>Thrown</w:t>
      </w:r>
      <w:r w:rsidR="00703C24">
        <w:t xml:space="preserve"> while the </w:t>
      </w:r>
      <w:r w:rsidR="00390E8D">
        <w:t>curr</w:t>
      </w:r>
      <w:r w:rsidR="00C73838">
        <w:t>en</w:t>
      </w:r>
      <w:r w:rsidR="00390E8D">
        <w:t xml:space="preserve">t </w:t>
      </w:r>
      <w:r w:rsidR="00703C24">
        <w:t>resource has been released</w:t>
      </w:r>
      <w:r w:rsidR="00703C24">
        <w:rPr>
          <w:rFonts w:hint="eastAsia"/>
        </w:rPr>
        <w:t>.</w:t>
      </w:r>
      <w:r w:rsidR="00703C24" w:rsidRPr="00D76B86">
        <w:t xml:space="preserve"> </w:t>
      </w:r>
    </w:p>
    <w:sectPr w:rsidR="00D76B86" w:rsidRPr="00D76B86">
      <w:headerReference w:type="default" r:id="rId26"/>
      <w:footerReference w:type="default" r:id="rId27"/>
      <w:pgSz w:w="11900" w:h="16832"/>
      <w:pgMar w:top="1553" w:right="1440" w:bottom="1327" w:left="1440" w:header="648" w:footer="64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181E" w:rsidRDefault="00CE181E">
      <w:r>
        <w:separator/>
      </w:r>
    </w:p>
  </w:endnote>
  <w:endnote w:type="continuationSeparator" w:id="0">
    <w:p w:rsidR="00CE181E" w:rsidRDefault="00CE18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Roboto">
    <w:altName w:val="Times New Roman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51DE1" w:rsidRDefault="00551DE1" w:rsidP="008917EF">
    <w:pPr>
      <w:pStyle w:val="af3"/>
      <w:tabs>
        <w:tab w:val="center" w:pos="4510"/>
        <w:tab w:val="right" w:pos="9020"/>
      </w:tabs>
    </w:pPr>
    <w:r>
      <w:tab/>
      <w:t xml:space="preserve">  </w:t>
    </w:r>
    <w:r>
      <w:rPr>
        <w:rFonts w:hint="eastAsia"/>
      </w:rPr>
      <w:t>华为机密，未经许可不得扩散</w:t>
    </w:r>
    <w:r>
      <w:tab/>
      <w:t xml:space="preserve"> Page </w:t>
    </w:r>
    <w:r>
      <w:fldChar w:fldCharType="begin"/>
    </w:r>
    <w:r>
      <w:instrText>page  \* MERGEFORMAT</w:instrText>
    </w:r>
    <w:r>
      <w:fldChar w:fldCharType="separate"/>
    </w:r>
    <w:r w:rsidR="00D5052F">
      <w:rPr>
        <w:noProof/>
      </w:rPr>
      <w:t>26</w:t>
    </w:r>
    <w:r>
      <w:fldChar w:fldCharType="end"/>
    </w:r>
    <w:r>
      <w:t xml:space="preserve"> , Total </w:t>
    </w:r>
    <w:r>
      <w:rPr>
        <w:noProof/>
      </w:rPr>
      <w:fldChar w:fldCharType="begin"/>
    </w:r>
    <w:r>
      <w:rPr>
        <w:noProof/>
      </w:rPr>
      <w:instrText>numpages  \* MERGEFORMAT</w:instrText>
    </w:r>
    <w:r>
      <w:rPr>
        <w:noProof/>
      </w:rPr>
      <w:fldChar w:fldCharType="separate"/>
    </w:r>
    <w:r w:rsidR="00D5052F">
      <w:rPr>
        <w:noProof/>
      </w:rPr>
      <w:t>26</w:t>
    </w:r>
    <w:r>
      <w:rPr>
        <w:noProof/>
      </w:rPr>
      <w:fldChar w:fldCharType="end"/>
    </w:r>
    <w:r>
      <w:t xml:space="preserve">    </w:t>
    </w:r>
  </w:p>
  <w:p w:rsidR="00551DE1" w:rsidRDefault="00551DE1">
    <w:pPr>
      <w:pStyle w:val="af3"/>
      <w:tabs>
        <w:tab w:val="center" w:pos="4510"/>
        <w:tab w:val="right" w:pos="9020"/>
      </w:tabs>
    </w:pPr>
    <w:r>
      <w:tab/>
    </w:r>
    <w:r>
      <w:tab/>
    </w:r>
  </w:p>
  <w:p w:rsidR="00551DE1" w:rsidRDefault="00551DE1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181E" w:rsidRDefault="00CE181E">
      <w:r>
        <w:separator/>
      </w:r>
    </w:p>
  </w:footnote>
  <w:footnote w:type="continuationSeparator" w:id="0">
    <w:p w:rsidR="00CE181E" w:rsidRDefault="00CE181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022" w:type="dxa"/>
      <w:tblInd w:w="57" w:type="dxa"/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881"/>
      <w:gridCol w:w="5266"/>
      <w:gridCol w:w="2875"/>
    </w:tblGrid>
    <w:tr w:rsidR="00551DE1" w:rsidRPr="00105828">
      <w:trPr>
        <w:cantSplit/>
        <w:trHeight w:hRule="exact" w:val="711"/>
      </w:trPr>
      <w:tc>
        <w:tcPr>
          <w:tcW w:w="881" w:type="dxa"/>
          <w:tcBorders>
            <w:bottom w:val="single" w:sz="6" w:space="0" w:color="auto"/>
          </w:tcBorders>
        </w:tcPr>
        <w:p w:rsidR="00551DE1" w:rsidRDefault="00551DE1" w:rsidP="00C31A99">
          <w:pPr>
            <w:spacing w:beforeLines="10" w:before="24"/>
          </w:pPr>
          <w:r>
            <w:rPr>
              <w:noProof/>
            </w:rPr>
            <w:drawing>
              <wp:inline distT="0" distB="0" distL="0" distR="0">
                <wp:extent cx="432435" cy="431800"/>
                <wp:effectExtent l="0" t="0" r="5715" b="6350"/>
                <wp:docPr id="1" name="图片 1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2435" cy="43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266" w:type="dxa"/>
          <w:tcBorders>
            <w:bottom w:val="single" w:sz="6" w:space="0" w:color="auto"/>
          </w:tcBorders>
          <w:vAlign w:val="bottom"/>
        </w:tcPr>
        <w:p w:rsidR="00551DE1" w:rsidRPr="00DC026A" w:rsidRDefault="00551DE1" w:rsidP="00E321BC">
          <w:pPr>
            <w:pStyle w:val="a9"/>
            <w:jc w:val="left"/>
          </w:pPr>
          <w:r>
            <w:t xml:space="preserve">HUAWEI AR Engine Unity </w:t>
          </w:r>
          <w:r>
            <w:rPr>
              <w:rFonts w:hint="eastAsia"/>
            </w:rPr>
            <w:t>S</w:t>
          </w:r>
          <w:r>
            <w:t>DK</w:t>
          </w:r>
          <w:r>
            <w:rPr>
              <w:rFonts w:hint="eastAsia"/>
            </w:rPr>
            <w:t xml:space="preserve"> </w:t>
          </w:r>
          <w:r>
            <w:t>Interface Manual</w:t>
          </w:r>
        </w:p>
      </w:tc>
      <w:tc>
        <w:tcPr>
          <w:tcW w:w="2875" w:type="dxa"/>
          <w:tcBorders>
            <w:bottom w:val="single" w:sz="6" w:space="0" w:color="auto"/>
          </w:tcBorders>
          <w:vAlign w:val="bottom"/>
        </w:tcPr>
        <w:p w:rsidR="00551DE1" w:rsidRDefault="00551DE1" w:rsidP="00E65717">
          <w:pPr>
            <w:pStyle w:val="a9"/>
            <w:wordWrap w:val="0"/>
            <w:jc w:val="right"/>
          </w:pPr>
          <w:r>
            <w:rPr>
              <w:rFonts w:hint="eastAsia"/>
            </w:rPr>
            <w:t xml:space="preserve">For </w:t>
          </w:r>
          <w:r>
            <w:t xml:space="preserve">internal use only </w:t>
          </w:r>
        </w:p>
      </w:tc>
    </w:tr>
  </w:tbl>
  <w:p w:rsidR="00551DE1" w:rsidRDefault="00551DE1" w:rsidP="00542005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0"/>
    <w:multiLevelType w:val="singleLevel"/>
    <w:tmpl w:val="05D035C2"/>
    <w:lvl w:ilvl="0">
      <w:start w:val="1"/>
      <w:numFmt w:val="bullet"/>
      <w:pStyle w:val="a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FFFFFF89"/>
    <w:multiLevelType w:val="singleLevel"/>
    <w:tmpl w:val="A432888E"/>
    <w:lvl w:ilvl="0">
      <w:start w:val="1"/>
      <w:numFmt w:val="bullet"/>
      <w:pStyle w:val="a0"/>
      <w:lvlText w:val=""/>
      <w:lvlJc w:val="left"/>
      <w:pPr>
        <w:tabs>
          <w:tab w:val="num" w:pos="1134"/>
        </w:tabs>
        <w:ind w:left="1134" w:hanging="312"/>
      </w:pPr>
      <w:rPr>
        <w:rFonts w:ascii="Wingdings" w:hAnsi="Wingdings" w:hint="default"/>
        <w:sz w:val="18"/>
        <w:szCs w:val="18"/>
      </w:rPr>
    </w:lvl>
  </w:abstractNum>
  <w:abstractNum w:abstractNumId="2" w15:restartNumberingAfterBreak="0">
    <w:nsid w:val="0346435F"/>
    <w:multiLevelType w:val="singleLevel"/>
    <w:tmpl w:val="CA60528C"/>
    <w:lvl w:ilvl="0">
      <w:start w:val="1"/>
      <w:numFmt w:val="decimal"/>
      <w:pStyle w:val="a1"/>
      <w:lvlText w:val="[%1]"/>
      <w:legacy w:legacy="1" w:legacySpace="0" w:legacyIndent="360"/>
      <w:lvlJc w:val="left"/>
      <w:pPr>
        <w:ind w:left="360" w:hanging="36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08606C0C"/>
    <w:multiLevelType w:val="singleLevel"/>
    <w:tmpl w:val="A4AE12AA"/>
    <w:lvl w:ilvl="0">
      <w:start w:val="1"/>
      <w:numFmt w:val="decimal"/>
      <w:pStyle w:val="tabledescription"/>
      <w:lvlText w:val="Table%1 "/>
      <w:legacy w:legacy="1" w:legacySpace="0" w:legacyIndent="360"/>
      <w:lvlJc w:val="left"/>
      <w:pPr>
        <w:ind w:left="360" w:hanging="360"/>
      </w:pPr>
      <w:rPr>
        <w:rFonts w:ascii="Times New Roman" w:hAnsi="Times New Roman" w:hint="default"/>
      </w:rPr>
    </w:lvl>
  </w:abstractNum>
  <w:abstractNum w:abstractNumId="4" w15:restartNumberingAfterBreak="0">
    <w:nsid w:val="167B1BFE"/>
    <w:multiLevelType w:val="singleLevel"/>
    <w:tmpl w:val="31BC4A66"/>
    <w:lvl w:ilvl="0">
      <w:start w:val="1"/>
      <w:numFmt w:val="bullet"/>
      <w:pStyle w:val="itemlist"/>
      <w:lvlText w:val=""/>
      <w:lvlJc w:val="left"/>
      <w:pPr>
        <w:tabs>
          <w:tab w:val="num" w:pos="425"/>
        </w:tabs>
        <w:ind w:left="425" w:hanging="425"/>
      </w:pPr>
      <w:rPr>
        <w:rFonts w:ascii="Symbol" w:hAnsi="Symbol" w:hint="default"/>
      </w:rPr>
    </w:lvl>
  </w:abstractNum>
  <w:abstractNum w:abstractNumId="5" w15:restartNumberingAfterBreak="0">
    <w:nsid w:val="314E374A"/>
    <w:multiLevelType w:val="singleLevel"/>
    <w:tmpl w:val="D242BC04"/>
    <w:lvl w:ilvl="0">
      <w:start w:val="1"/>
      <w:numFmt w:val="decimal"/>
      <w:pStyle w:val="referance"/>
      <w:lvlText w:val="[%1]"/>
      <w:legacy w:legacy="1" w:legacySpace="0" w:legacyIndent="360"/>
      <w:lvlJc w:val="left"/>
      <w:pPr>
        <w:ind w:left="360" w:hanging="360"/>
      </w:pPr>
      <w:rPr>
        <w:rFonts w:ascii="Times New Roman" w:hAnsi="Times New Roman" w:hint="default"/>
      </w:rPr>
    </w:lvl>
  </w:abstractNum>
  <w:abstractNum w:abstractNumId="6" w15:restartNumberingAfterBreak="0">
    <w:nsid w:val="42FE570A"/>
    <w:multiLevelType w:val="multilevel"/>
    <w:tmpl w:val="71CC2F4C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pStyle w:val="a2"/>
      <w:suff w:val="space"/>
      <w:lvlText w:val="Fig.%8"/>
      <w:lvlJc w:val="center"/>
      <w:pPr>
        <w:ind w:left="3969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pStyle w:val="a3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7" w15:restartNumberingAfterBreak="0">
    <w:nsid w:val="56AF4192"/>
    <w:multiLevelType w:val="multilevel"/>
    <w:tmpl w:val="C5F84B6A"/>
    <w:lvl w:ilvl="0">
      <w:start w:val="1"/>
      <w:numFmt w:val="decimal"/>
      <w:pStyle w:val="1"/>
      <w:lvlText w:val="%1"/>
      <w:lvlJc w:val="left"/>
      <w:pPr>
        <w:tabs>
          <w:tab w:val="num" w:pos="630"/>
        </w:tabs>
        <w:ind w:left="630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918"/>
        </w:tabs>
        <w:ind w:left="918" w:hanging="72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765"/>
        </w:tabs>
        <w:ind w:left="1134" w:hanging="680"/>
      </w:pPr>
      <w:rPr>
        <w:rFonts w:hint="eastAsia"/>
      </w:rPr>
    </w:lvl>
    <w:lvl w:ilvl="4">
      <w:start w:val="1"/>
      <w:numFmt w:val="bullet"/>
      <w:pStyle w:val="5"/>
      <w:lvlText w:val=""/>
      <w:lvlJc w:val="left"/>
      <w:pPr>
        <w:tabs>
          <w:tab w:val="num" w:pos="765"/>
        </w:tabs>
        <w:ind w:left="1134" w:hanging="680"/>
      </w:pPr>
      <w:rPr>
        <w:rFonts w:ascii="Symbol" w:hAnsi="Symbol" w:hint="default"/>
        <w:color w:val="auto"/>
      </w:rPr>
    </w:lvl>
    <w:lvl w:ilvl="5">
      <w:start w:val="1"/>
      <w:numFmt w:val="decimal"/>
      <w:pStyle w:val="6"/>
      <w:lvlText w:val="%6）"/>
      <w:lvlJc w:val="left"/>
      <w:pPr>
        <w:tabs>
          <w:tab w:val="num" w:pos="765"/>
        </w:tabs>
        <w:ind w:left="1134" w:hanging="680"/>
      </w:pPr>
      <w:rPr>
        <w:rFonts w:hint="eastAsia"/>
      </w:rPr>
    </w:lvl>
    <w:lvl w:ilvl="6">
      <w:start w:val="1"/>
      <w:numFmt w:val="none"/>
      <w:pStyle w:val="7"/>
      <w:lvlText w:val="%7"/>
      <w:lvlJc w:val="left"/>
      <w:pPr>
        <w:tabs>
          <w:tab w:val="num" w:pos="1134"/>
        </w:tabs>
        <w:ind w:left="1134" w:firstLine="0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638"/>
        </w:tabs>
        <w:ind w:left="1638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782"/>
        </w:tabs>
        <w:ind w:left="1782" w:hanging="1584"/>
      </w:pPr>
      <w:rPr>
        <w:rFonts w:hint="eastAsia"/>
      </w:rPr>
    </w:lvl>
  </w:abstractNum>
  <w:abstractNum w:abstractNumId="8" w15:restartNumberingAfterBreak="0">
    <w:nsid w:val="5F5168E4"/>
    <w:multiLevelType w:val="multilevel"/>
    <w:tmpl w:val="C824BBC0"/>
    <w:lvl w:ilvl="0">
      <w:start w:val="1"/>
      <w:numFmt w:val="decimal"/>
      <w:lvlText w:val="%1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-788"/>
        </w:tabs>
        <w:ind w:left="0" w:firstLine="0"/>
      </w:pPr>
      <w:rPr>
        <w:rFonts w:hint="eastAsia"/>
      </w:rPr>
    </w:lvl>
    <w:lvl w:ilvl="3">
      <w:numFmt w:val="none"/>
      <w:lvlText w:val=""/>
      <w:lvlJc w:val="left"/>
      <w:pPr>
        <w:tabs>
          <w:tab w:val="num" w:pos="360"/>
        </w:tabs>
      </w:pPr>
    </w:lvl>
    <w:lvl w:ilvl="4">
      <w:numFmt w:val="none"/>
      <w:lvlText w:val=""/>
      <w:lvlJc w:val="left"/>
      <w:pPr>
        <w:tabs>
          <w:tab w:val="num" w:pos="360"/>
        </w:tabs>
      </w:pPr>
    </w:lvl>
    <w:lvl w:ilvl="5">
      <w:numFmt w:val="none"/>
      <w:lvlText w:val=""/>
      <w:lvlJc w:val="left"/>
      <w:pPr>
        <w:tabs>
          <w:tab w:val="num" w:pos="360"/>
        </w:tabs>
      </w:pPr>
    </w:lvl>
    <w:lvl w:ilvl="6">
      <w:numFmt w:val="none"/>
      <w:lvlText w:val=""/>
      <w:lvlJc w:val="left"/>
      <w:pPr>
        <w:tabs>
          <w:tab w:val="num" w:pos="360"/>
        </w:tabs>
      </w:pPr>
    </w:lvl>
    <w:lvl w:ilvl="7">
      <w:numFmt w:val="none"/>
      <w:pStyle w:val="abc"/>
      <w:lvlText w:val=""/>
      <w:lvlJc w:val="left"/>
      <w:pPr>
        <w:tabs>
          <w:tab w:val="num" w:pos="360"/>
        </w:tabs>
      </w:pPr>
    </w:lvl>
    <w:lvl w:ilvl="8">
      <w:numFmt w:val="none"/>
      <w:lvlText w:val=""/>
      <w:lvlJc w:val="left"/>
      <w:pPr>
        <w:tabs>
          <w:tab w:val="num" w:pos="360"/>
        </w:tabs>
      </w:pPr>
    </w:lvl>
  </w:abstractNum>
  <w:abstractNum w:abstractNumId="9" w15:restartNumberingAfterBreak="0">
    <w:nsid w:val="77EB321A"/>
    <w:multiLevelType w:val="singleLevel"/>
    <w:tmpl w:val="ECC6E5C8"/>
    <w:lvl w:ilvl="0">
      <w:start w:val="1"/>
      <w:numFmt w:val="decimal"/>
      <w:pStyle w:val="figuredescription"/>
      <w:lvlText w:val="Figure %1 "/>
      <w:lvlJc w:val="left"/>
      <w:pPr>
        <w:tabs>
          <w:tab w:val="num" w:pos="1080"/>
        </w:tabs>
        <w:ind w:left="0" w:firstLine="0"/>
      </w:pPr>
      <w:rPr>
        <w:rFonts w:ascii="Times New Roman" w:hAnsi="Times New Roman" w:hint="default"/>
      </w:rPr>
    </w:lvl>
  </w:abstractNum>
  <w:abstractNum w:abstractNumId="10" w15:restartNumberingAfterBreak="0">
    <w:nsid w:val="7BA7062B"/>
    <w:multiLevelType w:val="singleLevel"/>
    <w:tmpl w:val="70F2591C"/>
    <w:lvl w:ilvl="0">
      <w:start w:val="1"/>
      <w:numFmt w:val="decimal"/>
      <w:pStyle w:val="footnotes"/>
      <w:lvlText w:val="%1"/>
      <w:legacy w:legacy="1" w:legacySpace="0" w:legacyIndent="144"/>
      <w:lvlJc w:val="left"/>
      <w:rPr>
        <w:rFonts w:ascii="Times New Roman" w:hAnsi="Times New Roman" w:hint="default"/>
        <w:sz w:val="18"/>
      </w:rPr>
    </w:lvl>
  </w:abstractNum>
  <w:num w:numId="1">
    <w:abstractNumId w:val="1"/>
  </w:num>
  <w:num w:numId="2">
    <w:abstractNumId w:val="0"/>
  </w:num>
  <w:num w:numId="3">
    <w:abstractNumId w:val="8"/>
  </w:num>
  <w:num w:numId="4">
    <w:abstractNumId w:val="10"/>
  </w:num>
  <w:num w:numId="5">
    <w:abstractNumId w:val="6"/>
  </w:num>
  <w:num w:numId="6">
    <w:abstractNumId w:val="5"/>
  </w:num>
  <w:num w:numId="7">
    <w:abstractNumId w:val="3"/>
  </w:num>
  <w:num w:numId="8">
    <w:abstractNumId w:val="4"/>
  </w:num>
  <w:num w:numId="9">
    <w:abstractNumId w:val="9"/>
  </w:num>
  <w:num w:numId="10">
    <w:abstractNumId w:val="2"/>
  </w:num>
  <w:num w:numId="11">
    <w:abstractNumId w:val="7"/>
  </w:num>
  <w:num w:numId="1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7"/>
  </w:num>
  <w:num w:numId="15">
    <w:abstractNumId w:val="7"/>
  </w:num>
  <w:num w:numId="1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7"/>
  </w:num>
  <w:num w:numId="18">
    <w:abstractNumId w:val="7"/>
  </w:num>
  <w:num w:numId="19">
    <w:abstractNumId w:val="7"/>
  </w:num>
  <w:num w:numId="20">
    <w:abstractNumId w:val="7"/>
  </w:num>
  <w:num w:numId="21">
    <w:abstractNumId w:val="7"/>
  </w:num>
  <w:num w:numId="22">
    <w:abstractNumId w:val="7"/>
  </w:num>
  <w:num w:numId="23">
    <w:abstractNumId w:val="7"/>
  </w:num>
  <w:num w:numId="24">
    <w:abstractNumId w:val="7"/>
  </w:num>
  <w:num w:numId="25">
    <w:abstractNumId w:val="7"/>
  </w:num>
  <w:num w:numId="26">
    <w:abstractNumId w:val="7"/>
  </w:num>
  <w:num w:numId="27">
    <w:abstractNumId w:val="7"/>
  </w:num>
  <w:num w:numId="28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drawingGridHorizontalSpacing w:val="120"/>
  <w:drawingGridVerticalSpacing w:val="104"/>
  <w:displayHorizontalDrawingGridEvery w:val="0"/>
  <w:displayVerticalDrawingGridEvery w:val="0"/>
  <w:doNotUseMarginsForDrawingGridOrigin/>
  <w:doNotShadeFormData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5828"/>
    <w:rsid w:val="00000C1B"/>
    <w:rsid w:val="00004132"/>
    <w:rsid w:val="0000447D"/>
    <w:rsid w:val="000102FC"/>
    <w:rsid w:val="00011628"/>
    <w:rsid w:val="0001210F"/>
    <w:rsid w:val="00012DEA"/>
    <w:rsid w:val="00013B07"/>
    <w:rsid w:val="0002020E"/>
    <w:rsid w:val="00020A69"/>
    <w:rsid w:val="0002136D"/>
    <w:rsid w:val="00024439"/>
    <w:rsid w:val="000244FD"/>
    <w:rsid w:val="00024806"/>
    <w:rsid w:val="000275C8"/>
    <w:rsid w:val="00030BE6"/>
    <w:rsid w:val="00030D96"/>
    <w:rsid w:val="000311A9"/>
    <w:rsid w:val="00033D65"/>
    <w:rsid w:val="00034961"/>
    <w:rsid w:val="00047479"/>
    <w:rsid w:val="00047875"/>
    <w:rsid w:val="0004787B"/>
    <w:rsid w:val="00051787"/>
    <w:rsid w:val="00054F87"/>
    <w:rsid w:val="000556ED"/>
    <w:rsid w:val="000569A0"/>
    <w:rsid w:val="00056CA6"/>
    <w:rsid w:val="00057873"/>
    <w:rsid w:val="00057AD0"/>
    <w:rsid w:val="00061252"/>
    <w:rsid w:val="00063126"/>
    <w:rsid w:val="00063BAE"/>
    <w:rsid w:val="000643A7"/>
    <w:rsid w:val="000651E0"/>
    <w:rsid w:val="000659B3"/>
    <w:rsid w:val="00066766"/>
    <w:rsid w:val="00067A0E"/>
    <w:rsid w:val="00073ACD"/>
    <w:rsid w:val="00076092"/>
    <w:rsid w:val="00076E29"/>
    <w:rsid w:val="00077919"/>
    <w:rsid w:val="000804CC"/>
    <w:rsid w:val="000820C5"/>
    <w:rsid w:val="00092B2A"/>
    <w:rsid w:val="00094D2F"/>
    <w:rsid w:val="000952AF"/>
    <w:rsid w:val="00095422"/>
    <w:rsid w:val="00097B06"/>
    <w:rsid w:val="000A0A68"/>
    <w:rsid w:val="000A1702"/>
    <w:rsid w:val="000A2836"/>
    <w:rsid w:val="000A33F7"/>
    <w:rsid w:val="000A4A50"/>
    <w:rsid w:val="000A4B26"/>
    <w:rsid w:val="000A5A63"/>
    <w:rsid w:val="000A686E"/>
    <w:rsid w:val="000A7AFA"/>
    <w:rsid w:val="000B066A"/>
    <w:rsid w:val="000B0DB2"/>
    <w:rsid w:val="000B12CF"/>
    <w:rsid w:val="000B2561"/>
    <w:rsid w:val="000B2E66"/>
    <w:rsid w:val="000B6B70"/>
    <w:rsid w:val="000B7551"/>
    <w:rsid w:val="000B757F"/>
    <w:rsid w:val="000B7EBE"/>
    <w:rsid w:val="000C37D2"/>
    <w:rsid w:val="000C47E3"/>
    <w:rsid w:val="000C722C"/>
    <w:rsid w:val="000C7E83"/>
    <w:rsid w:val="000C7EDD"/>
    <w:rsid w:val="000D12B2"/>
    <w:rsid w:val="000D1505"/>
    <w:rsid w:val="000D1DB4"/>
    <w:rsid w:val="000D1EC7"/>
    <w:rsid w:val="000D2635"/>
    <w:rsid w:val="000D267F"/>
    <w:rsid w:val="000D381F"/>
    <w:rsid w:val="000D6D7D"/>
    <w:rsid w:val="000E1D10"/>
    <w:rsid w:val="000E25D2"/>
    <w:rsid w:val="000E4712"/>
    <w:rsid w:val="000E6942"/>
    <w:rsid w:val="000F0B39"/>
    <w:rsid w:val="000F0D23"/>
    <w:rsid w:val="000F2917"/>
    <w:rsid w:val="000F32E4"/>
    <w:rsid w:val="000F34F3"/>
    <w:rsid w:val="000F420A"/>
    <w:rsid w:val="000F4487"/>
    <w:rsid w:val="000F68D3"/>
    <w:rsid w:val="000F7364"/>
    <w:rsid w:val="00100EA7"/>
    <w:rsid w:val="0010203A"/>
    <w:rsid w:val="001031D6"/>
    <w:rsid w:val="00103A0D"/>
    <w:rsid w:val="00104AD8"/>
    <w:rsid w:val="00105828"/>
    <w:rsid w:val="00105A77"/>
    <w:rsid w:val="00106218"/>
    <w:rsid w:val="001075A7"/>
    <w:rsid w:val="00111EB8"/>
    <w:rsid w:val="0011280A"/>
    <w:rsid w:val="00114797"/>
    <w:rsid w:val="00115DC0"/>
    <w:rsid w:val="00121DDB"/>
    <w:rsid w:val="00122573"/>
    <w:rsid w:val="00122F6A"/>
    <w:rsid w:val="00123138"/>
    <w:rsid w:val="00127FED"/>
    <w:rsid w:val="00130330"/>
    <w:rsid w:val="00133E84"/>
    <w:rsid w:val="00135F5A"/>
    <w:rsid w:val="0014017F"/>
    <w:rsid w:val="00140D62"/>
    <w:rsid w:val="0014137E"/>
    <w:rsid w:val="00143268"/>
    <w:rsid w:val="00143759"/>
    <w:rsid w:val="001437F0"/>
    <w:rsid w:val="00143A5C"/>
    <w:rsid w:val="00144C64"/>
    <w:rsid w:val="0014605A"/>
    <w:rsid w:val="00147A1A"/>
    <w:rsid w:val="00152057"/>
    <w:rsid w:val="00152767"/>
    <w:rsid w:val="00152B26"/>
    <w:rsid w:val="00155911"/>
    <w:rsid w:val="001563DF"/>
    <w:rsid w:val="001571E3"/>
    <w:rsid w:val="00160CE0"/>
    <w:rsid w:val="00163682"/>
    <w:rsid w:val="0016446D"/>
    <w:rsid w:val="001656A4"/>
    <w:rsid w:val="00166A38"/>
    <w:rsid w:val="00167831"/>
    <w:rsid w:val="00171B24"/>
    <w:rsid w:val="00173553"/>
    <w:rsid w:val="00174531"/>
    <w:rsid w:val="00174786"/>
    <w:rsid w:val="001756BA"/>
    <w:rsid w:val="00175FA8"/>
    <w:rsid w:val="001761E4"/>
    <w:rsid w:val="0018123A"/>
    <w:rsid w:val="0018272B"/>
    <w:rsid w:val="00182BFD"/>
    <w:rsid w:val="00182F95"/>
    <w:rsid w:val="001844DC"/>
    <w:rsid w:val="0018585D"/>
    <w:rsid w:val="001867CE"/>
    <w:rsid w:val="001902E6"/>
    <w:rsid w:val="00193D8A"/>
    <w:rsid w:val="001944FA"/>
    <w:rsid w:val="00196A35"/>
    <w:rsid w:val="00196E9B"/>
    <w:rsid w:val="001A00FA"/>
    <w:rsid w:val="001A0122"/>
    <w:rsid w:val="001A0577"/>
    <w:rsid w:val="001A47EA"/>
    <w:rsid w:val="001A6B90"/>
    <w:rsid w:val="001A6C32"/>
    <w:rsid w:val="001B0833"/>
    <w:rsid w:val="001B54FC"/>
    <w:rsid w:val="001B5F96"/>
    <w:rsid w:val="001B6E9A"/>
    <w:rsid w:val="001B7734"/>
    <w:rsid w:val="001C00A3"/>
    <w:rsid w:val="001C0C46"/>
    <w:rsid w:val="001C1D3E"/>
    <w:rsid w:val="001C2E80"/>
    <w:rsid w:val="001C6421"/>
    <w:rsid w:val="001D1BF8"/>
    <w:rsid w:val="001D2B4A"/>
    <w:rsid w:val="001D340B"/>
    <w:rsid w:val="001D3A34"/>
    <w:rsid w:val="001D4473"/>
    <w:rsid w:val="001E1374"/>
    <w:rsid w:val="001E355D"/>
    <w:rsid w:val="001E4046"/>
    <w:rsid w:val="001E6387"/>
    <w:rsid w:val="001F0C0E"/>
    <w:rsid w:val="001F6CA6"/>
    <w:rsid w:val="00201B6A"/>
    <w:rsid w:val="00202B0B"/>
    <w:rsid w:val="00203E80"/>
    <w:rsid w:val="00203F30"/>
    <w:rsid w:val="0020670B"/>
    <w:rsid w:val="00207E0E"/>
    <w:rsid w:val="00210FF6"/>
    <w:rsid w:val="00211A25"/>
    <w:rsid w:val="00213238"/>
    <w:rsid w:val="002149F1"/>
    <w:rsid w:val="00215A2F"/>
    <w:rsid w:val="002223AC"/>
    <w:rsid w:val="00224D59"/>
    <w:rsid w:val="00225982"/>
    <w:rsid w:val="00226578"/>
    <w:rsid w:val="00230645"/>
    <w:rsid w:val="002322F9"/>
    <w:rsid w:val="002350BD"/>
    <w:rsid w:val="002352A4"/>
    <w:rsid w:val="00235A93"/>
    <w:rsid w:val="00235F0B"/>
    <w:rsid w:val="002361C9"/>
    <w:rsid w:val="00236FDD"/>
    <w:rsid w:val="00240EEE"/>
    <w:rsid w:val="00240FF3"/>
    <w:rsid w:val="00242511"/>
    <w:rsid w:val="00244043"/>
    <w:rsid w:val="00246FA1"/>
    <w:rsid w:val="002476F7"/>
    <w:rsid w:val="00250471"/>
    <w:rsid w:val="00250B83"/>
    <w:rsid w:val="00251A2F"/>
    <w:rsid w:val="002533CB"/>
    <w:rsid w:val="00253908"/>
    <w:rsid w:val="00253AE4"/>
    <w:rsid w:val="00257990"/>
    <w:rsid w:val="00260417"/>
    <w:rsid w:val="00260C53"/>
    <w:rsid w:val="002617A8"/>
    <w:rsid w:val="00261B3D"/>
    <w:rsid w:val="00262ED5"/>
    <w:rsid w:val="0026676B"/>
    <w:rsid w:val="002730E5"/>
    <w:rsid w:val="002748FF"/>
    <w:rsid w:val="00274FE1"/>
    <w:rsid w:val="00275386"/>
    <w:rsid w:val="0027551C"/>
    <w:rsid w:val="002757A9"/>
    <w:rsid w:val="00276C09"/>
    <w:rsid w:val="00277764"/>
    <w:rsid w:val="00280699"/>
    <w:rsid w:val="00283B9B"/>
    <w:rsid w:val="00283BB0"/>
    <w:rsid w:val="002849EE"/>
    <w:rsid w:val="00284B34"/>
    <w:rsid w:val="00285293"/>
    <w:rsid w:val="002916A7"/>
    <w:rsid w:val="00295F7C"/>
    <w:rsid w:val="002978CD"/>
    <w:rsid w:val="002A0294"/>
    <w:rsid w:val="002A08AC"/>
    <w:rsid w:val="002A5E2D"/>
    <w:rsid w:val="002A6E44"/>
    <w:rsid w:val="002A7DEB"/>
    <w:rsid w:val="002B0EC6"/>
    <w:rsid w:val="002B10A4"/>
    <w:rsid w:val="002B1275"/>
    <w:rsid w:val="002B299E"/>
    <w:rsid w:val="002B39EF"/>
    <w:rsid w:val="002B54BB"/>
    <w:rsid w:val="002B6CFC"/>
    <w:rsid w:val="002C0A0D"/>
    <w:rsid w:val="002C1F38"/>
    <w:rsid w:val="002C2DCF"/>
    <w:rsid w:val="002C351C"/>
    <w:rsid w:val="002C4466"/>
    <w:rsid w:val="002C6BF1"/>
    <w:rsid w:val="002C7338"/>
    <w:rsid w:val="002C7B9C"/>
    <w:rsid w:val="002D38BA"/>
    <w:rsid w:val="002D478D"/>
    <w:rsid w:val="002D6910"/>
    <w:rsid w:val="002D77F7"/>
    <w:rsid w:val="002E0D3F"/>
    <w:rsid w:val="002E4D85"/>
    <w:rsid w:val="002F1721"/>
    <w:rsid w:val="002F34E3"/>
    <w:rsid w:val="002F4547"/>
    <w:rsid w:val="002F689B"/>
    <w:rsid w:val="00300BF7"/>
    <w:rsid w:val="00301955"/>
    <w:rsid w:val="00301CD4"/>
    <w:rsid w:val="00303ED3"/>
    <w:rsid w:val="00305D13"/>
    <w:rsid w:val="00306E2B"/>
    <w:rsid w:val="0031061C"/>
    <w:rsid w:val="00312878"/>
    <w:rsid w:val="00315977"/>
    <w:rsid w:val="00315D64"/>
    <w:rsid w:val="00321991"/>
    <w:rsid w:val="0032212A"/>
    <w:rsid w:val="0032231F"/>
    <w:rsid w:val="0032278E"/>
    <w:rsid w:val="00322D8F"/>
    <w:rsid w:val="00330D41"/>
    <w:rsid w:val="003312DB"/>
    <w:rsid w:val="00331956"/>
    <w:rsid w:val="00333D16"/>
    <w:rsid w:val="00333FD5"/>
    <w:rsid w:val="00334828"/>
    <w:rsid w:val="00336AA5"/>
    <w:rsid w:val="003372A7"/>
    <w:rsid w:val="0034022B"/>
    <w:rsid w:val="00346547"/>
    <w:rsid w:val="00347E7B"/>
    <w:rsid w:val="00350B20"/>
    <w:rsid w:val="00350F40"/>
    <w:rsid w:val="0035295E"/>
    <w:rsid w:val="00354666"/>
    <w:rsid w:val="00354F59"/>
    <w:rsid w:val="00356B4C"/>
    <w:rsid w:val="00356D33"/>
    <w:rsid w:val="00364AC4"/>
    <w:rsid w:val="00364AE3"/>
    <w:rsid w:val="00370BD1"/>
    <w:rsid w:val="00373E93"/>
    <w:rsid w:val="0037484A"/>
    <w:rsid w:val="00375CAB"/>
    <w:rsid w:val="003768ED"/>
    <w:rsid w:val="0037722B"/>
    <w:rsid w:val="00382876"/>
    <w:rsid w:val="003835F5"/>
    <w:rsid w:val="0038433B"/>
    <w:rsid w:val="00385B5D"/>
    <w:rsid w:val="003864B5"/>
    <w:rsid w:val="0038672D"/>
    <w:rsid w:val="00390E8D"/>
    <w:rsid w:val="00393954"/>
    <w:rsid w:val="00394A53"/>
    <w:rsid w:val="0039631B"/>
    <w:rsid w:val="00396B74"/>
    <w:rsid w:val="00397343"/>
    <w:rsid w:val="00397403"/>
    <w:rsid w:val="003A07B7"/>
    <w:rsid w:val="003A0DB2"/>
    <w:rsid w:val="003A34D0"/>
    <w:rsid w:val="003A3A08"/>
    <w:rsid w:val="003A4B7A"/>
    <w:rsid w:val="003A560D"/>
    <w:rsid w:val="003A6D5A"/>
    <w:rsid w:val="003A76C4"/>
    <w:rsid w:val="003A7E9F"/>
    <w:rsid w:val="003B2192"/>
    <w:rsid w:val="003B357B"/>
    <w:rsid w:val="003B3E6B"/>
    <w:rsid w:val="003B47C2"/>
    <w:rsid w:val="003C0843"/>
    <w:rsid w:val="003C2DB5"/>
    <w:rsid w:val="003C3362"/>
    <w:rsid w:val="003C3500"/>
    <w:rsid w:val="003C47D2"/>
    <w:rsid w:val="003C4F8B"/>
    <w:rsid w:val="003C7709"/>
    <w:rsid w:val="003D2BDE"/>
    <w:rsid w:val="003D3FCB"/>
    <w:rsid w:val="003D4F04"/>
    <w:rsid w:val="003E02F7"/>
    <w:rsid w:val="003E1781"/>
    <w:rsid w:val="003E2313"/>
    <w:rsid w:val="003E42DF"/>
    <w:rsid w:val="003E7AD9"/>
    <w:rsid w:val="003F1408"/>
    <w:rsid w:val="003F2F86"/>
    <w:rsid w:val="003F42CC"/>
    <w:rsid w:val="003F4ABF"/>
    <w:rsid w:val="00401283"/>
    <w:rsid w:val="00401554"/>
    <w:rsid w:val="00403B53"/>
    <w:rsid w:val="004041F7"/>
    <w:rsid w:val="0040441F"/>
    <w:rsid w:val="00404664"/>
    <w:rsid w:val="00404EF7"/>
    <w:rsid w:val="0040592F"/>
    <w:rsid w:val="00406234"/>
    <w:rsid w:val="00410B9D"/>
    <w:rsid w:val="004130B5"/>
    <w:rsid w:val="00413482"/>
    <w:rsid w:val="00414D5F"/>
    <w:rsid w:val="00414EF5"/>
    <w:rsid w:val="0041583A"/>
    <w:rsid w:val="00416A8D"/>
    <w:rsid w:val="00416AAD"/>
    <w:rsid w:val="0041741A"/>
    <w:rsid w:val="004217F4"/>
    <w:rsid w:val="004256B1"/>
    <w:rsid w:val="00427233"/>
    <w:rsid w:val="004275EC"/>
    <w:rsid w:val="00431363"/>
    <w:rsid w:val="00432367"/>
    <w:rsid w:val="00433B2A"/>
    <w:rsid w:val="00434D5C"/>
    <w:rsid w:val="0043650A"/>
    <w:rsid w:val="0044204D"/>
    <w:rsid w:val="004422F8"/>
    <w:rsid w:val="004431ED"/>
    <w:rsid w:val="00444D3B"/>
    <w:rsid w:val="0044684C"/>
    <w:rsid w:val="00450497"/>
    <w:rsid w:val="004523C0"/>
    <w:rsid w:val="004523EF"/>
    <w:rsid w:val="00453E2F"/>
    <w:rsid w:val="00454A06"/>
    <w:rsid w:val="00456328"/>
    <w:rsid w:val="0046038B"/>
    <w:rsid w:val="00460BB6"/>
    <w:rsid w:val="00460BB8"/>
    <w:rsid w:val="004620B0"/>
    <w:rsid w:val="004629F7"/>
    <w:rsid w:val="004639FC"/>
    <w:rsid w:val="004653DB"/>
    <w:rsid w:val="0046682F"/>
    <w:rsid w:val="00466A63"/>
    <w:rsid w:val="00466BFF"/>
    <w:rsid w:val="00470B88"/>
    <w:rsid w:val="0047282F"/>
    <w:rsid w:val="00472F3D"/>
    <w:rsid w:val="00473551"/>
    <w:rsid w:val="004801F7"/>
    <w:rsid w:val="00481E6F"/>
    <w:rsid w:val="004822D0"/>
    <w:rsid w:val="00483098"/>
    <w:rsid w:val="0048463F"/>
    <w:rsid w:val="0048476B"/>
    <w:rsid w:val="00487339"/>
    <w:rsid w:val="004905E2"/>
    <w:rsid w:val="004913FD"/>
    <w:rsid w:val="00491499"/>
    <w:rsid w:val="00491CA1"/>
    <w:rsid w:val="004921F0"/>
    <w:rsid w:val="004926F1"/>
    <w:rsid w:val="004934A3"/>
    <w:rsid w:val="00493D0D"/>
    <w:rsid w:val="004959EC"/>
    <w:rsid w:val="00496534"/>
    <w:rsid w:val="00497527"/>
    <w:rsid w:val="004A1AD6"/>
    <w:rsid w:val="004A1CE6"/>
    <w:rsid w:val="004A3266"/>
    <w:rsid w:val="004A49B8"/>
    <w:rsid w:val="004A69ED"/>
    <w:rsid w:val="004A7CB7"/>
    <w:rsid w:val="004A7F38"/>
    <w:rsid w:val="004B03F9"/>
    <w:rsid w:val="004B0E39"/>
    <w:rsid w:val="004B20A3"/>
    <w:rsid w:val="004B3A0E"/>
    <w:rsid w:val="004B433A"/>
    <w:rsid w:val="004B603F"/>
    <w:rsid w:val="004B65DB"/>
    <w:rsid w:val="004B729C"/>
    <w:rsid w:val="004B783F"/>
    <w:rsid w:val="004C0C58"/>
    <w:rsid w:val="004C505F"/>
    <w:rsid w:val="004C613A"/>
    <w:rsid w:val="004C701B"/>
    <w:rsid w:val="004C7229"/>
    <w:rsid w:val="004C72BD"/>
    <w:rsid w:val="004C78A7"/>
    <w:rsid w:val="004C78AD"/>
    <w:rsid w:val="004D0A7E"/>
    <w:rsid w:val="004D1F5D"/>
    <w:rsid w:val="004D2421"/>
    <w:rsid w:val="004D5B84"/>
    <w:rsid w:val="004D7887"/>
    <w:rsid w:val="004E10C1"/>
    <w:rsid w:val="004E13A7"/>
    <w:rsid w:val="004E4494"/>
    <w:rsid w:val="004E4A50"/>
    <w:rsid w:val="004E4EB7"/>
    <w:rsid w:val="004E5684"/>
    <w:rsid w:val="004E6DD7"/>
    <w:rsid w:val="004F3B0B"/>
    <w:rsid w:val="004F4823"/>
    <w:rsid w:val="00501E1A"/>
    <w:rsid w:val="00502437"/>
    <w:rsid w:val="00502E56"/>
    <w:rsid w:val="00504DBC"/>
    <w:rsid w:val="005059BA"/>
    <w:rsid w:val="005069CB"/>
    <w:rsid w:val="005107AA"/>
    <w:rsid w:val="00513C66"/>
    <w:rsid w:val="005141FB"/>
    <w:rsid w:val="005159A1"/>
    <w:rsid w:val="00517611"/>
    <w:rsid w:val="005232E7"/>
    <w:rsid w:val="00523FAD"/>
    <w:rsid w:val="00524525"/>
    <w:rsid w:val="00524699"/>
    <w:rsid w:val="0052482E"/>
    <w:rsid w:val="00524CAF"/>
    <w:rsid w:val="00524EF7"/>
    <w:rsid w:val="00525E95"/>
    <w:rsid w:val="00526FD2"/>
    <w:rsid w:val="00531412"/>
    <w:rsid w:val="00531DB3"/>
    <w:rsid w:val="00533A47"/>
    <w:rsid w:val="0053630D"/>
    <w:rsid w:val="00542005"/>
    <w:rsid w:val="00542BCE"/>
    <w:rsid w:val="005436C5"/>
    <w:rsid w:val="005437C8"/>
    <w:rsid w:val="00545EC0"/>
    <w:rsid w:val="00547406"/>
    <w:rsid w:val="0054780B"/>
    <w:rsid w:val="00551DE1"/>
    <w:rsid w:val="00552F4D"/>
    <w:rsid w:val="00553359"/>
    <w:rsid w:val="00553569"/>
    <w:rsid w:val="0055767A"/>
    <w:rsid w:val="005576B5"/>
    <w:rsid w:val="005627E1"/>
    <w:rsid w:val="005638E6"/>
    <w:rsid w:val="0056631E"/>
    <w:rsid w:val="00566567"/>
    <w:rsid w:val="00566B15"/>
    <w:rsid w:val="00567D38"/>
    <w:rsid w:val="005735E4"/>
    <w:rsid w:val="00573E9D"/>
    <w:rsid w:val="0057627C"/>
    <w:rsid w:val="00576442"/>
    <w:rsid w:val="0057788C"/>
    <w:rsid w:val="005815AF"/>
    <w:rsid w:val="00583CD0"/>
    <w:rsid w:val="005867EA"/>
    <w:rsid w:val="00593EA4"/>
    <w:rsid w:val="005A0109"/>
    <w:rsid w:val="005A1932"/>
    <w:rsid w:val="005A57E8"/>
    <w:rsid w:val="005A6581"/>
    <w:rsid w:val="005A709C"/>
    <w:rsid w:val="005B160D"/>
    <w:rsid w:val="005B22B0"/>
    <w:rsid w:val="005B2C47"/>
    <w:rsid w:val="005B3044"/>
    <w:rsid w:val="005B35AF"/>
    <w:rsid w:val="005B3D29"/>
    <w:rsid w:val="005B6C8A"/>
    <w:rsid w:val="005B7084"/>
    <w:rsid w:val="005C24C2"/>
    <w:rsid w:val="005C2B97"/>
    <w:rsid w:val="005C46A6"/>
    <w:rsid w:val="005C506F"/>
    <w:rsid w:val="005C591D"/>
    <w:rsid w:val="005C6D33"/>
    <w:rsid w:val="005D0B2D"/>
    <w:rsid w:val="005D1B0B"/>
    <w:rsid w:val="005D268F"/>
    <w:rsid w:val="005D34A4"/>
    <w:rsid w:val="005D356B"/>
    <w:rsid w:val="005D530D"/>
    <w:rsid w:val="005E17B4"/>
    <w:rsid w:val="005E2E7E"/>
    <w:rsid w:val="005E3E01"/>
    <w:rsid w:val="005E654F"/>
    <w:rsid w:val="005F014F"/>
    <w:rsid w:val="005F1952"/>
    <w:rsid w:val="005F1EBE"/>
    <w:rsid w:val="005F26F3"/>
    <w:rsid w:val="005F4426"/>
    <w:rsid w:val="005F45AB"/>
    <w:rsid w:val="005F5406"/>
    <w:rsid w:val="005F74AC"/>
    <w:rsid w:val="0060013F"/>
    <w:rsid w:val="0060088B"/>
    <w:rsid w:val="00603585"/>
    <w:rsid w:val="006058FA"/>
    <w:rsid w:val="0061214F"/>
    <w:rsid w:val="006121AD"/>
    <w:rsid w:val="00612D52"/>
    <w:rsid w:val="00613B72"/>
    <w:rsid w:val="00614C24"/>
    <w:rsid w:val="00614C55"/>
    <w:rsid w:val="006161DA"/>
    <w:rsid w:val="00616EA8"/>
    <w:rsid w:val="0062029B"/>
    <w:rsid w:val="00622AC8"/>
    <w:rsid w:val="006242F1"/>
    <w:rsid w:val="00624B57"/>
    <w:rsid w:val="006250B6"/>
    <w:rsid w:val="00625E2E"/>
    <w:rsid w:val="00627305"/>
    <w:rsid w:val="006302BB"/>
    <w:rsid w:val="00630666"/>
    <w:rsid w:val="006345DD"/>
    <w:rsid w:val="006359FF"/>
    <w:rsid w:val="00635BB8"/>
    <w:rsid w:val="006362C1"/>
    <w:rsid w:val="00636357"/>
    <w:rsid w:val="006363C4"/>
    <w:rsid w:val="00637272"/>
    <w:rsid w:val="00637C58"/>
    <w:rsid w:val="00642490"/>
    <w:rsid w:val="00647D43"/>
    <w:rsid w:val="006548D2"/>
    <w:rsid w:val="00654D6F"/>
    <w:rsid w:val="00656660"/>
    <w:rsid w:val="0066030B"/>
    <w:rsid w:val="0066197C"/>
    <w:rsid w:val="00661C40"/>
    <w:rsid w:val="00662FA6"/>
    <w:rsid w:val="00663C0A"/>
    <w:rsid w:val="00663F46"/>
    <w:rsid w:val="00664BE3"/>
    <w:rsid w:val="00667785"/>
    <w:rsid w:val="00675972"/>
    <w:rsid w:val="006807BC"/>
    <w:rsid w:val="006817DB"/>
    <w:rsid w:val="006828B3"/>
    <w:rsid w:val="0068360A"/>
    <w:rsid w:val="00683838"/>
    <w:rsid w:val="0068583F"/>
    <w:rsid w:val="00686160"/>
    <w:rsid w:val="006926EC"/>
    <w:rsid w:val="00692EEE"/>
    <w:rsid w:val="006935DD"/>
    <w:rsid w:val="00695A73"/>
    <w:rsid w:val="006A0A4A"/>
    <w:rsid w:val="006A2DED"/>
    <w:rsid w:val="006A31F8"/>
    <w:rsid w:val="006A40D8"/>
    <w:rsid w:val="006B2F16"/>
    <w:rsid w:val="006B5A8A"/>
    <w:rsid w:val="006C06B0"/>
    <w:rsid w:val="006C1F11"/>
    <w:rsid w:val="006C2BC8"/>
    <w:rsid w:val="006C32B7"/>
    <w:rsid w:val="006C3F90"/>
    <w:rsid w:val="006C495E"/>
    <w:rsid w:val="006C4CF0"/>
    <w:rsid w:val="006C5D35"/>
    <w:rsid w:val="006C67EB"/>
    <w:rsid w:val="006C7C13"/>
    <w:rsid w:val="006C7CCC"/>
    <w:rsid w:val="006D066C"/>
    <w:rsid w:val="006D0DD4"/>
    <w:rsid w:val="006D4204"/>
    <w:rsid w:val="006D4E2B"/>
    <w:rsid w:val="006D6556"/>
    <w:rsid w:val="006D6B6C"/>
    <w:rsid w:val="006D6D0B"/>
    <w:rsid w:val="006D7CFA"/>
    <w:rsid w:val="006E0AA7"/>
    <w:rsid w:val="006E3429"/>
    <w:rsid w:val="006E376D"/>
    <w:rsid w:val="006E6A82"/>
    <w:rsid w:val="006F4105"/>
    <w:rsid w:val="006F4B0C"/>
    <w:rsid w:val="006F4C86"/>
    <w:rsid w:val="00702379"/>
    <w:rsid w:val="00703C24"/>
    <w:rsid w:val="0070412E"/>
    <w:rsid w:val="00705D19"/>
    <w:rsid w:val="007077D6"/>
    <w:rsid w:val="00707B05"/>
    <w:rsid w:val="00712760"/>
    <w:rsid w:val="007133E9"/>
    <w:rsid w:val="0071520E"/>
    <w:rsid w:val="00715CA9"/>
    <w:rsid w:val="00716F77"/>
    <w:rsid w:val="007213EE"/>
    <w:rsid w:val="00721525"/>
    <w:rsid w:val="00725271"/>
    <w:rsid w:val="00726805"/>
    <w:rsid w:val="0072755F"/>
    <w:rsid w:val="0073037C"/>
    <w:rsid w:val="0073073B"/>
    <w:rsid w:val="007307FD"/>
    <w:rsid w:val="007314AD"/>
    <w:rsid w:val="00732745"/>
    <w:rsid w:val="00733491"/>
    <w:rsid w:val="007340C9"/>
    <w:rsid w:val="00734313"/>
    <w:rsid w:val="00736C5C"/>
    <w:rsid w:val="007401AF"/>
    <w:rsid w:val="0074028F"/>
    <w:rsid w:val="007418D1"/>
    <w:rsid w:val="00742800"/>
    <w:rsid w:val="00743F74"/>
    <w:rsid w:val="00747B53"/>
    <w:rsid w:val="00750FDF"/>
    <w:rsid w:val="00751066"/>
    <w:rsid w:val="007515AB"/>
    <w:rsid w:val="00755512"/>
    <w:rsid w:val="00761A62"/>
    <w:rsid w:val="00763EA8"/>
    <w:rsid w:val="00765506"/>
    <w:rsid w:val="0077206E"/>
    <w:rsid w:val="00772EB9"/>
    <w:rsid w:val="007739AE"/>
    <w:rsid w:val="007750FE"/>
    <w:rsid w:val="00776869"/>
    <w:rsid w:val="007769A8"/>
    <w:rsid w:val="00777644"/>
    <w:rsid w:val="00782AB8"/>
    <w:rsid w:val="00783973"/>
    <w:rsid w:val="0078579B"/>
    <w:rsid w:val="00794328"/>
    <w:rsid w:val="00795042"/>
    <w:rsid w:val="00795973"/>
    <w:rsid w:val="00796EBF"/>
    <w:rsid w:val="007A14F5"/>
    <w:rsid w:val="007A2B41"/>
    <w:rsid w:val="007A4DB8"/>
    <w:rsid w:val="007A69CC"/>
    <w:rsid w:val="007A7C50"/>
    <w:rsid w:val="007B156A"/>
    <w:rsid w:val="007B263B"/>
    <w:rsid w:val="007B2DCC"/>
    <w:rsid w:val="007B49FB"/>
    <w:rsid w:val="007B530F"/>
    <w:rsid w:val="007B5625"/>
    <w:rsid w:val="007B58EF"/>
    <w:rsid w:val="007B60EA"/>
    <w:rsid w:val="007B6B7C"/>
    <w:rsid w:val="007B7C92"/>
    <w:rsid w:val="007C0BE5"/>
    <w:rsid w:val="007C59DC"/>
    <w:rsid w:val="007C606E"/>
    <w:rsid w:val="007C623B"/>
    <w:rsid w:val="007C6512"/>
    <w:rsid w:val="007D02F7"/>
    <w:rsid w:val="007D0A00"/>
    <w:rsid w:val="007D13E8"/>
    <w:rsid w:val="007D2850"/>
    <w:rsid w:val="007D2A08"/>
    <w:rsid w:val="007D3933"/>
    <w:rsid w:val="007D5996"/>
    <w:rsid w:val="007D61ED"/>
    <w:rsid w:val="007D710B"/>
    <w:rsid w:val="007E0A96"/>
    <w:rsid w:val="007E167C"/>
    <w:rsid w:val="007E171F"/>
    <w:rsid w:val="007E1F9F"/>
    <w:rsid w:val="007E7EC0"/>
    <w:rsid w:val="007F0BEA"/>
    <w:rsid w:val="007F2BCF"/>
    <w:rsid w:val="007F45FB"/>
    <w:rsid w:val="007F7FFE"/>
    <w:rsid w:val="0080232C"/>
    <w:rsid w:val="0080266E"/>
    <w:rsid w:val="00803DB9"/>
    <w:rsid w:val="008045CD"/>
    <w:rsid w:val="00806262"/>
    <w:rsid w:val="008064FA"/>
    <w:rsid w:val="00807638"/>
    <w:rsid w:val="008079CB"/>
    <w:rsid w:val="00810E03"/>
    <w:rsid w:val="008112D1"/>
    <w:rsid w:val="00811EE1"/>
    <w:rsid w:val="008133DB"/>
    <w:rsid w:val="00813A3F"/>
    <w:rsid w:val="008146A5"/>
    <w:rsid w:val="008150E2"/>
    <w:rsid w:val="0081547F"/>
    <w:rsid w:val="008170A7"/>
    <w:rsid w:val="008206B9"/>
    <w:rsid w:val="00821F83"/>
    <w:rsid w:val="008235BE"/>
    <w:rsid w:val="00830178"/>
    <w:rsid w:val="00831FF5"/>
    <w:rsid w:val="00834C75"/>
    <w:rsid w:val="008358C4"/>
    <w:rsid w:val="00835A6A"/>
    <w:rsid w:val="00835D7D"/>
    <w:rsid w:val="00836DAC"/>
    <w:rsid w:val="00841E18"/>
    <w:rsid w:val="00845408"/>
    <w:rsid w:val="008464E1"/>
    <w:rsid w:val="008471CF"/>
    <w:rsid w:val="00847560"/>
    <w:rsid w:val="00850C54"/>
    <w:rsid w:val="00854F97"/>
    <w:rsid w:val="0085579F"/>
    <w:rsid w:val="00855D83"/>
    <w:rsid w:val="0086015E"/>
    <w:rsid w:val="00865340"/>
    <w:rsid w:val="00866545"/>
    <w:rsid w:val="00870614"/>
    <w:rsid w:val="00872FD8"/>
    <w:rsid w:val="00873539"/>
    <w:rsid w:val="00873663"/>
    <w:rsid w:val="00874068"/>
    <w:rsid w:val="008753C6"/>
    <w:rsid w:val="00875F7D"/>
    <w:rsid w:val="008766A5"/>
    <w:rsid w:val="0087687A"/>
    <w:rsid w:val="00882118"/>
    <w:rsid w:val="0088265B"/>
    <w:rsid w:val="00882833"/>
    <w:rsid w:val="00882AF5"/>
    <w:rsid w:val="00883592"/>
    <w:rsid w:val="008838DB"/>
    <w:rsid w:val="008839F0"/>
    <w:rsid w:val="00883AC4"/>
    <w:rsid w:val="00885387"/>
    <w:rsid w:val="00887D9D"/>
    <w:rsid w:val="008906E2"/>
    <w:rsid w:val="00890B9E"/>
    <w:rsid w:val="008917EF"/>
    <w:rsid w:val="00893D34"/>
    <w:rsid w:val="00895DA7"/>
    <w:rsid w:val="008A05A9"/>
    <w:rsid w:val="008A18C8"/>
    <w:rsid w:val="008A23CD"/>
    <w:rsid w:val="008A28A2"/>
    <w:rsid w:val="008A2C9A"/>
    <w:rsid w:val="008A56A4"/>
    <w:rsid w:val="008B2AF0"/>
    <w:rsid w:val="008B3EA1"/>
    <w:rsid w:val="008B471D"/>
    <w:rsid w:val="008B6680"/>
    <w:rsid w:val="008C06FA"/>
    <w:rsid w:val="008C08A2"/>
    <w:rsid w:val="008C30E4"/>
    <w:rsid w:val="008C35CF"/>
    <w:rsid w:val="008C441A"/>
    <w:rsid w:val="008C7CD0"/>
    <w:rsid w:val="008D0D3F"/>
    <w:rsid w:val="008D3085"/>
    <w:rsid w:val="008D3E3D"/>
    <w:rsid w:val="008D44A6"/>
    <w:rsid w:val="008D7B32"/>
    <w:rsid w:val="008E0786"/>
    <w:rsid w:val="008E1022"/>
    <w:rsid w:val="008E13FD"/>
    <w:rsid w:val="008E1A98"/>
    <w:rsid w:val="008E4772"/>
    <w:rsid w:val="008E52B6"/>
    <w:rsid w:val="008E5F5F"/>
    <w:rsid w:val="008F22A7"/>
    <w:rsid w:val="008F6B61"/>
    <w:rsid w:val="008F7983"/>
    <w:rsid w:val="0090098B"/>
    <w:rsid w:val="00900FC9"/>
    <w:rsid w:val="009018CF"/>
    <w:rsid w:val="009025B3"/>
    <w:rsid w:val="00902F59"/>
    <w:rsid w:val="009052E7"/>
    <w:rsid w:val="00905E0D"/>
    <w:rsid w:val="00906142"/>
    <w:rsid w:val="009069AD"/>
    <w:rsid w:val="0091000E"/>
    <w:rsid w:val="00911729"/>
    <w:rsid w:val="0091227A"/>
    <w:rsid w:val="009122ED"/>
    <w:rsid w:val="00912D80"/>
    <w:rsid w:val="00915B33"/>
    <w:rsid w:val="009161CD"/>
    <w:rsid w:val="00920578"/>
    <w:rsid w:val="009205D5"/>
    <w:rsid w:val="00922472"/>
    <w:rsid w:val="0092273D"/>
    <w:rsid w:val="0092443B"/>
    <w:rsid w:val="009266BF"/>
    <w:rsid w:val="0093096B"/>
    <w:rsid w:val="00930CD2"/>
    <w:rsid w:val="0093138D"/>
    <w:rsid w:val="00932520"/>
    <w:rsid w:val="00937B99"/>
    <w:rsid w:val="00940DE7"/>
    <w:rsid w:val="00942666"/>
    <w:rsid w:val="00944B1C"/>
    <w:rsid w:val="00944E99"/>
    <w:rsid w:val="009500AB"/>
    <w:rsid w:val="00953C8B"/>
    <w:rsid w:val="009552B2"/>
    <w:rsid w:val="00961550"/>
    <w:rsid w:val="0096274A"/>
    <w:rsid w:val="009648FD"/>
    <w:rsid w:val="00964CEA"/>
    <w:rsid w:val="00973EC5"/>
    <w:rsid w:val="00974035"/>
    <w:rsid w:val="00976A90"/>
    <w:rsid w:val="0098087C"/>
    <w:rsid w:val="009808F9"/>
    <w:rsid w:val="009815AB"/>
    <w:rsid w:val="00981809"/>
    <w:rsid w:val="00982D25"/>
    <w:rsid w:val="0098387D"/>
    <w:rsid w:val="00985CDC"/>
    <w:rsid w:val="00985CF0"/>
    <w:rsid w:val="00986BC2"/>
    <w:rsid w:val="0099107D"/>
    <w:rsid w:val="0099120D"/>
    <w:rsid w:val="00991475"/>
    <w:rsid w:val="00993B15"/>
    <w:rsid w:val="009955AA"/>
    <w:rsid w:val="00995899"/>
    <w:rsid w:val="00997E88"/>
    <w:rsid w:val="009A1EA7"/>
    <w:rsid w:val="009A3093"/>
    <w:rsid w:val="009A3D3F"/>
    <w:rsid w:val="009A54AE"/>
    <w:rsid w:val="009A5851"/>
    <w:rsid w:val="009A695F"/>
    <w:rsid w:val="009A6963"/>
    <w:rsid w:val="009B15D5"/>
    <w:rsid w:val="009B234D"/>
    <w:rsid w:val="009B2D55"/>
    <w:rsid w:val="009B40C0"/>
    <w:rsid w:val="009B50D6"/>
    <w:rsid w:val="009B5BFF"/>
    <w:rsid w:val="009B5D04"/>
    <w:rsid w:val="009C1929"/>
    <w:rsid w:val="009C7F8B"/>
    <w:rsid w:val="009D09EA"/>
    <w:rsid w:val="009D3A91"/>
    <w:rsid w:val="009D4C93"/>
    <w:rsid w:val="009D50A7"/>
    <w:rsid w:val="009D6B20"/>
    <w:rsid w:val="009D6F5F"/>
    <w:rsid w:val="009E2616"/>
    <w:rsid w:val="009E4E03"/>
    <w:rsid w:val="009E689F"/>
    <w:rsid w:val="009E7208"/>
    <w:rsid w:val="009F00BF"/>
    <w:rsid w:val="009F1618"/>
    <w:rsid w:val="009F263D"/>
    <w:rsid w:val="009F267A"/>
    <w:rsid w:val="009F284B"/>
    <w:rsid w:val="009F34E1"/>
    <w:rsid w:val="009F5D92"/>
    <w:rsid w:val="009F694D"/>
    <w:rsid w:val="00A00E7F"/>
    <w:rsid w:val="00A02ED6"/>
    <w:rsid w:val="00A0458D"/>
    <w:rsid w:val="00A05419"/>
    <w:rsid w:val="00A054C0"/>
    <w:rsid w:val="00A05B37"/>
    <w:rsid w:val="00A079CC"/>
    <w:rsid w:val="00A10242"/>
    <w:rsid w:val="00A10CA5"/>
    <w:rsid w:val="00A10FA9"/>
    <w:rsid w:val="00A11D2C"/>
    <w:rsid w:val="00A13F78"/>
    <w:rsid w:val="00A1479F"/>
    <w:rsid w:val="00A16A75"/>
    <w:rsid w:val="00A218D7"/>
    <w:rsid w:val="00A22F23"/>
    <w:rsid w:val="00A235E5"/>
    <w:rsid w:val="00A24153"/>
    <w:rsid w:val="00A27E8D"/>
    <w:rsid w:val="00A403B2"/>
    <w:rsid w:val="00A41744"/>
    <w:rsid w:val="00A461A5"/>
    <w:rsid w:val="00A500D9"/>
    <w:rsid w:val="00A52049"/>
    <w:rsid w:val="00A524F4"/>
    <w:rsid w:val="00A53BDF"/>
    <w:rsid w:val="00A53E86"/>
    <w:rsid w:val="00A573E0"/>
    <w:rsid w:val="00A57EB1"/>
    <w:rsid w:val="00A62198"/>
    <w:rsid w:val="00A657F3"/>
    <w:rsid w:val="00A6781D"/>
    <w:rsid w:val="00A70290"/>
    <w:rsid w:val="00A70DC4"/>
    <w:rsid w:val="00A7307F"/>
    <w:rsid w:val="00A7635C"/>
    <w:rsid w:val="00A76752"/>
    <w:rsid w:val="00A7682E"/>
    <w:rsid w:val="00A76DFE"/>
    <w:rsid w:val="00A77FB2"/>
    <w:rsid w:val="00A80280"/>
    <w:rsid w:val="00A81914"/>
    <w:rsid w:val="00A822D2"/>
    <w:rsid w:val="00A86057"/>
    <w:rsid w:val="00A86460"/>
    <w:rsid w:val="00A87DBA"/>
    <w:rsid w:val="00A90F78"/>
    <w:rsid w:val="00A91A82"/>
    <w:rsid w:val="00A93D6D"/>
    <w:rsid w:val="00A975E6"/>
    <w:rsid w:val="00A97CF9"/>
    <w:rsid w:val="00AA0F0A"/>
    <w:rsid w:val="00AA205D"/>
    <w:rsid w:val="00AA5BBF"/>
    <w:rsid w:val="00AA70A7"/>
    <w:rsid w:val="00AB14C6"/>
    <w:rsid w:val="00AB1556"/>
    <w:rsid w:val="00AB2005"/>
    <w:rsid w:val="00AB26D7"/>
    <w:rsid w:val="00AB32B0"/>
    <w:rsid w:val="00AB4C39"/>
    <w:rsid w:val="00AC09BB"/>
    <w:rsid w:val="00AC4F6E"/>
    <w:rsid w:val="00AC5F19"/>
    <w:rsid w:val="00AC6C3A"/>
    <w:rsid w:val="00AC6DCA"/>
    <w:rsid w:val="00AC7BA4"/>
    <w:rsid w:val="00AD09F0"/>
    <w:rsid w:val="00AD5157"/>
    <w:rsid w:val="00AD68AC"/>
    <w:rsid w:val="00AE2F74"/>
    <w:rsid w:val="00AE4BD0"/>
    <w:rsid w:val="00AE5D49"/>
    <w:rsid w:val="00AE651F"/>
    <w:rsid w:val="00AE7E71"/>
    <w:rsid w:val="00AF4F85"/>
    <w:rsid w:val="00AF5015"/>
    <w:rsid w:val="00AF5D39"/>
    <w:rsid w:val="00AF5D74"/>
    <w:rsid w:val="00AF74F7"/>
    <w:rsid w:val="00B00A4B"/>
    <w:rsid w:val="00B02333"/>
    <w:rsid w:val="00B02494"/>
    <w:rsid w:val="00B02B6C"/>
    <w:rsid w:val="00B04942"/>
    <w:rsid w:val="00B05929"/>
    <w:rsid w:val="00B05C54"/>
    <w:rsid w:val="00B0618F"/>
    <w:rsid w:val="00B07A4E"/>
    <w:rsid w:val="00B10453"/>
    <w:rsid w:val="00B106C0"/>
    <w:rsid w:val="00B116D6"/>
    <w:rsid w:val="00B1629C"/>
    <w:rsid w:val="00B17513"/>
    <w:rsid w:val="00B20B6F"/>
    <w:rsid w:val="00B23FE9"/>
    <w:rsid w:val="00B27439"/>
    <w:rsid w:val="00B32086"/>
    <w:rsid w:val="00B32682"/>
    <w:rsid w:val="00B33210"/>
    <w:rsid w:val="00B34392"/>
    <w:rsid w:val="00B34600"/>
    <w:rsid w:val="00B35554"/>
    <w:rsid w:val="00B35751"/>
    <w:rsid w:val="00B36AA4"/>
    <w:rsid w:val="00B41E59"/>
    <w:rsid w:val="00B429C3"/>
    <w:rsid w:val="00B43038"/>
    <w:rsid w:val="00B43234"/>
    <w:rsid w:val="00B43374"/>
    <w:rsid w:val="00B45384"/>
    <w:rsid w:val="00B47E4B"/>
    <w:rsid w:val="00B47EA0"/>
    <w:rsid w:val="00B52344"/>
    <w:rsid w:val="00B5274F"/>
    <w:rsid w:val="00B54B2B"/>
    <w:rsid w:val="00B5797B"/>
    <w:rsid w:val="00B65479"/>
    <w:rsid w:val="00B659C6"/>
    <w:rsid w:val="00B66253"/>
    <w:rsid w:val="00B75246"/>
    <w:rsid w:val="00B75C62"/>
    <w:rsid w:val="00B7619A"/>
    <w:rsid w:val="00B76500"/>
    <w:rsid w:val="00B76D4B"/>
    <w:rsid w:val="00B806C9"/>
    <w:rsid w:val="00B817DE"/>
    <w:rsid w:val="00B8203E"/>
    <w:rsid w:val="00B82869"/>
    <w:rsid w:val="00B83C1B"/>
    <w:rsid w:val="00B84A75"/>
    <w:rsid w:val="00B84E3F"/>
    <w:rsid w:val="00B867D6"/>
    <w:rsid w:val="00B90A97"/>
    <w:rsid w:val="00B939E8"/>
    <w:rsid w:val="00B959F4"/>
    <w:rsid w:val="00B96A20"/>
    <w:rsid w:val="00B97AFE"/>
    <w:rsid w:val="00B97F0D"/>
    <w:rsid w:val="00BA0798"/>
    <w:rsid w:val="00BA1E4B"/>
    <w:rsid w:val="00BA4724"/>
    <w:rsid w:val="00BA5341"/>
    <w:rsid w:val="00BA7E7D"/>
    <w:rsid w:val="00BB103B"/>
    <w:rsid w:val="00BB33FA"/>
    <w:rsid w:val="00BB477A"/>
    <w:rsid w:val="00BB4E68"/>
    <w:rsid w:val="00BB79C5"/>
    <w:rsid w:val="00BC03BB"/>
    <w:rsid w:val="00BC2B7C"/>
    <w:rsid w:val="00BC4152"/>
    <w:rsid w:val="00BC48B6"/>
    <w:rsid w:val="00BC4EF3"/>
    <w:rsid w:val="00BC6661"/>
    <w:rsid w:val="00BC7907"/>
    <w:rsid w:val="00BD058C"/>
    <w:rsid w:val="00BD0986"/>
    <w:rsid w:val="00BD12F8"/>
    <w:rsid w:val="00BD1360"/>
    <w:rsid w:val="00BD2695"/>
    <w:rsid w:val="00BD32D2"/>
    <w:rsid w:val="00BD6850"/>
    <w:rsid w:val="00BD77C2"/>
    <w:rsid w:val="00BD7A07"/>
    <w:rsid w:val="00BE1511"/>
    <w:rsid w:val="00BE17F3"/>
    <w:rsid w:val="00BE2B05"/>
    <w:rsid w:val="00BE2D64"/>
    <w:rsid w:val="00BE3872"/>
    <w:rsid w:val="00BE3D65"/>
    <w:rsid w:val="00BE433B"/>
    <w:rsid w:val="00BE47C2"/>
    <w:rsid w:val="00BE4959"/>
    <w:rsid w:val="00BE5750"/>
    <w:rsid w:val="00BE5E70"/>
    <w:rsid w:val="00BE69E0"/>
    <w:rsid w:val="00BE767C"/>
    <w:rsid w:val="00BE7A19"/>
    <w:rsid w:val="00BF0418"/>
    <w:rsid w:val="00BF10F9"/>
    <w:rsid w:val="00BF1455"/>
    <w:rsid w:val="00BF30A0"/>
    <w:rsid w:val="00BF3D45"/>
    <w:rsid w:val="00BF4364"/>
    <w:rsid w:val="00BF46E6"/>
    <w:rsid w:val="00BF4BD2"/>
    <w:rsid w:val="00BF4BF2"/>
    <w:rsid w:val="00BF6483"/>
    <w:rsid w:val="00BF793A"/>
    <w:rsid w:val="00C00459"/>
    <w:rsid w:val="00C004B7"/>
    <w:rsid w:val="00C01F45"/>
    <w:rsid w:val="00C01FE8"/>
    <w:rsid w:val="00C0272A"/>
    <w:rsid w:val="00C05AF6"/>
    <w:rsid w:val="00C0746E"/>
    <w:rsid w:val="00C07C32"/>
    <w:rsid w:val="00C11E2A"/>
    <w:rsid w:val="00C11FB7"/>
    <w:rsid w:val="00C12F34"/>
    <w:rsid w:val="00C15E7A"/>
    <w:rsid w:val="00C17D5C"/>
    <w:rsid w:val="00C22257"/>
    <w:rsid w:val="00C22914"/>
    <w:rsid w:val="00C22D94"/>
    <w:rsid w:val="00C26011"/>
    <w:rsid w:val="00C314E9"/>
    <w:rsid w:val="00C31A99"/>
    <w:rsid w:val="00C31D8B"/>
    <w:rsid w:val="00C3219F"/>
    <w:rsid w:val="00C34333"/>
    <w:rsid w:val="00C348F1"/>
    <w:rsid w:val="00C35CFE"/>
    <w:rsid w:val="00C36A42"/>
    <w:rsid w:val="00C37478"/>
    <w:rsid w:val="00C4395B"/>
    <w:rsid w:val="00C44209"/>
    <w:rsid w:val="00C45724"/>
    <w:rsid w:val="00C46D9F"/>
    <w:rsid w:val="00C474CE"/>
    <w:rsid w:val="00C502EE"/>
    <w:rsid w:val="00C50EDF"/>
    <w:rsid w:val="00C5151A"/>
    <w:rsid w:val="00C53019"/>
    <w:rsid w:val="00C562B8"/>
    <w:rsid w:val="00C56E24"/>
    <w:rsid w:val="00C65D4A"/>
    <w:rsid w:val="00C6613E"/>
    <w:rsid w:val="00C66302"/>
    <w:rsid w:val="00C67ADE"/>
    <w:rsid w:val="00C727A3"/>
    <w:rsid w:val="00C73838"/>
    <w:rsid w:val="00C7462E"/>
    <w:rsid w:val="00C75B0D"/>
    <w:rsid w:val="00C76229"/>
    <w:rsid w:val="00C76951"/>
    <w:rsid w:val="00C76B7E"/>
    <w:rsid w:val="00C80B3B"/>
    <w:rsid w:val="00C810F3"/>
    <w:rsid w:val="00C81B4E"/>
    <w:rsid w:val="00C82EB7"/>
    <w:rsid w:val="00C84162"/>
    <w:rsid w:val="00C8565F"/>
    <w:rsid w:val="00C9005E"/>
    <w:rsid w:val="00C90E82"/>
    <w:rsid w:val="00C92600"/>
    <w:rsid w:val="00C934D4"/>
    <w:rsid w:val="00C94E97"/>
    <w:rsid w:val="00C97088"/>
    <w:rsid w:val="00C97D25"/>
    <w:rsid w:val="00CA40A6"/>
    <w:rsid w:val="00CA515A"/>
    <w:rsid w:val="00CA5F38"/>
    <w:rsid w:val="00CA6959"/>
    <w:rsid w:val="00CA70FF"/>
    <w:rsid w:val="00CB0436"/>
    <w:rsid w:val="00CB06D0"/>
    <w:rsid w:val="00CB2B8D"/>
    <w:rsid w:val="00CB4D5B"/>
    <w:rsid w:val="00CB4DF3"/>
    <w:rsid w:val="00CC106D"/>
    <w:rsid w:val="00CC1315"/>
    <w:rsid w:val="00CC454B"/>
    <w:rsid w:val="00CC4E46"/>
    <w:rsid w:val="00CC5EF6"/>
    <w:rsid w:val="00CC6360"/>
    <w:rsid w:val="00CC7FF7"/>
    <w:rsid w:val="00CD0C7C"/>
    <w:rsid w:val="00CD1B85"/>
    <w:rsid w:val="00CD1D1F"/>
    <w:rsid w:val="00CD2495"/>
    <w:rsid w:val="00CD2FEC"/>
    <w:rsid w:val="00CD31BA"/>
    <w:rsid w:val="00CD342E"/>
    <w:rsid w:val="00CE1155"/>
    <w:rsid w:val="00CE181E"/>
    <w:rsid w:val="00CE1C8E"/>
    <w:rsid w:val="00CE32FA"/>
    <w:rsid w:val="00CE3E7C"/>
    <w:rsid w:val="00CE54C7"/>
    <w:rsid w:val="00CE6D42"/>
    <w:rsid w:val="00CE79DD"/>
    <w:rsid w:val="00CF3431"/>
    <w:rsid w:val="00CF4512"/>
    <w:rsid w:val="00CF4868"/>
    <w:rsid w:val="00CF5DA0"/>
    <w:rsid w:val="00CF71E6"/>
    <w:rsid w:val="00D00FE6"/>
    <w:rsid w:val="00D024D5"/>
    <w:rsid w:val="00D04409"/>
    <w:rsid w:val="00D05395"/>
    <w:rsid w:val="00D063AF"/>
    <w:rsid w:val="00D065D2"/>
    <w:rsid w:val="00D06DE3"/>
    <w:rsid w:val="00D0743A"/>
    <w:rsid w:val="00D1090F"/>
    <w:rsid w:val="00D1153C"/>
    <w:rsid w:val="00D11CBF"/>
    <w:rsid w:val="00D14B90"/>
    <w:rsid w:val="00D16AA2"/>
    <w:rsid w:val="00D17254"/>
    <w:rsid w:val="00D204EA"/>
    <w:rsid w:val="00D3192C"/>
    <w:rsid w:val="00D31E3C"/>
    <w:rsid w:val="00D32DF7"/>
    <w:rsid w:val="00D340E8"/>
    <w:rsid w:val="00D401D7"/>
    <w:rsid w:val="00D4224C"/>
    <w:rsid w:val="00D42677"/>
    <w:rsid w:val="00D42908"/>
    <w:rsid w:val="00D44379"/>
    <w:rsid w:val="00D448C9"/>
    <w:rsid w:val="00D45D53"/>
    <w:rsid w:val="00D4604F"/>
    <w:rsid w:val="00D46D12"/>
    <w:rsid w:val="00D4748F"/>
    <w:rsid w:val="00D478B1"/>
    <w:rsid w:val="00D5052F"/>
    <w:rsid w:val="00D53FDA"/>
    <w:rsid w:val="00D550BB"/>
    <w:rsid w:val="00D5715D"/>
    <w:rsid w:val="00D5735B"/>
    <w:rsid w:val="00D57881"/>
    <w:rsid w:val="00D57995"/>
    <w:rsid w:val="00D60A9C"/>
    <w:rsid w:val="00D637B3"/>
    <w:rsid w:val="00D63E2D"/>
    <w:rsid w:val="00D64DD8"/>
    <w:rsid w:val="00D6511B"/>
    <w:rsid w:val="00D66B2F"/>
    <w:rsid w:val="00D672DA"/>
    <w:rsid w:val="00D702A3"/>
    <w:rsid w:val="00D70500"/>
    <w:rsid w:val="00D7057E"/>
    <w:rsid w:val="00D729CD"/>
    <w:rsid w:val="00D732C5"/>
    <w:rsid w:val="00D7398D"/>
    <w:rsid w:val="00D7466D"/>
    <w:rsid w:val="00D74C29"/>
    <w:rsid w:val="00D74E33"/>
    <w:rsid w:val="00D7538C"/>
    <w:rsid w:val="00D7624F"/>
    <w:rsid w:val="00D762DF"/>
    <w:rsid w:val="00D76B86"/>
    <w:rsid w:val="00D80C92"/>
    <w:rsid w:val="00D82631"/>
    <w:rsid w:val="00D83648"/>
    <w:rsid w:val="00D83737"/>
    <w:rsid w:val="00D843DD"/>
    <w:rsid w:val="00D86956"/>
    <w:rsid w:val="00D87183"/>
    <w:rsid w:val="00D87D32"/>
    <w:rsid w:val="00D908BA"/>
    <w:rsid w:val="00D91BC9"/>
    <w:rsid w:val="00D9285F"/>
    <w:rsid w:val="00D94126"/>
    <w:rsid w:val="00D94665"/>
    <w:rsid w:val="00D95E80"/>
    <w:rsid w:val="00DA13D8"/>
    <w:rsid w:val="00DA1CE8"/>
    <w:rsid w:val="00DA29F1"/>
    <w:rsid w:val="00DA4A7C"/>
    <w:rsid w:val="00DA704A"/>
    <w:rsid w:val="00DB0CA5"/>
    <w:rsid w:val="00DB1AD8"/>
    <w:rsid w:val="00DB2A41"/>
    <w:rsid w:val="00DB437E"/>
    <w:rsid w:val="00DB4B87"/>
    <w:rsid w:val="00DB57A6"/>
    <w:rsid w:val="00DB682B"/>
    <w:rsid w:val="00DC026A"/>
    <w:rsid w:val="00DC3C25"/>
    <w:rsid w:val="00DC6468"/>
    <w:rsid w:val="00DC716D"/>
    <w:rsid w:val="00DC76EA"/>
    <w:rsid w:val="00DC7797"/>
    <w:rsid w:val="00DD2CCD"/>
    <w:rsid w:val="00DD4896"/>
    <w:rsid w:val="00DD48C5"/>
    <w:rsid w:val="00DD52F4"/>
    <w:rsid w:val="00DD5EF5"/>
    <w:rsid w:val="00DD5F9C"/>
    <w:rsid w:val="00DE0680"/>
    <w:rsid w:val="00DE0E60"/>
    <w:rsid w:val="00DE0EB4"/>
    <w:rsid w:val="00DE1890"/>
    <w:rsid w:val="00DE22EA"/>
    <w:rsid w:val="00DE276A"/>
    <w:rsid w:val="00DE2ADB"/>
    <w:rsid w:val="00DE4234"/>
    <w:rsid w:val="00DE5EC3"/>
    <w:rsid w:val="00DE6EDE"/>
    <w:rsid w:val="00DF15A7"/>
    <w:rsid w:val="00DF1E1F"/>
    <w:rsid w:val="00DF2919"/>
    <w:rsid w:val="00DF30E7"/>
    <w:rsid w:val="00DF386C"/>
    <w:rsid w:val="00DF45F9"/>
    <w:rsid w:val="00DF56FE"/>
    <w:rsid w:val="00DF7124"/>
    <w:rsid w:val="00E02BED"/>
    <w:rsid w:val="00E02DE8"/>
    <w:rsid w:val="00E03058"/>
    <w:rsid w:val="00E04973"/>
    <w:rsid w:val="00E06E47"/>
    <w:rsid w:val="00E07367"/>
    <w:rsid w:val="00E114DA"/>
    <w:rsid w:val="00E175F2"/>
    <w:rsid w:val="00E2023F"/>
    <w:rsid w:val="00E23380"/>
    <w:rsid w:val="00E23D1A"/>
    <w:rsid w:val="00E30294"/>
    <w:rsid w:val="00E3101C"/>
    <w:rsid w:val="00E31DB7"/>
    <w:rsid w:val="00E321BC"/>
    <w:rsid w:val="00E34653"/>
    <w:rsid w:val="00E34E70"/>
    <w:rsid w:val="00E361A5"/>
    <w:rsid w:val="00E37F55"/>
    <w:rsid w:val="00E41C93"/>
    <w:rsid w:val="00E42050"/>
    <w:rsid w:val="00E429C1"/>
    <w:rsid w:val="00E442EB"/>
    <w:rsid w:val="00E4557D"/>
    <w:rsid w:val="00E465C6"/>
    <w:rsid w:val="00E513DA"/>
    <w:rsid w:val="00E513F6"/>
    <w:rsid w:val="00E54B57"/>
    <w:rsid w:val="00E55A85"/>
    <w:rsid w:val="00E57AC8"/>
    <w:rsid w:val="00E60720"/>
    <w:rsid w:val="00E61BBD"/>
    <w:rsid w:val="00E6247F"/>
    <w:rsid w:val="00E62DA2"/>
    <w:rsid w:val="00E63DD7"/>
    <w:rsid w:val="00E65717"/>
    <w:rsid w:val="00E70B94"/>
    <w:rsid w:val="00E7390D"/>
    <w:rsid w:val="00E739B2"/>
    <w:rsid w:val="00E73BC1"/>
    <w:rsid w:val="00E73C28"/>
    <w:rsid w:val="00E75EF0"/>
    <w:rsid w:val="00E76126"/>
    <w:rsid w:val="00E76A30"/>
    <w:rsid w:val="00E77DAA"/>
    <w:rsid w:val="00E77E76"/>
    <w:rsid w:val="00E82B09"/>
    <w:rsid w:val="00E84644"/>
    <w:rsid w:val="00E874DC"/>
    <w:rsid w:val="00E87BCF"/>
    <w:rsid w:val="00E914A3"/>
    <w:rsid w:val="00E92D21"/>
    <w:rsid w:val="00E94470"/>
    <w:rsid w:val="00E968E1"/>
    <w:rsid w:val="00E97864"/>
    <w:rsid w:val="00EA369D"/>
    <w:rsid w:val="00EA3A8B"/>
    <w:rsid w:val="00EA44E3"/>
    <w:rsid w:val="00EA49E5"/>
    <w:rsid w:val="00EA7611"/>
    <w:rsid w:val="00EB0004"/>
    <w:rsid w:val="00EB5FC9"/>
    <w:rsid w:val="00EB672F"/>
    <w:rsid w:val="00EB693C"/>
    <w:rsid w:val="00EC0C4F"/>
    <w:rsid w:val="00EC237A"/>
    <w:rsid w:val="00EC3F32"/>
    <w:rsid w:val="00EC5079"/>
    <w:rsid w:val="00EC580D"/>
    <w:rsid w:val="00EC68C6"/>
    <w:rsid w:val="00EC6E59"/>
    <w:rsid w:val="00EC70A9"/>
    <w:rsid w:val="00EC7F44"/>
    <w:rsid w:val="00ED05F4"/>
    <w:rsid w:val="00ED0AC3"/>
    <w:rsid w:val="00ED1EDD"/>
    <w:rsid w:val="00ED20F6"/>
    <w:rsid w:val="00ED3430"/>
    <w:rsid w:val="00ED7FE5"/>
    <w:rsid w:val="00EE0294"/>
    <w:rsid w:val="00EE0DB1"/>
    <w:rsid w:val="00EE149C"/>
    <w:rsid w:val="00EE1B4C"/>
    <w:rsid w:val="00EE1B95"/>
    <w:rsid w:val="00EE409D"/>
    <w:rsid w:val="00EE6E64"/>
    <w:rsid w:val="00EF0A01"/>
    <w:rsid w:val="00EF105F"/>
    <w:rsid w:val="00EF3BA3"/>
    <w:rsid w:val="00EF4CE9"/>
    <w:rsid w:val="00EF6F6D"/>
    <w:rsid w:val="00F00491"/>
    <w:rsid w:val="00F009B8"/>
    <w:rsid w:val="00F02C51"/>
    <w:rsid w:val="00F03034"/>
    <w:rsid w:val="00F03CE4"/>
    <w:rsid w:val="00F040F6"/>
    <w:rsid w:val="00F050AD"/>
    <w:rsid w:val="00F1233F"/>
    <w:rsid w:val="00F14175"/>
    <w:rsid w:val="00F1418E"/>
    <w:rsid w:val="00F17427"/>
    <w:rsid w:val="00F209DB"/>
    <w:rsid w:val="00F273EF"/>
    <w:rsid w:val="00F32693"/>
    <w:rsid w:val="00F3438D"/>
    <w:rsid w:val="00F348D1"/>
    <w:rsid w:val="00F370BD"/>
    <w:rsid w:val="00F3712D"/>
    <w:rsid w:val="00F40284"/>
    <w:rsid w:val="00F40C2C"/>
    <w:rsid w:val="00F4315B"/>
    <w:rsid w:val="00F449DE"/>
    <w:rsid w:val="00F469C0"/>
    <w:rsid w:val="00F5014F"/>
    <w:rsid w:val="00F50DA2"/>
    <w:rsid w:val="00F53F86"/>
    <w:rsid w:val="00F5422E"/>
    <w:rsid w:val="00F54687"/>
    <w:rsid w:val="00F5481E"/>
    <w:rsid w:val="00F61216"/>
    <w:rsid w:val="00F6129B"/>
    <w:rsid w:val="00F61D01"/>
    <w:rsid w:val="00F63B19"/>
    <w:rsid w:val="00F63DB8"/>
    <w:rsid w:val="00F643BA"/>
    <w:rsid w:val="00F678AB"/>
    <w:rsid w:val="00F67F1D"/>
    <w:rsid w:val="00F71346"/>
    <w:rsid w:val="00F71F24"/>
    <w:rsid w:val="00F74669"/>
    <w:rsid w:val="00F74C13"/>
    <w:rsid w:val="00F74CCD"/>
    <w:rsid w:val="00F75E58"/>
    <w:rsid w:val="00F761E0"/>
    <w:rsid w:val="00F80C0D"/>
    <w:rsid w:val="00F8174D"/>
    <w:rsid w:val="00F91259"/>
    <w:rsid w:val="00F93D78"/>
    <w:rsid w:val="00F95095"/>
    <w:rsid w:val="00F951BA"/>
    <w:rsid w:val="00F975F5"/>
    <w:rsid w:val="00FA0ABB"/>
    <w:rsid w:val="00FA127E"/>
    <w:rsid w:val="00FA1F0A"/>
    <w:rsid w:val="00FA36EB"/>
    <w:rsid w:val="00FA4974"/>
    <w:rsid w:val="00FA5599"/>
    <w:rsid w:val="00FB2757"/>
    <w:rsid w:val="00FB4757"/>
    <w:rsid w:val="00FB4D5A"/>
    <w:rsid w:val="00FC08EE"/>
    <w:rsid w:val="00FC3524"/>
    <w:rsid w:val="00FC3564"/>
    <w:rsid w:val="00FC7608"/>
    <w:rsid w:val="00FC7F3B"/>
    <w:rsid w:val="00FD0540"/>
    <w:rsid w:val="00FD71BC"/>
    <w:rsid w:val="00FE0026"/>
    <w:rsid w:val="00FE0065"/>
    <w:rsid w:val="00FE41B6"/>
    <w:rsid w:val="00FE44AA"/>
    <w:rsid w:val="00FE44E1"/>
    <w:rsid w:val="00FE4748"/>
    <w:rsid w:val="00FE5AD5"/>
    <w:rsid w:val="00FE5FC2"/>
    <w:rsid w:val="00FE6FE7"/>
    <w:rsid w:val="00FF0775"/>
    <w:rsid w:val="00FF1A1D"/>
    <w:rsid w:val="00FF239E"/>
    <w:rsid w:val="00FF6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E731383-7886-4E50-B8C5-1416EA08C1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772EB9"/>
    <w:pPr>
      <w:widowControl w:val="0"/>
      <w:autoSpaceDE w:val="0"/>
      <w:autoSpaceDN w:val="0"/>
      <w:adjustRightInd w:val="0"/>
    </w:pPr>
  </w:style>
  <w:style w:type="paragraph" w:styleId="1">
    <w:name w:val="heading 1"/>
    <w:aliases w:val="heading 1"/>
    <w:basedOn w:val="a4"/>
    <w:next w:val="2"/>
    <w:qFormat/>
    <w:rsid w:val="00885387"/>
    <w:pPr>
      <w:widowControl/>
      <w:numPr>
        <w:numId w:val="11"/>
      </w:numPr>
      <w:adjustRightInd/>
      <w:spacing w:before="240" w:after="240"/>
      <w:jc w:val="both"/>
      <w:outlineLvl w:val="0"/>
    </w:pPr>
    <w:rPr>
      <w:rFonts w:ascii="Arial" w:eastAsia="黑体" w:hAnsi="Arial"/>
      <w:b/>
      <w:sz w:val="32"/>
      <w:szCs w:val="36"/>
    </w:rPr>
  </w:style>
  <w:style w:type="paragraph" w:styleId="2">
    <w:name w:val="heading 2"/>
    <w:aliases w:val="heading 2"/>
    <w:basedOn w:val="a4"/>
    <w:next w:val="3"/>
    <w:qFormat/>
    <w:rsid w:val="00097B06"/>
    <w:pPr>
      <w:widowControl/>
      <w:numPr>
        <w:ilvl w:val="1"/>
        <w:numId w:val="11"/>
      </w:numPr>
      <w:adjustRightInd/>
      <w:spacing w:before="240" w:after="240"/>
      <w:jc w:val="both"/>
      <w:outlineLvl w:val="1"/>
    </w:pPr>
    <w:rPr>
      <w:rFonts w:ascii="Arial" w:eastAsia="黑体" w:hAnsi="Arial"/>
      <w:sz w:val="28"/>
      <w:szCs w:val="28"/>
    </w:rPr>
  </w:style>
  <w:style w:type="paragraph" w:styleId="3">
    <w:name w:val="heading 3"/>
    <w:aliases w:val="heading 3"/>
    <w:basedOn w:val="a4"/>
    <w:next w:val="4"/>
    <w:qFormat/>
    <w:rsid w:val="00097B06"/>
    <w:pPr>
      <w:widowControl/>
      <w:numPr>
        <w:ilvl w:val="2"/>
        <w:numId w:val="11"/>
      </w:numPr>
      <w:adjustRightInd/>
      <w:spacing w:before="240" w:after="240"/>
      <w:jc w:val="both"/>
      <w:outlineLvl w:val="2"/>
    </w:pPr>
    <w:rPr>
      <w:rFonts w:ascii="Arial" w:eastAsia="黑体" w:hAnsi="Arial"/>
      <w:sz w:val="24"/>
      <w:szCs w:val="24"/>
    </w:rPr>
  </w:style>
  <w:style w:type="paragraph" w:styleId="4">
    <w:name w:val="heading 4"/>
    <w:aliases w:val="heading 4"/>
    <w:basedOn w:val="a4"/>
    <w:next w:val="a5"/>
    <w:link w:val="4Char"/>
    <w:qFormat/>
    <w:rsid w:val="00885387"/>
    <w:pPr>
      <w:widowControl/>
      <w:numPr>
        <w:ilvl w:val="3"/>
        <w:numId w:val="11"/>
      </w:numPr>
      <w:adjustRightInd/>
      <w:spacing w:before="160" w:after="160"/>
      <w:jc w:val="both"/>
      <w:outlineLvl w:val="3"/>
    </w:pPr>
    <w:rPr>
      <w:rFonts w:ascii="Arial" w:eastAsia="黑体" w:hAnsi="Arial"/>
      <w:b/>
      <w:sz w:val="21"/>
      <w:szCs w:val="21"/>
    </w:rPr>
  </w:style>
  <w:style w:type="paragraph" w:styleId="5">
    <w:name w:val="heading 5"/>
    <w:aliases w:val="heading 5"/>
    <w:basedOn w:val="a4"/>
    <w:next w:val="a5"/>
    <w:link w:val="5Char"/>
    <w:qFormat/>
    <w:rsid w:val="00885387"/>
    <w:pPr>
      <w:widowControl/>
      <w:numPr>
        <w:ilvl w:val="4"/>
        <w:numId w:val="11"/>
      </w:numPr>
      <w:adjustRightInd/>
      <w:spacing w:line="360" w:lineRule="auto"/>
      <w:jc w:val="both"/>
      <w:outlineLvl w:val="4"/>
    </w:pPr>
    <w:rPr>
      <w:rFonts w:ascii="Arial" w:eastAsia="黑体" w:hAnsi="Arial"/>
      <w:sz w:val="21"/>
      <w:szCs w:val="21"/>
    </w:rPr>
  </w:style>
  <w:style w:type="paragraph" w:styleId="6">
    <w:name w:val="heading 6"/>
    <w:aliases w:val="heading 6"/>
    <w:basedOn w:val="a4"/>
    <w:link w:val="6Char"/>
    <w:autoRedefine/>
    <w:qFormat/>
    <w:rsid w:val="00B116D6"/>
    <w:pPr>
      <w:widowControl/>
      <w:numPr>
        <w:ilvl w:val="5"/>
        <w:numId w:val="11"/>
      </w:numPr>
      <w:spacing w:line="360" w:lineRule="auto"/>
      <w:jc w:val="both"/>
      <w:outlineLvl w:val="5"/>
    </w:pPr>
    <w:rPr>
      <w:rFonts w:ascii="Arial" w:eastAsia="黑体" w:hAnsi="Arial"/>
      <w:sz w:val="21"/>
      <w:szCs w:val="21"/>
    </w:rPr>
  </w:style>
  <w:style w:type="paragraph" w:styleId="7">
    <w:name w:val="heading 7"/>
    <w:aliases w:val="heading 7"/>
    <w:basedOn w:val="a4"/>
    <w:link w:val="7Char"/>
    <w:qFormat/>
    <w:rsid w:val="007B156A"/>
    <w:pPr>
      <w:widowControl/>
      <w:numPr>
        <w:ilvl w:val="6"/>
        <w:numId w:val="11"/>
      </w:numPr>
      <w:spacing w:line="360" w:lineRule="auto"/>
      <w:jc w:val="both"/>
      <w:outlineLvl w:val="6"/>
    </w:pPr>
    <w:rPr>
      <w:rFonts w:ascii="Arial" w:eastAsia="黑体" w:hAnsi="Arial"/>
      <w:sz w:val="21"/>
      <w:szCs w:val="21"/>
    </w:rPr>
  </w:style>
  <w:style w:type="paragraph" w:styleId="8">
    <w:name w:val="heading 8"/>
    <w:aliases w:val="heading 8"/>
    <w:basedOn w:val="a4"/>
    <w:next w:val="a4"/>
    <w:qFormat/>
    <w:rsid w:val="00A10242"/>
    <w:pPr>
      <w:keepLines/>
      <w:numPr>
        <w:ilvl w:val="7"/>
        <w:numId w:val="11"/>
      </w:numPr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aliases w:val="heading 9"/>
    <w:basedOn w:val="a4"/>
    <w:next w:val="a4"/>
    <w:qFormat/>
    <w:rsid w:val="00A10242"/>
    <w:pPr>
      <w:keepLines/>
      <w:numPr>
        <w:ilvl w:val="8"/>
        <w:numId w:val="11"/>
      </w:numPr>
      <w:spacing w:before="240" w:after="64" w:line="320" w:lineRule="auto"/>
      <w:outlineLvl w:val="8"/>
    </w:pPr>
    <w:rPr>
      <w:rFonts w:ascii="Arial" w:eastAsia="黑体" w:hAnsi="Arial"/>
      <w:sz w:val="21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styleId="a5">
    <w:name w:val="Body Text First Indent"/>
    <w:basedOn w:val="a4"/>
    <w:rsid w:val="00D401D7"/>
    <w:pPr>
      <w:spacing w:line="360" w:lineRule="auto"/>
      <w:ind w:firstLineChars="200" w:firstLine="420"/>
      <w:jc w:val="both"/>
    </w:pPr>
    <w:rPr>
      <w:rFonts w:ascii="Arial" w:hAnsi="Arial"/>
      <w:sz w:val="21"/>
      <w:szCs w:val="21"/>
    </w:rPr>
  </w:style>
  <w:style w:type="paragraph" w:styleId="a9">
    <w:name w:val="header"/>
    <w:basedOn w:val="a4"/>
    <w:rsid w:val="00A10242"/>
    <w:pPr>
      <w:tabs>
        <w:tab w:val="center" w:pos="4153"/>
        <w:tab w:val="right" w:pos="8306"/>
      </w:tabs>
      <w:snapToGrid w:val="0"/>
      <w:jc w:val="center"/>
    </w:pPr>
    <w:rPr>
      <w:rFonts w:ascii="Arial" w:hAnsi="Arial"/>
      <w:sz w:val="18"/>
      <w:szCs w:val="18"/>
    </w:rPr>
  </w:style>
  <w:style w:type="paragraph" w:styleId="aa">
    <w:name w:val="footer"/>
    <w:basedOn w:val="a4"/>
    <w:rsid w:val="00A10242"/>
    <w:pPr>
      <w:widowControl/>
      <w:tabs>
        <w:tab w:val="center" w:pos="4510"/>
        <w:tab w:val="right" w:pos="9020"/>
      </w:tabs>
      <w:spacing w:line="360" w:lineRule="auto"/>
    </w:pPr>
    <w:rPr>
      <w:rFonts w:ascii="Arial" w:hAnsi="Arial"/>
      <w:sz w:val="18"/>
      <w:szCs w:val="18"/>
    </w:rPr>
  </w:style>
  <w:style w:type="paragraph" w:styleId="10">
    <w:name w:val="toc 1"/>
    <w:basedOn w:val="a4"/>
    <w:next w:val="a4"/>
    <w:autoRedefine/>
    <w:uiPriority w:val="39"/>
    <w:rsid w:val="00A10242"/>
    <w:pPr>
      <w:widowControl/>
      <w:tabs>
        <w:tab w:val="right" w:leader="dot" w:pos="9010"/>
      </w:tabs>
      <w:ind w:left="198" w:hanging="113"/>
    </w:pPr>
    <w:rPr>
      <w:rFonts w:ascii="Arial" w:hAnsi="Arial"/>
      <w:sz w:val="21"/>
      <w:szCs w:val="21"/>
    </w:rPr>
  </w:style>
  <w:style w:type="paragraph" w:styleId="20">
    <w:name w:val="toc 2"/>
    <w:basedOn w:val="a4"/>
    <w:autoRedefine/>
    <w:uiPriority w:val="39"/>
    <w:rsid w:val="00A10242"/>
    <w:pPr>
      <w:ind w:left="453" w:hanging="283"/>
    </w:pPr>
    <w:rPr>
      <w:rFonts w:ascii="Arial" w:hAnsi="Arial"/>
      <w:sz w:val="21"/>
      <w:szCs w:val="21"/>
    </w:rPr>
  </w:style>
  <w:style w:type="paragraph" w:styleId="30">
    <w:name w:val="toc 3"/>
    <w:basedOn w:val="a4"/>
    <w:autoRedefine/>
    <w:uiPriority w:val="39"/>
    <w:rsid w:val="00A10242"/>
    <w:pPr>
      <w:ind w:left="794" w:hanging="454"/>
    </w:pPr>
    <w:rPr>
      <w:rFonts w:ascii="Arial" w:hAnsi="Arial"/>
      <w:sz w:val="21"/>
      <w:szCs w:val="21"/>
    </w:rPr>
  </w:style>
  <w:style w:type="paragraph" w:styleId="40">
    <w:name w:val="toc 4"/>
    <w:basedOn w:val="a4"/>
    <w:autoRedefine/>
    <w:uiPriority w:val="39"/>
    <w:rsid w:val="00A10242"/>
    <w:pPr>
      <w:ind w:left="1134" w:hanging="567"/>
    </w:pPr>
    <w:rPr>
      <w:rFonts w:ascii="Arial" w:hAnsi="Arial"/>
      <w:sz w:val="21"/>
      <w:szCs w:val="21"/>
    </w:rPr>
  </w:style>
  <w:style w:type="paragraph" w:styleId="50">
    <w:name w:val="toc 5"/>
    <w:basedOn w:val="a4"/>
    <w:next w:val="a4"/>
    <w:autoRedefine/>
    <w:semiHidden/>
    <w:rsid w:val="00A10242"/>
    <w:pPr>
      <w:ind w:left="1680"/>
    </w:pPr>
  </w:style>
  <w:style w:type="paragraph" w:styleId="60">
    <w:name w:val="toc 6"/>
    <w:basedOn w:val="a4"/>
    <w:autoRedefine/>
    <w:semiHidden/>
    <w:rsid w:val="00A10242"/>
    <w:pPr>
      <w:ind w:left="1757" w:hanging="907"/>
    </w:pPr>
    <w:rPr>
      <w:sz w:val="21"/>
    </w:rPr>
  </w:style>
  <w:style w:type="paragraph" w:styleId="70">
    <w:name w:val="toc 7"/>
    <w:basedOn w:val="a4"/>
    <w:next w:val="a4"/>
    <w:autoRedefine/>
    <w:semiHidden/>
    <w:rsid w:val="00A10242"/>
    <w:pPr>
      <w:ind w:left="2520"/>
    </w:pPr>
  </w:style>
  <w:style w:type="paragraph" w:styleId="80">
    <w:name w:val="toc 8"/>
    <w:basedOn w:val="a4"/>
    <w:next w:val="a4"/>
    <w:autoRedefine/>
    <w:semiHidden/>
    <w:rsid w:val="00A10242"/>
    <w:pPr>
      <w:ind w:left="2940"/>
    </w:pPr>
  </w:style>
  <w:style w:type="paragraph" w:styleId="90">
    <w:name w:val="toc 9"/>
    <w:basedOn w:val="a4"/>
    <w:next w:val="a4"/>
    <w:autoRedefine/>
    <w:semiHidden/>
    <w:rsid w:val="00A10242"/>
    <w:pPr>
      <w:ind w:left="3360"/>
    </w:pPr>
  </w:style>
  <w:style w:type="paragraph" w:customStyle="1" w:styleId="ab">
    <w:name w:val="表格列标题"/>
    <w:basedOn w:val="a4"/>
    <w:rsid w:val="00054F87"/>
    <w:pPr>
      <w:jc w:val="center"/>
    </w:pPr>
    <w:rPr>
      <w:b/>
      <w:sz w:val="21"/>
    </w:rPr>
  </w:style>
  <w:style w:type="paragraph" w:customStyle="1" w:styleId="ac">
    <w:name w:val="备注说明"/>
    <w:basedOn w:val="a4"/>
    <w:pPr>
      <w:keepNext/>
      <w:spacing w:line="360" w:lineRule="auto"/>
      <w:ind w:left="1134"/>
      <w:jc w:val="both"/>
    </w:pPr>
    <w:rPr>
      <w:rFonts w:eastAsia="楷体_GB2312"/>
      <w:sz w:val="21"/>
    </w:rPr>
  </w:style>
  <w:style w:type="paragraph" w:customStyle="1" w:styleId="ad">
    <w:name w:val="章节标题"/>
    <w:basedOn w:val="a4"/>
    <w:pPr>
      <w:tabs>
        <w:tab w:val="left" w:pos="0"/>
      </w:tabs>
      <w:spacing w:before="300" w:after="300"/>
      <w:jc w:val="center"/>
    </w:pPr>
    <w:rPr>
      <w:rFonts w:ascii="Arial" w:eastAsia="黑体" w:hAnsi="Arial" w:cs="Arial"/>
      <w:sz w:val="30"/>
    </w:rPr>
  </w:style>
  <w:style w:type="paragraph" w:customStyle="1" w:styleId="ae">
    <w:name w:val="表号去除自动编号"/>
    <w:basedOn w:val="a4"/>
    <w:pPr>
      <w:keepNext/>
      <w:spacing w:line="360" w:lineRule="auto"/>
      <w:jc w:val="center"/>
    </w:pPr>
    <w:rPr>
      <w:rFonts w:ascii="宋体" w:hAnsi="宋体"/>
      <w:sz w:val="21"/>
    </w:rPr>
  </w:style>
  <w:style w:type="paragraph" w:customStyle="1" w:styleId="af">
    <w:name w:val="代码样式"/>
    <w:basedOn w:val="af0"/>
    <w:rsid w:val="00A10242"/>
    <w:pPr>
      <w:spacing w:line="360" w:lineRule="auto"/>
    </w:pPr>
    <w:rPr>
      <w:rFonts w:ascii="Courier New" w:hAnsi="Courier New"/>
      <w:sz w:val="18"/>
      <w:szCs w:val="18"/>
    </w:rPr>
  </w:style>
  <w:style w:type="paragraph" w:customStyle="1" w:styleId="af0">
    <w:name w:val="封面表格文本"/>
    <w:basedOn w:val="a4"/>
    <w:rsid w:val="00A10242"/>
    <w:pPr>
      <w:jc w:val="center"/>
    </w:pPr>
    <w:rPr>
      <w:rFonts w:ascii="Arial" w:hAnsi="Arial"/>
      <w:sz w:val="21"/>
      <w:szCs w:val="21"/>
    </w:rPr>
  </w:style>
  <w:style w:type="paragraph" w:customStyle="1" w:styleId="a1">
    <w:name w:val="参考资料清单"/>
    <w:basedOn w:val="a4"/>
    <w:rsid w:val="00A10242"/>
    <w:pPr>
      <w:numPr>
        <w:numId w:val="10"/>
      </w:numPr>
      <w:spacing w:line="360" w:lineRule="auto"/>
      <w:jc w:val="both"/>
    </w:pPr>
    <w:rPr>
      <w:rFonts w:ascii="Arial" w:hAnsi="Arial"/>
      <w:sz w:val="21"/>
      <w:szCs w:val="21"/>
    </w:rPr>
  </w:style>
  <w:style w:type="paragraph" w:customStyle="1" w:styleId="af1">
    <w:name w:val="图号去除自动编号"/>
    <w:basedOn w:val="a4"/>
    <w:pPr>
      <w:spacing w:before="105" w:line="360" w:lineRule="auto"/>
      <w:ind w:firstLine="425"/>
      <w:jc w:val="center"/>
    </w:pPr>
    <w:rPr>
      <w:sz w:val="21"/>
    </w:rPr>
  </w:style>
  <w:style w:type="paragraph" w:customStyle="1" w:styleId="af2">
    <w:name w:val="项目符号"/>
    <w:basedOn w:val="a4"/>
    <w:pPr>
      <w:spacing w:line="360" w:lineRule="auto"/>
    </w:pPr>
    <w:rPr>
      <w:sz w:val="21"/>
    </w:rPr>
  </w:style>
  <w:style w:type="paragraph" w:customStyle="1" w:styleId="a3">
    <w:name w:val="表号"/>
    <w:basedOn w:val="a4"/>
    <w:next w:val="a5"/>
    <w:rsid w:val="00A10242"/>
    <w:pPr>
      <w:keepLines/>
      <w:numPr>
        <w:ilvl w:val="8"/>
        <w:numId w:val="5"/>
      </w:numPr>
      <w:spacing w:line="360" w:lineRule="auto"/>
      <w:jc w:val="center"/>
    </w:pPr>
    <w:rPr>
      <w:rFonts w:ascii="Arial" w:hAnsi="Arial"/>
      <w:sz w:val="18"/>
      <w:szCs w:val="18"/>
    </w:rPr>
  </w:style>
  <w:style w:type="paragraph" w:customStyle="1" w:styleId="Char">
    <w:name w:val="表头样式 Char"/>
    <w:basedOn w:val="a4"/>
    <w:link w:val="CharChar"/>
    <w:rsid w:val="00A10242"/>
    <w:pPr>
      <w:jc w:val="center"/>
    </w:pPr>
    <w:rPr>
      <w:rFonts w:ascii="Arial" w:hAnsi="Arial"/>
      <w:b/>
      <w:sz w:val="21"/>
      <w:szCs w:val="21"/>
    </w:rPr>
  </w:style>
  <w:style w:type="character" w:customStyle="1" w:styleId="CharChar">
    <w:name w:val="表头样式 Char Char"/>
    <w:basedOn w:val="a6"/>
    <w:link w:val="Char"/>
    <w:rsid w:val="00A10242"/>
    <w:rPr>
      <w:rFonts w:ascii="Arial" w:eastAsia="宋体" w:hAnsi="Arial"/>
      <w:b/>
      <w:sz w:val="21"/>
      <w:szCs w:val="21"/>
      <w:lang w:val="en-US" w:eastAsia="zh-CN" w:bidi="ar-SA"/>
    </w:rPr>
  </w:style>
  <w:style w:type="paragraph" w:customStyle="1" w:styleId="af3">
    <w:name w:val="页脚样式"/>
    <w:basedOn w:val="a4"/>
    <w:rsid w:val="00054F87"/>
    <w:pPr>
      <w:spacing w:before="90"/>
    </w:pPr>
    <w:rPr>
      <w:sz w:val="18"/>
    </w:rPr>
  </w:style>
  <w:style w:type="paragraph" w:customStyle="1" w:styleId="WordPro">
    <w:name w:val="图表目录(WordPro)"/>
    <w:basedOn w:val="a4"/>
    <w:pPr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af4">
    <w:name w:val="封面华为技术"/>
    <w:basedOn w:val="a4"/>
    <w:rsid w:val="00A10242"/>
    <w:pPr>
      <w:spacing w:line="360" w:lineRule="auto"/>
      <w:jc w:val="center"/>
    </w:pPr>
    <w:rPr>
      <w:rFonts w:ascii="Arial" w:eastAsia="黑体" w:hAnsi="Arial"/>
      <w:sz w:val="32"/>
      <w:szCs w:val="32"/>
    </w:rPr>
  </w:style>
  <w:style w:type="paragraph" w:customStyle="1" w:styleId="af5">
    <w:name w:val="脚注"/>
    <w:basedOn w:val="a4"/>
    <w:rsid w:val="00054F87"/>
    <w:pPr>
      <w:spacing w:after="90"/>
    </w:pPr>
    <w:rPr>
      <w:sz w:val="18"/>
    </w:rPr>
  </w:style>
  <w:style w:type="paragraph" w:customStyle="1" w:styleId="af6">
    <w:name w:val="页眉密级样式"/>
    <w:basedOn w:val="a4"/>
    <w:rsid w:val="00054F87"/>
    <w:pPr>
      <w:jc w:val="right"/>
    </w:pPr>
    <w:rPr>
      <w:sz w:val="18"/>
    </w:rPr>
  </w:style>
  <w:style w:type="character" w:customStyle="1" w:styleId="CharChar0">
    <w:name w:val="编写建议 Char Char"/>
    <w:basedOn w:val="a6"/>
    <w:link w:val="Char0"/>
    <w:rsid w:val="00B84A75"/>
    <w:rPr>
      <w:rFonts w:ascii="Arial" w:eastAsia="宋体" w:hAnsi="Arial" w:cs="Arial"/>
      <w:i/>
      <w:color w:val="0000FF"/>
      <w:sz w:val="21"/>
      <w:szCs w:val="21"/>
      <w:lang w:val="en-US" w:eastAsia="zh-CN" w:bidi="ar-SA"/>
    </w:rPr>
  </w:style>
  <w:style w:type="paragraph" w:customStyle="1" w:styleId="Char0">
    <w:name w:val="编写建议 Char"/>
    <w:basedOn w:val="a4"/>
    <w:next w:val="a5"/>
    <w:link w:val="CharChar0"/>
    <w:rsid w:val="00B84A75"/>
    <w:pPr>
      <w:spacing w:line="360" w:lineRule="auto"/>
      <w:ind w:firstLineChars="200" w:firstLine="420"/>
    </w:pPr>
    <w:rPr>
      <w:rFonts w:ascii="Arial" w:hAnsi="Arial" w:cs="Arial"/>
      <w:i/>
      <w:color w:val="0000FF"/>
      <w:sz w:val="21"/>
      <w:szCs w:val="21"/>
    </w:rPr>
  </w:style>
  <w:style w:type="paragraph" w:customStyle="1" w:styleId="af7">
    <w:name w:val="封面文档标题"/>
    <w:basedOn w:val="a4"/>
    <w:rsid w:val="00A10242"/>
    <w:pPr>
      <w:spacing w:line="360" w:lineRule="auto"/>
      <w:jc w:val="center"/>
    </w:pPr>
    <w:rPr>
      <w:rFonts w:ascii="Arial" w:eastAsia="黑体" w:hAnsi="Arial"/>
      <w:bCs/>
      <w:sz w:val="44"/>
      <w:szCs w:val="44"/>
    </w:rPr>
  </w:style>
  <w:style w:type="paragraph" w:customStyle="1" w:styleId="af8">
    <w:name w:val="目录页编号文本样式"/>
    <w:basedOn w:val="a4"/>
    <w:rsid w:val="00054F87"/>
    <w:pPr>
      <w:jc w:val="right"/>
    </w:pPr>
    <w:rPr>
      <w:sz w:val="21"/>
    </w:rPr>
  </w:style>
  <w:style w:type="paragraph" w:customStyle="1" w:styleId="af9">
    <w:name w:val="页眉文档名称样式"/>
    <w:basedOn w:val="a4"/>
    <w:rsid w:val="00054F87"/>
    <w:rPr>
      <w:sz w:val="18"/>
    </w:rPr>
  </w:style>
  <w:style w:type="paragraph" w:customStyle="1" w:styleId="afa">
    <w:name w:val="关键词"/>
    <w:basedOn w:val="afb"/>
    <w:rsid w:val="00A10242"/>
  </w:style>
  <w:style w:type="paragraph" w:customStyle="1" w:styleId="afb">
    <w:name w:val="摘要"/>
    <w:basedOn w:val="a4"/>
    <w:rsid w:val="00A10242"/>
    <w:pPr>
      <w:widowControl/>
      <w:tabs>
        <w:tab w:val="left" w:pos="907"/>
      </w:tabs>
      <w:spacing w:line="360" w:lineRule="auto"/>
      <w:ind w:left="879" w:hanging="879"/>
      <w:jc w:val="both"/>
    </w:pPr>
    <w:rPr>
      <w:rFonts w:ascii="Arial" w:hAnsi="Arial"/>
      <w:b/>
      <w:sz w:val="21"/>
      <w:szCs w:val="21"/>
    </w:rPr>
  </w:style>
  <w:style w:type="paragraph" w:customStyle="1" w:styleId="afc">
    <w:name w:val="修订记录"/>
    <w:basedOn w:val="a4"/>
    <w:rsid w:val="00A10242"/>
    <w:pPr>
      <w:widowControl/>
      <w:spacing w:before="300" w:after="150" w:line="360" w:lineRule="auto"/>
      <w:jc w:val="center"/>
    </w:pPr>
    <w:rPr>
      <w:rFonts w:ascii="Arial" w:eastAsia="黑体" w:hAnsi="Arial"/>
      <w:sz w:val="32"/>
      <w:szCs w:val="32"/>
    </w:rPr>
  </w:style>
  <w:style w:type="paragraph" w:customStyle="1" w:styleId="afd">
    <w:name w:val="目录"/>
    <w:basedOn w:val="a4"/>
    <w:rsid w:val="00A10242"/>
    <w:pPr>
      <w:adjustRightInd/>
      <w:spacing w:before="480" w:after="360"/>
      <w:jc w:val="center"/>
    </w:pPr>
    <w:rPr>
      <w:rFonts w:ascii="Arial" w:eastAsia="黑体" w:hAnsi="Arial"/>
      <w:sz w:val="32"/>
      <w:szCs w:val="32"/>
    </w:rPr>
  </w:style>
  <w:style w:type="paragraph" w:customStyle="1" w:styleId="a2">
    <w:name w:val="图号"/>
    <w:basedOn w:val="a4"/>
    <w:rsid w:val="00A10242"/>
    <w:pPr>
      <w:numPr>
        <w:ilvl w:val="7"/>
        <w:numId w:val="5"/>
      </w:numPr>
      <w:spacing w:before="105" w:line="360" w:lineRule="auto"/>
      <w:jc w:val="center"/>
    </w:pPr>
    <w:rPr>
      <w:rFonts w:ascii="Arial" w:hAnsi="Arial"/>
      <w:sz w:val="18"/>
      <w:szCs w:val="18"/>
    </w:rPr>
  </w:style>
  <w:style w:type="paragraph" w:customStyle="1" w:styleId="afe">
    <w:name w:val="文档标题"/>
    <w:basedOn w:val="a4"/>
    <w:rsid w:val="00A10242"/>
    <w:pPr>
      <w:tabs>
        <w:tab w:val="left" w:pos="0"/>
      </w:tabs>
      <w:spacing w:before="300" w:after="300"/>
      <w:jc w:val="center"/>
    </w:pPr>
    <w:rPr>
      <w:rFonts w:ascii="Arial" w:eastAsia="黑体" w:hAnsi="Arial"/>
      <w:sz w:val="32"/>
      <w:szCs w:val="32"/>
    </w:rPr>
  </w:style>
  <w:style w:type="paragraph" w:customStyle="1" w:styleId="aff">
    <w:name w:val="表格文本"/>
    <w:basedOn w:val="a4"/>
    <w:rsid w:val="00A10242"/>
    <w:pPr>
      <w:tabs>
        <w:tab w:val="decimal" w:pos="0"/>
      </w:tabs>
    </w:pPr>
    <w:rPr>
      <w:rFonts w:ascii="Arial" w:hAnsi="Arial"/>
      <w:noProof/>
      <w:sz w:val="21"/>
      <w:szCs w:val="21"/>
    </w:rPr>
  </w:style>
  <w:style w:type="paragraph" w:customStyle="1" w:styleId="aff0">
    <w:name w:val="缺省文本"/>
    <w:basedOn w:val="a4"/>
    <w:rsid w:val="00A10242"/>
    <w:pPr>
      <w:spacing w:line="360" w:lineRule="auto"/>
    </w:pPr>
    <w:rPr>
      <w:rFonts w:ascii="Arial" w:hAnsi="Arial"/>
      <w:sz w:val="21"/>
      <w:szCs w:val="21"/>
    </w:rPr>
  </w:style>
  <w:style w:type="paragraph" w:styleId="aff1">
    <w:name w:val="Balloon Text"/>
    <w:basedOn w:val="a4"/>
    <w:semiHidden/>
    <w:rsid w:val="00A10242"/>
    <w:rPr>
      <w:sz w:val="18"/>
      <w:szCs w:val="18"/>
    </w:rPr>
  </w:style>
  <w:style w:type="paragraph" w:customStyle="1" w:styleId="abc">
    <w:name w:val="标题 abc"/>
    <w:basedOn w:val="a4"/>
    <w:rsid w:val="002A08AC"/>
    <w:pPr>
      <w:numPr>
        <w:ilvl w:val="7"/>
        <w:numId w:val="3"/>
      </w:numPr>
      <w:spacing w:beforeLines="50" w:before="50"/>
      <w:jc w:val="both"/>
    </w:pPr>
    <w:rPr>
      <w:sz w:val="22"/>
    </w:rPr>
  </w:style>
  <w:style w:type="paragraph" w:customStyle="1" w:styleId="aff2">
    <w:name w:val="点号"/>
    <w:basedOn w:val="a4"/>
    <w:rsid w:val="002A08AC"/>
    <w:pPr>
      <w:spacing w:beforeLines="50" w:before="50"/>
      <w:ind w:left="1231" w:hanging="284"/>
    </w:pPr>
    <w:rPr>
      <w:sz w:val="21"/>
    </w:rPr>
  </w:style>
  <w:style w:type="paragraph" w:styleId="aff3">
    <w:name w:val="table of figures"/>
    <w:basedOn w:val="10"/>
    <w:autoRedefine/>
    <w:semiHidden/>
    <w:rsid w:val="00A10242"/>
    <w:pPr>
      <w:widowControl w:val="0"/>
      <w:spacing w:before="300" w:after="150" w:line="360" w:lineRule="auto"/>
      <w:jc w:val="center"/>
    </w:pPr>
  </w:style>
  <w:style w:type="paragraph" w:styleId="aff4">
    <w:name w:val="Document Map"/>
    <w:basedOn w:val="a4"/>
    <w:semiHidden/>
    <w:rsid w:val="00A10242"/>
    <w:pPr>
      <w:shd w:val="clear" w:color="auto" w:fill="000080"/>
    </w:pPr>
  </w:style>
  <w:style w:type="paragraph" w:customStyle="1" w:styleId="aff5">
    <w:name w:val="样式 参考资料清单 + 倾斜 蓝色"/>
    <w:basedOn w:val="a1"/>
    <w:rsid w:val="00F5481E"/>
    <w:rPr>
      <w:iCs/>
      <w:color w:val="000000"/>
    </w:rPr>
  </w:style>
  <w:style w:type="paragraph" w:customStyle="1" w:styleId="045">
    <w:name w:val="样式 摘要 + 左侧:  0.45 厘米"/>
    <w:basedOn w:val="afb"/>
    <w:rsid w:val="0062029B"/>
    <w:rPr>
      <w:rFonts w:cs="宋体"/>
    </w:rPr>
  </w:style>
  <w:style w:type="paragraph" w:customStyle="1" w:styleId="annotation">
    <w:name w:val="annotation"/>
    <w:basedOn w:val="a4"/>
    <w:autoRedefine/>
    <w:rsid w:val="007D5996"/>
    <w:pPr>
      <w:keepLines/>
      <w:widowControl/>
      <w:numPr>
        <w:ilvl w:val="12"/>
      </w:numPr>
      <w:spacing w:line="360" w:lineRule="auto"/>
      <w:ind w:left="1134"/>
      <w:jc w:val="both"/>
    </w:pPr>
    <w:rPr>
      <w:sz w:val="21"/>
    </w:rPr>
  </w:style>
  <w:style w:type="paragraph" w:customStyle="1" w:styleId="chaptertitle">
    <w:name w:val="chapter title"/>
    <w:basedOn w:val="a4"/>
    <w:autoRedefine/>
    <w:rsid w:val="007D5996"/>
    <w:pPr>
      <w:widowControl/>
      <w:tabs>
        <w:tab w:val="left" w:pos="0"/>
      </w:tabs>
      <w:spacing w:before="300" w:after="300"/>
      <w:jc w:val="center"/>
    </w:pPr>
    <w:rPr>
      <w:rFonts w:ascii="Arial" w:hAnsi="Arial"/>
      <w:sz w:val="30"/>
    </w:rPr>
  </w:style>
  <w:style w:type="paragraph" w:customStyle="1" w:styleId="tabledescriptionwithoutautonumbering">
    <w:name w:val="table description without auto numbering"/>
    <w:basedOn w:val="a4"/>
    <w:autoRedefine/>
    <w:rsid w:val="007D5996"/>
    <w:pPr>
      <w:keepLines/>
      <w:widowControl/>
      <w:spacing w:line="360" w:lineRule="auto"/>
      <w:jc w:val="center"/>
    </w:pPr>
    <w:rPr>
      <w:rFonts w:ascii="宋体"/>
      <w:sz w:val="21"/>
    </w:rPr>
  </w:style>
  <w:style w:type="paragraph" w:customStyle="1" w:styleId="tableheading">
    <w:name w:val="table heading"/>
    <w:basedOn w:val="a4"/>
    <w:autoRedefine/>
    <w:rsid w:val="007D5996"/>
    <w:pPr>
      <w:widowControl/>
      <w:jc w:val="center"/>
    </w:pPr>
    <w:rPr>
      <w:b/>
      <w:sz w:val="21"/>
    </w:rPr>
  </w:style>
  <w:style w:type="paragraph" w:customStyle="1" w:styleId="catalogoffigureandtable">
    <w:name w:val="catalog of figure and table"/>
    <w:basedOn w:val="a4"/>
    <w:autoRedefine/>
    <w:rsid w:val="007D5996"/>
    <w:pPr>
      <w:widowControl/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HuaweiTechnologiesoncover">
    <w:name w:val="Huawei Technologies on cover"/>
    <w:basedOn w:val="a4"/>
    <w:rsid w:val="007D5996"/>
    <w:pPr>
      <w:widowControl/>
      <w:spacing w:line="360" w:lineRule="auto"/>
      <w:jc w:val="center"/>
    </w:pPr>
    <w:rPr>
      <w:rFonts w:ascii="黑体" w:eastAsia="黑体"/>
      <w:b/>
      <w:sz w:val="32"/>
    </w:rPr>
  </w:style>
  <w:style w:type="paragraph" w:customStyle="1" w:styleId="footnotes">
    <w:name w:val="footnotes"/>
    <w:basedOn w:val="a4"/>
    <w:autoRedefine/>
    <w:rsid w:val="007D5996"/>
    <w:pPr>
      <w:widowControl/>
      <w:numPr>
        <w:numId w:val="4"/>
      </w:numPr>
      <w:spacing w:after="90"/>
    </w:pPr>
    <w:rPr>
      <w:sz w:val="18"/>
    </w:rPr>
  </w:style>
  <w:style w:type="paragraph" w:customStyle="1" w:styleId="code">
    <w:name w:val="code"/>
    <w:basedOn w:val="a4"/>
    <w:autoRedefine/>
    <w:rsid w:val="007D5996"/>
    <w:pPr>
      <w:widowControl/>
      <w:spacing w:line="360" w:lineRule="auto"/>
      <w:ind w:left="1134"/>
      <w:jc w:val="both"/>
    </w:pPr>
    <w:rPr>
      <w:rFonts w:ascii="Courier New" w:hAnsi="Courier New"/>
      <w:sz w:val="18"/>
    </w:rPr>
  </w:style>
  <w:style w:type="paragraph" w:customStyle="1" w:styleId="confidentialitylevelonheader">
    <w:name w:val="confidentiality level on header"/>
    <w:basedOn w:val="a4"/>
    <w:autoRedefine/>
    <w:rsid w:val="007D5996"/>
    <w:pPr>
      <w:widowControl/>
      <w:jc w:val="right"/>
    </w:pPr>
    <w:rPr>
      <w:sz w:val="18"/>
    </w:rPr>
  </w:style>
  <w:style w:type="paragraph" w:customStyle="1" w:styleId="referance">
    <w:name w:val="referance"/>
    <w:basedOn w:val="a4"/>
    <w:autoRedefine/>
    <w:rsid w:val="007D5996"/>
    <w:pPr>
      <w:widowControl/>
      <w:numPr>
        <w:numId w:val="6"/>
      </w:numPr>
      <w:spacing w:line="360" w:lineRule="auto"/>
      <w:jc w:val="both"/>
    </w:pPr>
    <w:rPr>
      <w:rFonts w:ascii="宋体"/>
      <w:sz w:val="21"/>
    </w:rPr>
  </w:style>
  <w:style w:type="paragraph" w:customStyle="1" w:styleId="compilingadvice">
    <w:name w:val="compiling advice"/>
    <w:basedOn w:val="a4"/>
    <w:autoRedefine/>
    <w:rsid w:val="007D5996"/>
    <w:pPr>
      <w:widowControl/>
      <w:spacing w:line="360" w:lineRule="auto"/>
      <w:ind w:left="1134"/>
      <w:jc w:val="both"/>
    </w:pPr>
    <w:rPr>
      <w:i/>
      <w:color w:val="0000FF"/>
      <w:sz w:val="21"/>
    </w:rPr>
  </w:style>
  <w:style w:type="paragraph" w:customStyle="1" w:styleId="tabletextoncover">
    <w:name w:val="table text on cover"/>
    <w:basedOn w:val="a4"/>
    <w:autoRedefine/>
    <w:rsid w:val="007D5996"/>
    <w:pPr>
      <w:widowControl/>
      <w:jc w:val="center"/>
    </w:pPr>
    <w:rPr>
      <w:b/>
      <w:sz w:val="24"/>
    </w:rPr>
  </w:style>
  <w:style w:type="paragraph" w:customStyle="1" w:styleId="documenttitleoncover">
    <w:name w:val="document title on cover"/>
    <w:basedOn w:val="a4"/>
    <w:autoRedefine/>
    <w:rsid w:val="007D5996"/>
    <w:pPr>
      <w:widowControl/>
      <w:spacing w:line="360" w:lineRule="auto"/>
      <w:jc w:val="center"/>
    </w:pPr>
    <w:rPr>
      <w:rFonts w:ascii="Arial" w:hAnsi="Arial"/>
      <w:b/>
      <w:sz w:val="56"/>
    </w:rPr>
  </w:style>
  <w:style w:type="paragraph" w:customStyle="1" w:styleId="catalog1">
    <w:name w:val="catalog 1"/>
    <w:basedOn w:val="a4"/>
    <w:autoRedefine/>
    <w:rsid w:val="007D5996"/>
    <w:pPr>
      <w:widowControl/>
      <w:ind w:left="198" w:hanging="113"/>
    </w:pPr>
    <w:rPr>
      <w:sz w:val="21"/>
    </w:rPr>
  </w:style>
  <w:style w:type="paragraph" w:customStyle="1" w:styleId="catalog2">
    <w:name w:val="catalog 2"/>
    <w:basedOn w:val="a4"/>
    <w:rsid w:val="007D5996"/>
    <w:pPr>
      <w:ind w:left="453" w:hanging="283"/>
    </w:pPr>
    <w:rPr>
      <w:sz w:val="21"/>
    </w:rPr>
  </w:style>
  <w:style w:type="paragraph" w:customStyle="1" w:styleId="catalog3">
    <w:name w:val="catalog 3"/>
    <w:basedOn w:val="a4"/>
    <w:autoRedefine/>
    <w:rsid w:val="007D5996"/>
    <w:pPr>
      <w:widowControl/>
      <w:ind w:left="794" w:hanging="454"/>
    </w:pPr>
    <w:rPr>
      <w:sz w:val="21"/>
    </w:rPr>
  </w:style>
  <w:style w:type="paragraph" w:customStyle="1" w:styleId="catalog4">
    <w:name w:val="catalog 4"/>
    <w:basedOn w:val="a4"/>
    <w:autoRedefine/>
    <w:rsid w:val="007D5996"/>
    <w:pPr>
      <w:widowControl/>
      <w:ind w:left="1134" w:hanging="567"/>
    </w:pPr>
    <w:rPr>
      <w:sz w:val="21"/>
    </w:rPr>
  </w:style>
  <w:style w:type="paragraph" w:customStyle="1" w:styleId="catalog5">
    <w:name w:val="catalog 5"/>
    <w:basedOn w:val="a4"/>
    <w:rsid w:val="007D5996"/>
    <w:pPr>
      <w:ind w:left="680"/>
    </w:pPr>
    <w:rPr>
      <w:sz w:val="21"/>
    </w:rPr>
  </w:style>
  <w:style w:type="paragraph" w:customStyle="1" w:styleId="catalog6">
    <w:name w:val="catalog 6"/>
    <w:basedOn w:val="a4"/>
    <w:autoRedefine/>
    <w:rsid w:val="007D5996"/>
    <w:pPr>
      <w:widowControl/>
      <w:ind w:left="1757" w:hanging="907"/>
    </w:pPr>
    <w:rPr>
      <w:sz w:val="21"/>
    </w:rPr>
  </w:style>
  <w:style w:type="paragraph" w:customStyle="1" w:styleId="catalog7">
    <w:name w:val="catalog 7"/>
    <w:basedOn w:val="a4"/>
    <w:autoRedefine/>
    <w:rsid w:val="007D5996"/>
    <w:pPr>
      <w:widowControl/>
      <w:ind w:left="2041" w:hanging="1077"/>
    </w:pPr>
    <w:rPr>
      <w:rFonts w:ascii="宋体"/>
      <w:sz w:val="21"/>
    </w:rPr>
  </w:style>
  <w:style w:type="paragraph" w:customStyle="1" w:styleId="catalog8">
    <w:name w:val="catalog 8"/>
    <w:basedOn w:val="a4"/>
    <w:autoRedefine/>
    <w:rsid w:val="007D5996"/>
    <w:pPr>
      <w:widowControl/>
      <w:ind w:left="113"/>
    </w:pPr>
    <w:rPr>
      <w:sz w:val="21"/>
    </w:rPr>
  </w:style>
  <w:style w:type="paragraph" w:customStyle="1" w:styleId="catalog9">
    <w:name w:val="catalog 9"/>
    <w:basedOn w:val="a4"/>
    <w:autoRedefine/>
    <w:rsid w:val="007D5996"/>
    <w:pPr>
      <w:widowControl/>
      <w:ind w:left="113"/>
    </w:pPr>
    <w:rPr>
      <w:sz w:val="21"/>
    </w:rPr>
  </w:style>
  <w:style w:type="paragraph" w:customStyle="1" w:styleId="figuredescriptionwithoutautonumbering">
    <w:name w:val="figure description without auto numbering"/>
    <w:basedOn w:val="a4"/>
    <w:autoRedefine/>
    <w:rsid w:val="007D5996"/>
    <w:pPr>
      <w:widowControl/>
      <w:spacing w:before="105" w:line="360" w:lineRule="auto"/>
      <w:ind w:firstLine="425"/>
      <w:jc w:val="center"/>
    </w:pPr>
    <w:rPr>
      <w:sz w:val="21"/>
    </w:rPr>
  </w:style>
  <w:style w:type="paragraph" w:customStyle="1" w:styleId="itemlist">
    <w:name w:val="item list"/>
    <w:basedOn w:val="a0"/>
    <w:autoRedefine/>
    <w:rsid w:val="007D5996"/>
    <w:pPr>
      <w:widowControl/>
      <w:numPr>
        <w:numId w:val="8"/>
      </w:numPr>
      <w:tabs>
        <w:tab w:val="clear" w:pos="425"/>
        <w:tab w:val="num" w:pos="1559"/>
      </w:tabs>
      <w:ind w:left="1559"/>
    </w:pPr>
    <w:rPr>
      <w:rFonts w:ascii="宋体" w:hAnsi="Wingdings"/>
    </w:rPr>
  </w:style>
  <w:style w:type="paragraph" w:styleId="a0">
    <w:name w:val="List Bullet"/>
    <w:basedOn w:val="a4"/>
    <w:rsid w:val="00A10242"/>
    <w:pPr>
      <w:numPr>
        <w:numId w:val="1"/>
      </w:numPr>
      <w:spacing w:line="360" w:lineRule="auto"/>
      <w:ind w:leftChars="200" w:left="400" w:firstLine="0"/>
    </w:pPr>
    <w:rPr>
      <w:rFonts w:ascii="Arial" w:hAnsi="Arial"/>
      <w:sz w:val="21"/>
      <w:szCs w:val="21"/>
    </w:rPr>
  </w:style>
  <w:style w:type="paragraph" w:customStyle="1" w:styleId="documenttitleonheader">
    <w:name w:val="document title on header"/>
    <w:basedOn w:val="a4"/>
    <w:autoRedefine/>
    <w:rsid w:val="007D5996"/>
    <w:pPr>
      <w:widowControl/>
    </w:pPr>
    <w:rPr>
      <w:sz w:val="18"/>
    </w:rPr>
  </w:style>
  <w:style w:type="paragraph" w:customStyle="1" w:styleId="textindentation">
    <w:name w:val="text indentation"/>
    <w:basedOn w:val="a4"/>
    <w:autoRedefine/>
    <w:rsid w:val="007D5996"/>
    <w:pPr>
      <w:widowControl/>
      <w:spacing w:line="360" w:lineRule="auto"/>
      <w:ind w:left="1134"/>
      <w:jc w:val="both"/>
    </w:pPr>
    <w:rPr>
      <w:sz w:val="21"/>
    </w:rPr>
  </w:style>
  <w:style w:type="paragraph" w:customStyle="1" w:styleId="tabledescription">
    <w:name w:val="table description"/>
    <w:basedOn w:val="a4"/>
    <w:rsid w:val="00524CAF"/>
    <w:pPr>
      <w:keepLines/>
      <w:widowControl/>
      <w:numPr>
        <w:numId w:val="7"/>
      </w:numPr>
      <w:spacing w:line="360" w:lineRule="auto"/>
      <w:jc w:val="center"/>
    </w:pPr>
    <w:rPr>
      <w:rFonts w:ascii="宋体"/>
      <w:sz w:val="21"/>
    </w:rPr>
  </w:style>
  <w:style w:type="paragraph" w:customStyle="1" w:styleId="keywords">
    <w:name w:val="keywords"/>
    <w:basedOn w:val="a4"/>
    <w:autoRedefine/>
    <w:rsid w:val="007D5996"/>
    <w:pPr>
      <w:widowControl/>
      <w:tabs>
        <w:tab w:val="left" w:pos="907"/>
      </w:tabs>
      <w:spacing w:line="360" w:lineRule="auto"/>
      <w:ind w:left="879" w:hanging="879"/>
      <w:jc w:val="both"/>
    </w:pPr>
    <w:rPr>
      <w:sz w:val="21"/>
    </w:rPr>
  </w:style>
  <w:style w:type="paragraph" w:customStyle="1" w:styleId="revisionrecord">
    <w:name w:val="revision record"/>
    <w:basedOn w:val="a4"/>
    <w:autoRedefine/>
    <w:rsid w:val="007D5996"/>
    <w:pPr>
      <w:pageBreakBefore/>
      <w:widowControl/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catalog">
    <w:name w:val="catalog"/>
    <w:basedOn w:val="a4"/>
    <w:autoRedefine/>
    <w:rsid w:val="007D5996"/>
    <w:pPr>
      <w:pageBreakBefore/>
      <w:widowControl/>
      <w:numPr>
        <w:ilvl w:val="12"/>
      </w:numPr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figuredescription">
    <w:name w:val="figure description"/>
    <w:basedOn w:val="a4"/>
    <w:rsid w:val="007D5996"/>
    <w:pPr>
      <w:widowControl/>
      <w:numPr>
        <w:numId w:val="9"/>
      </w:numPr>
      <w:spacing w:before="105" w:line="360" w:lineRule="auto"/>
      <w:jc w:val="center"/>
    </w:pPr>
    <w:rPr>
      <w:rFonts w:ascii="宋体"/>
      <w:sz w:val="21"/>
    </w:rPr>
  </w:style>
  <w:style w:type="paragraph" w:customStyle="1" w:styleId="documenttitle">
    <w:name w:val="document title"/>
    <w:basedOn w:val="a4"/>
    <w:autoRedefine/>
    <w:rsid w:val="007D5996"/>
    <w:pPr>
      <w:widowControl/>
      <w:tabs>
        <w:tab w:val="left" w:pos="0"/>
      </w:tabs>
      <w:spacing w:before="300" w:after="300"/>
      <w:jc w:val="center"/>
      <w:outlineLvl w:val="0"/>
    </w:pPr>
    <w:rPr>
      <w:rFonts w:ascii="Arial" w:hAnsi="Arial"/>
      <w:sz w:val="30"/>
    </w:rPr>
  </w:style>
  <w:style w:type="paragraph" w:customStyle="1" w:styleId="abstract">
    <w:name w:val="abstract"/>
    <w:basedOn w:val="a4"/>
    <w:autoRedefine/>
    <w:rsid w:val="007D5996"/>
    <w:pPr>
      <w:widowControl/>
      <w:numPr>
        <w:ilvl w:val="12"/>
      </w:numPr>
      <w:tabs>
        <w:tab w:val="left" w:pos="907"/>
      </w:tabs>
      <w:spacing w:line="360" w:lineRule="auto"/>
      <w:ind w:left="879" w:hanging="879"/>
      <w:jc w:val="both"/>
    </w:pPr>
    <w:rPr>
      <w:sz w:val="21"/>
    </w:rPr>
  </w:style>
  <w:style w:type="paragraph" w:customStyle="1" w:styleId="tabletext">
    <w:name w:val="table text"/>
    <w:basedOn w:val="a4"/>
    <w:autoRedefine/>
    <w:rsid w:val="007D5996"/>
    <w:pPr>
      <w:widowControl/>
      <w:tabs>
        <w:tab w:val="decimal" w:pos="0"/>
      </w:tabs>
    </w:pPr>
    <w:rPr>
      <w:sz w:val="21"/>
    </w:rPr>
  </w:style>
  <w:style w:type="paragraph" w:customStyle="1" w:styleId="defaulttext">
    <w:name w:val="default text"/>
    <w:basedOn w:val="a4"/>
    <w:autoRedefine/>
    <w:rsid w:val="007D5996"/>
    <w:pPr>
      <w:widowControl/>
      <w:spacing w:line="360" w:lineRule="auto"/>
    </w:pPr>
    <w:rPr>
      <w:sz w:val="21"/>
    </w:rPr>
  </w:style>
  <w:style w:type="paragraph" w:customStyle="1" w:styleId="a">
    <w:name w:val="参考资料清单+倾斜+蓝色"/>
    <w:basedOn w:val="a4"/>
    <w:rsid w:val="00A10242"/>
    <w:pPr>
      <w:numPr>
        <w:numId w:val="2"/>
      </w:numPr>
      <w:spacing w:line="360" w:lineRule="auto"/>
      <w:jc w:val="both"/>
    </w:pPr>
    <w:rPr>
      <w:rFonts w:ascii="Arial" w:hAnsi="Arial"/>
      <w:i/>
      <w:iCs/>
      <w:color w:val="0000FF"/>
      <w:sz w:val="21"/>
      <w:szCs w:val="21"/>
    </w:rPr>
  </w:style>
  <w:style w:type="paragraph" w:customStyle="1" w:styleId="aff6">
    <w:name w:val="注示头"/>
    <w:basedOn w:val="a4"/>
    <w:rsid w:val="00A10242"/>
    <w:pPr>
      <w:pBdr>
        <w:top w:val="single" w:sz="4" w:space="1" w:color="000000"/>
      </w:pBdr>
      <w:spacing w:line="360" w:lineRule="auto"/>
      <w:jc w:val="both"/>
    </w:pPr>
    <w:rPr>
      <w:rFonts w:ascii="Arial" w:eastAsia="黑体" w:hAnsi="Arial"/>
      <w:sz w:val="18"/>
      <w:szCs w:val="21"/>
    </w:rPr>
  </w:style>
  <w:style w:type="table" w:customStyle="1" w:styleId="aff7">
    <w:name w:val="表样式"/>
    <w:basedOn w:val="a7"/>
    <w:rsid w:val="00A10242"/>
    <w:pPr>
      <w:jc w:val="both"/>
    </w:pPr>
    <w:rPr>
      <w:sz w:val="21"/>
    </w:rPr>
    <w:tblPr/>
    <w:tcPr>
      <w:vAlign w:val="center"/>
    </w:tcPr>
  </w:style>
  <w:style w:type="paragraph" w:customStyle="1" w:styleId="aff8">
    <w:name w:val="图样式"/>
    <w:basedOn w:val="a4"/>
    <w:rsid w:val="00A10242"/>
    <w:pPr>
      <w:widowControl/>
      <w:spacing w:before="80" w:after="80" w:line="360" w:lineRule="auto"/>
      <w:jc w:val="center"/>
    </w:pPr>
  </w:style>
  <w:style w:type="paragraph" w:customStyle="1" w:styleId="aff9">
    <w:name w:val="注示文本"/>
    <w:basedOn w:val="a4"/>
    <w:rsid w:val="00A10242"/>
    <w:pPr>
      <w:pBdr>
        <w:bottom w:val="single" w:sz="4" w:space="1" w:color="000000"/>
      </w:pBdr>
      <w:spacing w:line="360" w:lineRule="auto"/>
      <w:ind w:firstLineChars="200" w:firstLine="360"/>
      <w:jc w:val="both"/>
    </w:pPr>
    <w:rPr>
      <w:rFonts w:ascii="Arial" w:eastAsia="楷体_GB2312" w:hAnsi="Arial"/>
      <w:sz w:val="18"/>
      <w:szCs w:val="18"/>
    </w:rPr>
  </w:style>
  <w:style w:type="character" w:styleId="affa">
    <w:name w:val="Hyperlink"/>
    <w:basedOn w:val="a6"/>
    <w:rsid w:val="00A10242"/>
    <w:rPr>
      <w:color w:val="0000FF"/>
      <w:u w:val="single"/>
    </w:rPr>
  </w:style>
  <w:style w:type="character" w:styleId="affb">
    <w:name w:val="page number"/>
    <w:basedOn w:val="a6"/>
    <w:rsid w:val="00A10242"/>
  </w:style>
  <w:style w:type="table" w:styleId="affc">
    <w:name w:val="Table Grid"/>
    <w:basedOn w:val="a7"/>
    <w:uiPriority w:val="59"/>
    <w:rsid w:val="00A10242"/>
    <w:pPr>
      <w:widowControl w:val="0"/>
      <w:autoSpaceDE w:val="0"/>
      <w:autoSpaceDN w:val="0"/>
      <w:adjustRightInd w:val="0"/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1">
    <w:name w:val="样式 编写建议 + 首行缩进:  2 字符"/>
    <w:basedOn w:val="a4"/>
    <w:next w:val="a5"/>
    <w:rsid w:val="003D2BDE"/>
    <w:pPr>
      <w:widowControl/>
      <w:spacing w:line="360" w:lineRule="auto"/>
      <w:ind w:firstLineChars="200" w:firstLine="420"/>
    </w:pPr>
    <w:rPr>
      <w:rFonts w:ascii="Arial" w:hAnsi="Arial" w:cs="宋体"/>
      <w:i/>
      <w:iCs/>
      <w:color w:val="0000FF"/>
      <w:sz w:val="21"/>
    </w:rPr>
  </w:style>
  <w:style w:type="paragraph" w:styleId="affd">
    <w:name w:val="Body Text"/>
    <w:basedOn w:val="a4"/>
    <w:link w:val="Char1"/>
    <w:rsid w:val="00F74C13"/>
    <w:pPr>
      <w:spacing w:after="120"/>
    </w:pPr>
  </w:style>
  <w:style w:type="character" w:customStyle="1" w:styleId="Char1">
    <w:name w:val="正文文本 Char"/>
    <w:basedOn w:val="a6"/>
    <w:link w:val="affd"/>
    <w:rsid w:val="00F74C13"/>
  </w:style>
  <w:style w:type="paragraph" w:styleId="affe">
    <w:name w:val="Normal (Web)"/>
    <w:basedOn w:val="a4"/>
    <w:uiPriority w:val="99"/>
    <w:unhideWhenUsed/>
    <w:rsid w:val="00DC026A"/>
    <w:pPr>
      <w:widowControl/>
      <w:autoSpaceDE/>
      <w:autoSpaceDN/>
      <w:adjustRightInd/>
      <w:spacing w:before="100" w:beforeAutospacing="1" w:after="100" w:afterAutospacing="1"/>
    </w:pPr>
    <w:rPr>
      <w:rFonts w:ascii="宋体" w:hAnsi="宋体" w:cs="宋体"/>
      <w:sz w:val="24"/>
      <w:szCs w:val="24"/>
    </w:rPr>
  </w:style>
  <w:style w:type="paragraph" w:styleId="afff">
    <w:name w:val="List Paragraph"/>
    <w:basedOn w:val="a4"/>
    <w:uiPriority w:val="34"/>
    <w:qFormat/>
    <w:rsid w:val="00973EC5"/>
    <w:pPr>
      <w:widowControl/>
      <w:autoSpaceDE/>
      <w:autoSpaceDN/>
      <w:adjustRightInd/>
      <w:ind w:firstLineChars="200" w:firstLine="420"/>
    </w:pPr>
    <w:rPr>
      <w:rFonts w:ascii="宋体" w:hAnsi="宋体" w:cs="宋体"/>
      <w:sz w:val="24"/>
      <w:szCs w:val="24"/>
    </w:rPr>
  </w:style>
  <w:style w:type="character" w:customStyle="1" w:styleId="7Char">
    <w:name w:val="标题 7 Char"/>
    <w:aliases w:val="heading 7 Char"/>
    <w:basedOn w:val="a6"/>
    <w:link w:val="7"/>
    <w:rsid w:val="00D1090F"/>
    <w:rPr>
      <w:rFonts w:ascii="Arial" w:eastAsia="黑体" w:hAnsi="Arial"/>
      <w:sz w:val="21"/>
      <w:szCs w:val="21"/>
    </w:rPr>
  </w:style>
  <w:style w:type="character" w:customStyle="1" w:styleId="5Char">
    <w:name w:val="标题 5 Char"/>
    <w:aliases w:val="heading 5 Char"/>
    <w:basedOn w:val="a6"/>
    <w:link w:val="5"/>
    <w:rsid w:val="00C15E7A"/>
    <w:rPr>
      <w:rFonts w:ascii="Arial" w:eastAsia="黑体" w:hAnsi="Arial"/>
      <w:sz w:val="21"/>
      <w:szCs w:val="21"/>
    </w:rPr>
  </w:style>
  <w:style w:type="character" w:customStyle="1" w:styleId="6Char">
    <w:name w:val="标题 6 Char"/>
    <w:aliases w:val="heading 6 Char"/>
    <w:basedOn w:val="a6"/>
    <w:link w:val="6"/>
    <w:rsid w:val="00B116D6"/>
    <w:rPr>
      <w:rFonts w:ascii="Arial" w:eastAsia="黑体" w:hAnsi="Arial"/>
      <w:sz w:val="21"/>
      <w:szCs w:val="21"/>
    </w:rPr>
  </w:style>
  <w:style w:type="character" w:styleId="afff0">
    <w:name w:val="FollowedHyperlink"/>
    <w:basedOn w:val="a6"/>
    <w:rsid w:val="00FF6475"/>
    <w:rPr>
      <w:color w:val="954F72" w:themeColor="followedHyperlink"/>
      <w:u w:val="single"/>
    </w:rPr>
  </w:style>
  <w:style w:type="character" w:customStyle="1" w:styleId="4Char">
    <w:name w:val="标题 4 Char"/>
    <w:aliases w:val="heading 4 Char"/>
    <w:basedOn w:val="a6"/>
    <w:link w:val="4"/>
    <w:rsid w:val="004B0E39"/>
    <w:rPr>
      <w:rFonts w:ascii="Arial" w:eastAsia="黑体" w:hAnsi="Arial"/>
      <w:b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8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4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3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3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9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0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1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6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4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4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5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developer.android.com/ndk/reference/ndk_camera_metadata_tags_8h.html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developer.android.com/reference/android/graphics/ImageFormat%23DEPTH16" TargetMode="External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DOWS\Application%20Data\Microsoft\Templates\Word&#25991;&#26723;&#27169;&#26495;&#26679;&#20363;&#65288;&#20013;&#33521;&#25991;&#65289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4A0D7B-F7B9-4ACF-9468-C6B7CCC88B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Word文档模板样例（中英文）.dot</Template>
  <TotalTime>4546</TotalTime>
  <Pages>26</Pages>
  <Words>5907</Words>
  <Characters>33672</Characters>
  <Application>Microsoft Office Word</Application>
  <DocSecurity>0</DocSecurity>
  <Lines>280</Lines>
  <Paragraphs>78</Paragraphs>
  <ScaleCrop>false</ScaleCrop>
  <Company>Huawei Technologies Co., Ltd.</Company>
  <LinksUpToDate>false</LinksUpToDate>
  <CharactersWithSpaces>39501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Huawei Technologies Co</dc:title>
  <dc:subject/>
  <dc:creator>huchang (C)</dc:creator>
  <cp:keywords>IPD-CMM 2.0</cp:keywords>
  <cp:lastModifiedBy>Qianpeng (A)</cp:lastModifiedBy>
  <cp:revision>816</cp:revision>
  <cp:lastPrinted>2018-08-21T05:50:00Z</cp:lastPrinted>
  <dcterms:created xsi:type="dcterms:W3CDTF">2017-12-21T12:58:00Z</dcterms:created>
  <dcterms:modified xsi:type="dcterms:W3CDTF">2018-11-20T13:22:00Z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(3)5uNPIQa81aVGSHpNaVnl3gl2rgn8WZxDLKG/rXLarw4jw86Md8wyqPEAwkoXGuwGCXlNSIPY
KPu0HTuTVAF8emTe4OmOxM2W88LYfkO+MXAvFPd+WIdxeQRxPS8q1aImhijuY2Girj9o2SRF
NSdq21rOmsHPgVSYzlH803ZBNgporKmLLTrQbj53SsNoCNxepc8OeNcYx7erbXupRcyIBP46
ocIa209eJfL5lwHWlu</vt:lpwstr>
  </property>
  <property fmtid="{D5CDD505-2E9C-101B-9397-08002B2CF9AE}" pid="3" name="_2015_ms_pID_725343_00">
    <vt:lpwstr>_2015_ms_pID_725343</vt:lpwstr>
  </property>
  <property fmtid="{D5CDD505-2E9C-101B-9397-08002B2CF9AE}" pid="4" name="_2015_ms_pID_7253431">
    <vt:lpwstr>xAUd4FZrvwYvlOT3fMaaNzuAWRNA2RHenBoR61d/xBJK2EWcyD1m5L
uYzuaP4DmAUu/NIIPh6hfKEHWuIzeU8L3eD1dj+rsNUZe/vWBYkwl9Jd4wcQhAqY3u1pbVBy
MRIVRCPHKVZYPh89b3qTmPYBs6S5c3C4pWrXAeL9UbQRiUqaAmyOogHLtRMtg3wIzrRH5vVx
CtGtPllVap0rcUdh5LnbLlXbZI14WRe29oYv</vt:lpwstr>
  </property>
  <property fmtid="{D5CDD505-2E9C-101B-9397-08002B2CF9AE}" pid="5" name="_2015_ms_pID_7253431_00">
    <vt:lpwstr>_2015_ms_pID_7253431</vt:lpwstr>
  </property>
  <property fmtid="{D5CDD505-2E9C-101B-9397-08002B2CF9AE}" pid="6" name="_2015_ms_pID_7253432">
    <vt:lpwstr>tg==</vt:lpwstr>
  </property>
  <property fmtid="{D5CDD505-2E9C-101B-9397-08002B2CF9AE}" pid="7" name="_readonly">
    <vt:lpwstr/>
  </property>
  <property fmtid="{D5CDD505-2E9C-101B-9397-08002B2CF9AE}" pid="8" name="_change">
    <vt:lpwstr/>
  </property>
  <property fmtid="{D5CDD505-2E9C-101B-9397-08002B2CF9AE}" pid="9" name="_full-control">
    <vt:lpwstr/>
  </property>
  <property fmtid="{D5CDD505-2E9C-101B-9397-08002B2CF9AE}" pid="10" name="sflag">
    <vt:lpwstr>1542719976</vt:lpwstr>
  </property>
</Properties>
</file>